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8E400" w14:textId="77777777" w:rsidR="00420F21" w:rsidRDefault="00420F21" w:rsidP="00420F21">
      <w:pPr>
        <w:pStyle w:val="TOChead"/>
        <w:spacing w:line="240" w:lineRule="auto"/>
        <w:ind w:right="-185"/>
      </w:pPr>
      <w:bookmarkStart w:id="0" w:name="_Toc246846469"/>
      <w:bookmarkStart w:id="1" w:name="_Toc9600619"/>
      <w:bookmarkStart w:id="2" w:name="_Toc524172378"/>
      <w:bookmarkStart w:id="3" w:name="_Toc524180333"/>
      <w:bookmarkStart w:id="4" w:name="_Toc524180334"/>
      <w:r w:rsidRPr="00EB7DCB">
        <w:t>Table of Contents</w:t>
      </w:r>
    </w:p>
    <w:p w14:paraId="529F9E41" w14:textId="77777777" w:rsidR="00420F21" w:rsidRDefault="00420F21" w:rsidP="00420F21">
      <w:pPr>
        <w:pStyle w:val="TOChead"/>
        <w:spacing w:line="240" w:lineRule="auto"/>
      </w:pPr>
    </w:p>
    <w:p w14:paraId="5086FDAD" w14:textId="0C678976" w:rsidR="00420F21" w:rsidRDefault="00420F21" w:rsidP="00420F21">
      <w:pPr>
        <w:pStyle w:val="TOC1"/>
        <w:spacing w:line="240" w:lineRule="auto"/>
      </w:pPr>
      <w:r>
        <w:t>1.0 Introduction</w:t>
      </w:r>
      <w:r w:rsidR="00361DEF">
        <w:t xml:space="preserve">                                                                                                  </w:t>
      </w:r>
      <w:r>
        <w:t>01</w:t>
      </w:r>
    </w:p>
    <w:p w14:paraId="65BEBC6C" w14:textId="77777777" w:rsidR="00420F21" w:rsidRDefault="00420F21" w:rsidP="00420F21">
      <w:pPr>
        <w:pStyle w:val="TOC2"/>
        <w:ind w:left="0"/>
      </w:pPr>
      <w:r>
        <w:t>1.1 Purpose of the document</w:t>
      </w:r>
      <w:hyperlink w:anchor="_Toc9600620" w:history="1"/>
      <w:r>
        <w:t xml:space="preserve">                                                                                         01</w:t>
      </w:r>
    </w:p>
    <w:p w14:paraId="614F6E9F" w14:textId="77777777" w:rsidR="00420F21" w:rsidRDefault="00420F21" w:rsidP="00420F21">
      <w:pPr>
        <w:rPr>
          <w:rFonts w:eastAsiaTheme="minorEastAsia"/>
          <w:b/>
          <w:bCs/>
        </w:rPr>
      </w:pPr>
      <w:r>
        <w:rPr>
          <w:rFonts w:eastAsiaTheme="minorEastAsia"/>
          <w:b/>
          <w:bCs/>
        </w:rPr>
        <w:t>1.2 Definitions and Acronyms                                                                                        01</w:t>
      </w:r>
    </w:p>
    <w:p w14:paraId="3F53BF79" w14:textId="77777777" w:rsidR="00420F21" w:rsidRDefault="00420F21" w:rsidP="00420F21">
      <w:pPr>
        <w:rPr>
          <w:rFonts w:eastAsiaTheme="minorEastAsia"/>
          <w:b/>
          <w:bCs/>
        </w:rPr>
      </w:pPr>
      <w:r>
        <w:rPr>
          <w:rFonts w:eastAsiaTheme="minorEastAsia"/>
          <w:b/>
          <w:bCs/>
        </w:rPr>
        <w:t>1.3 Project Overview                                                                                                       01</w:t>
      </w:r>
    </w:p>
    <w:p w14:paraId="0AE56C83" w14:textId="77777777" w:rsidR="00420F21" w:rsidRDefault="00420F21" w:rsidP="00420F21">
      <w:pPr>
        <w:rPr>
          <w:rFonts w:eastAsiaTheme="minorEastAsia"/>
          <w:b/>
          <w:bCs/>
        </w:rPr>
      </w:pPr>
      <w:r>
        <w:rPr>
          <w:rFonts w:eastAsiaTheme="minorEastAsia"/>
          <w:b/>
          <w:bCs/>
        </w:rPr>
        <w:t xml:space="preserve">1.4 In Scope                                                                                                                     01 </w:t>
      </w:r>
    </w:p>
    <w:p w14:paraId="1E80921E" w14:textId="77777777" w:rsidR="00420F21" w:rsidRDefault="00420F21" w:rsidP="00420F21">
      <w:pPr>
        <w:rPr>
          <w:rFonts w:eastAsiaTheme="minorEastAsia"/>
          <w:b/>
          <w:bCs/>
        </w:rPr>
      </w:pPr>
      <w:r>
        <w:rPr>
          <w:rFonts w:eastAsiaTheme="minorEastAsia"/>
          <w:b/>
          <w:bCs/>
        </w:rPr>
        <w:t>1.5 Intended Audience                                                                                                    02</w:t>
      </w:r>
    </w:p>
    <w:p w14:paraId="45724909" w14:textId="77777777" w:rsidR="00420F21" w:rsidRDefault="00420F21" w:rsidP="00420F21">
      <w:pPr>
        <w:rPr>
          <w:rFonts w:eastAsiaTheme="minorEastAsia"/>
          <w:b/>
          <w:bCs/>
        </w:rPr>
      </w:pPr>
      <w:r>
        <w:rPr>
          <w:rFonts w:eastAsiaTheme="minorEastAsia"/>
          <w:b/>
          <w:bCs/>
        </w:rPr>
        <w:t>1.6 Constraints, Assumptions and Dependencies                                                       02</w:t>
      </w:r>
    </w:p>
    <w:p w14:paraId="4C68CAB1" w14:textId="77777777" w:rsidR="00420F21" w:rsidRDefault="00420F21" w:rsidP="00420F21">
      <w:pPr>
        <w:rPr>
          <w:rFonts w:eastAsiaTheme="minorEastAsia"/>
          <w:b/>
          <w:bCs/>
        </w:rPr>
      </w:pPr>
      <w:r>
        <w:rPr>
          <w:rFonts w:eastAsiaTheme="minorEastAsia"/>
          <w:b/>
          <w:bCs/>
        </w:rPr>
        <w:t>2.0 Use Cases                                                                                                                  02</w:t>
      </w:r>
    </w:p>
    <w:p w14:paraId="6B34BBC5" w14:textId="77777777" w:rsidR="00420F21" w:rsidRDefault="00420F21" w:rsidP="00420F21">
      <w:pPr>
        <w:rPr>
          <w:rFonts w:eastAsiaTheme="minorEastAsia"/>
          <w:b/>
          <w:bCs/>
        </w:rPr>
      </w:pPr>
      <w:r>
        <w:rPr>
          <w:rFonts w:eastAsiaTheme="minorEastAsia"/>
          <w:b/>
          <w:bCs/>
        </w:rPr>
        <w:t xml:space="preserve">    2.1 Admin Home Page                                                                                                 03</w:t>
      </w:r>
    </w:p>
    <w:p w14:paraId="61145BBE" w14:textId="77777777" w:rsidR="00420F21" w:rsidRDefault="00420F21" w:rsidP="00420F21">
      <w:pPr>
        <w:rPr>
          <w:rFonts w:eastAsiaTheme="minorEastAsia"/>
          <w:b/>
          <w:bCs/>
        </w:rPr>
      </w:pPr>
      <w:r>
        <w:rPr>
          <w:rFonts w:eastAsiaTheme="minorEastAsia"/>
          <w:b/>
          <w:bCs/>
        </w:rPr>
        <w:t xml:space="preserve">    2.2 Admin Register Page                                                                                            04</w:t>
      </w:r>
    </w:p>
    <w:p w14:paraId="65106682" w14:textId="77777777" w:rsidR="00420F21" w:rsidRDefault="00420F21" w:rsidP="00420F21">
      <w:pPr>
        <w:rPr>
          <w:rFonts w:eastAsiaTheme="minorEastAsia"/>
          <w:b/>
          <w:bCs/>
        </w:rPr>
      </w:pPr>
      <w:r>
        <w:rPr>
          <w:rFonts w:eastAsiaTheme="minorEastAsia"/>
          <w:b/>
          <w:bCs/>
        </w:rPr>
        <w:t xml:space="preserve">    2.3 Admin login Page                                                                                                  04</w:t>
      </w:r>
    </w:p>
    <w:p w14:paraId="413964F0" w14:textId="77777777" w:rsidR="00420F21" w:rsidRDefault="00420F21" w:rsidP="00420F21">
      <w:pPr>
        <w:rPr>
          <w:rFonts w:eastAsiaTheme="minorEastAsia"/>
          <w:b/>
          <w:bCs/>
        </w:rPr>
      </w:pPr>
      <w:r>
        <w:rPr>
          <w:rFonts w:eastAsiaTheme="minorEastAsia"/>
          <w:b/>
          <w:bCs/>
        </w:rPr>
        <w:t xml:space="preserve">    2.4 Books Page                                                                                                            05</w:t>
      </w:r>
    </w:p>
    <w:p w14:paraId="51E2319D" w14:textId="77777777" w:rsidR="00420F21" w:rsidRDefault="00420F21" w:rsidP="00420F21">
      <w:pPr>
        <w:rPr>
          <w:rFonts w:eastAsiaTheme="minorEastAsia"/>
          <w:b/>
          <w:bCs/>
        </w:rPr>
      </w:pPr>
      <w:r>
        <w:rPr>
          <w:rFonts w:eastAsiaTheme="minorEastAsia"/>
          <w:b/>
          <w:bCs/>
        </w:rPr>
        <w:t xml:space="preserve">    2.5 Book Details page                                                                                                 06</w:t>
      </w:r>
    </w:p>
    <w:p w14:paraId="37284801" w14:textId="53A1EE0E" w:rsidR="00420F21" w:rsidRDefault="00420F21" w:rsidP="00420F21">
      <w:pPr>
        <w:rPr>
          <w:rFonts w:eastAsiaTheme="minorEastAsia"/>
          <w:b/>
          <w:bCs/>
        </w:rPr>
      </w:pPr>
      <w:r>
        <w:rPr>
          <w:rFonts w:eastAsiaTheme="minorEastAsia"/>
          <w:b/>
          <w:bCs/>
        </w:rPr>
        <w:t xml:space="preserve">    2.6 Customer Cart Page                                                                                              07</w:t>
      </w:r>
    </w:p>
    <w:p w14:paraId="1F5F0EE1" w14:textId="1078619D" w:rsidR="00420F21" w:rsidRDefault="00420F21" w:rsidP="00420F21">
      <w:pPr>
        <w:rPr>
          <w:rFonts w:eastAsiaTheme="minorEastAsia"/>
          <w:b/>
          <w:bCs/>
        </w:rPr>
      </w:pPr>
      <w:r>
        <w:rPr>
          <w:rFonts w:eastAsiaTheme="minorEastAsia"/>
          <w:b/>
          <w:bCs/>
        </w:rPr>
        <w:t xml:space="preserve">    2.</w:t>
      </w:r>
      <w:r w:rsidR="00DB3882">
        <w:rPr>
          <w:rFonts w:eastAsiaTheme="minorEastAsia"/>
          <w:b/>
          <w:bCs/>
        </w:rPr>
        <w:t>7</w:t>
      </w:r>
      <w:r>
        <w:rPr>
          <w:rFonts w:eastAsiaTheme="minorEastAsia"/>
          <w:b/>
          <w:bCs/>
        </w:rPr>
        <w:t xml:space="preserve"> Customer Register Page                                                                                       0</w:t>
      </w:r>
      <w:r w:rsidR="00DB3882">
        <w:rPr>
          <w:rFonts w:eastAsiaTheme="minorEastAsia"/>
          <w:b/>
          <w:bCs/>
        </w:rPr>
        <w:t>7</w:t>
      </w:r>
    </w:p>
    <w:p w14:paraId="1CCA9047" w14:textId="0AB751DC" w:rsidR="00420F21" w:rsidRDefault="00420F21" w:rsidP="00420F21">
      <w:pPr>
        <w:rPr>
          <w:rFonts w:eastAsiaTheme="minorEastAsia"/>
          <w:b/>
          <w:bCs/>
        </w:rPr>
      </w:pPr>
      <w:r>
        <w:rPr>
          <w:rFonts w:eastAsiaTheme="minorEastAsia"/>
          <w:b/>
          <w:bCs/>
        </w:rPr>
        <w:t xml:space="preserve">    2.</w:t>
      </w:r>
      <w:r w:rsidR="00DB3882">
        <w:rPr>
          <w:rFonts w:eastAsiaTheme="minorEastAsia"/>
          <w:b/>
          <w:bCs/>
        </w:rPr>
        <w:t>8</w:t>
      </w:r>
      <w:r>
        <w:rPr>
          <w:rFonts w:eastAsiaTheme="minorEastAsia"/>
          <w:b/>
          <w:bCs/>
        </w:rPr>
        <w:t xml:space="preserve"> Customer login Page                                                                                             08</w:t>
      </w:r>
    </w:p>
    <w:p w14:paraId="220DB2A9" w14:textId="03717781" w:rsidR="00420F21" w:rsidRDefault="00420F21" w:rsidP="00420F21">
      <w:pPr>
        <w:rPr>
          <w:rFonts w:eastAsiaTheme="minorEastAsia"/>
          <w:b/>
          <w:bCs/>
        </w:rPr>
      </w:pPr>
      <w:r>
        <w:rPr>
          <w:rFonts w:eastAsiaTheme="minorEastAsia"/>
          <w:b/>
          <w:bCs/>
        </w:rPr>
        <w:t xml:space="preserve">    2.</w:t>
      </w:r>
      <w:r w:rsidR="00DB3882">
        <w:rPr>
          <w:rFonts w:eastAsiaTheme="minorEastAsia"/>
          <w:b/>
          <w:bCs/>
        </w:rPr>
        <w:t xml:space="preserve">9  </w:t>
      </w:r>
      <w:r>
        <w:rPr>
          <w:rFonts w:eastAsiaTheme="minorEastAsia"/>
          <w:b/>
          <w:bCs/>
        </w:rPr>
        <w:t xml:space="preserve"> Book details page                                                                                                0</w:t>
      </w:r>
      <w:r w:rsidR="00DB3882">
        <w:rPr>
          <w:rFonts w:eastAsiaTheme="minorEastAsia"/>
          <w:b/>
          <w:bCs/>
        </w:rPr>
        <w:t>8</w:t>
      </w:r>
    </w:p>
    <w:p w14:paraId="028BC016" w14:textId="030939D6" w:rsidR="00420F21" w:rsidRDefault="00420F21" w:rsidP="00420F21">
      <w:pPr>
        <w:rPr>
          <w:rFonts w:eastAsiaTheme="minorEastAsia"/>
          <w:b/>
          <w:bCs/>
        </w:rPr>
      </w:pPr>
      <w:r>
        <w:rPr>
          <w:rFonts w:eastAsiaTheme="minorEastAsia"/>
          <w:b/>
          <w:bCs/>
        </w:rPr>
        <w:t xml:space="preserve">    2.1</w:t>
      </w:r>
      <w:r w:rsidR="00DB3882">
        <w:rPr>
          <w:rFonts w:eastAsiaTheme="minorEastAsia"/>
          <w:b/>
          <w:bCs/>
        </w:rPr>
        <w:t>0</w:t>
      </w:r>
      <w:r>
        <w:rPr>
          <w:rFonts w:eastAsiaTheme="minorEastAsia"/>
          <w:b/>
          <w:bCs/>
        </w:rPr>
        <w:t xml:space="preserve"> Add to cart page                                                                                                  </w:t>
      </w:r>
      <w:r w:rsidR="00DB3882">
        <w:rPr>
          <w:rFonts w:eastAsiaTheme="minorEastAsia"/>
          <w:b/>
          <w:bCs/>
        </w:rPr>
        <w:t>09</w:t>
      </w:r>
    </w:p>
    <w:p w14:paraId="4654B26E" w14:textId="558B034E" w:rsidR="00420F21" w:rsidRDefault="00420F21" w:rsidP="00420F21">
      <w:pPr>
        <w:rPr>
          <w:rFonts w:eastAsiaTheme="minorEastAsia"/>
          <w:b/>
          <w:bCs/>
        </w:rPr>
      </w:pPr>
      <w:r>
        <w:rPr>
          <w:rFonts w:eastAsiaTheme="minorEastAsia"/>
          <w:b/>
          <w:bCs/>
        </w:rPr>
        <w:t xml:space="preserve">    2.1</w:t>
      </w:r>
      <w:r w:rsidR="00DB3882">
        <w:rPr>
          <w:rFonts w:eastAsiaTheme="minorEastAsia"/>
          <w:b/>
          <w:bCs/>
        </w:rPr>
        <w:t>1</w:t>
      </w:r>
      <w:r>
        <w:rPr>
          <w:rFonts w:eastAsiaTheme="minorEastAsia"/>
          <w:b/>
          <w:bCs/>
        </w:rPr>
        <w:t xml:space="preserve"> View cart Page                                                                                                     1</w:t>
      </w:r>
      <w:r w:rsidR="00DB3882">
        <w:rPr>
          <w:rFonts w:eastAsiaTheme="minorEastAsia"/>
          <w:b/>
          <w:bCs/>
        </w:rPr>
        <w:t>0</w:t>
      </w:r>
    </w:p>
    <w:p w14:paraId="3A4E06C5" w14:textId="214BBC36" w:rsidR="00420F21" w:rsidRDefault="00420F21" w:rsidP="00420F21">
      <w:pPr>
        <w:rPr>
          <w:rFonts w:eastAsiaTheme="minorEastAsia"/>
          <w:b/>
          <w:bCs/>
        </w:rPr>
      </w:pPr>
      <w:r>
        <w:rPr>
          <w:rFonts w:eastAsiaTheme="minorEastAsia"/>
          <w:b/>
          <w:bCs/>
        </w:rPr>
        <w:t xml:space="preserve">    2.1</w:t>
      </w:r>
      <w:r w:rsidR="00DB3882">
        <w:rPr>
          <w:rFonts w:eastAsiaTheme="minorEastAsia"/>
          <w:b/>
          <w:bCs/>
        </w:rPr>
        <w:t>2</w:t>
      </w:r>
      <w:r>
        <w:rPr>
          <w:rFonts w:eastAsiaTheme="minorEastAsia"/>
          <w:b/>
          <w:bCs/>
        </w:rPr>
        <w:t xml:space="preserve"> Place order Page                                                                                                 1</w:t>
      </w:r>
      <w:r w:rsidR="00DB3882">
        <w:rPr>
          <w:rFonts w:eastAsiaTheme="minorEastAsia"/>
          <w:b/>
          <w:bCs/>
        </w:rPr>
        <w:t>0</w:t>
      </w:r>
    </w:p>
    <w:p w14:paraId="5E66981E" w14:textId="5A2543D6" w:rsidR="00420F21" w:rsidRDefault="00420F21" w:rsidP="00420F21">
      <w:pPr>
        <w:rPr>
          <w:rFonts w:eastAsiaTheme="minorEastAsia"/>
          <w:b/>
          <w:bCs/>
        </w:rPr>
      </w:pPr>
      <w:r>
        <w:rPr>
          <w:rFonts w:eastAsiaTheme="minorEastAsia"/>
          <w:b/>
          <w:bCs/>
        </w:rPr>
        <w:t xml:space="preserve">    2.1</w:t>
      </w:r>
      <w:r w:rsidR="00DB3882">
        <w:rPr>
          <w:rFonts w:eastAsiaTheme="minorEastAsia"/>
          <w:b/>
          <w:bCs/>
        </w:rPr>
        <w:t>3</w:t>
      </w:r>
      <w:r>
        <w:rPr>
          <w:rFonts w:eastAsiaTheme="minorEastAsia"/>
          <w:b/>
          <w:bCs/>
        </w:rPr>
        <w:t xml:space="preserve"> Payments page                                                                                                    1</w:t>
      </w:r>
      <w:r w:rsidR="00DB3882">
        <w:rPr>
          <w:rFonts w:eastAsiaTheme="minorEastAsia"/>
          <w:b/>
          <w:bCs/>
        </w:rPr>
        <w:t>1</w:t>
      </w:r>
    </w:p>
    <w:p w14:paraId="2BF7F40B" w14:textId="625A124D" w:rsidR="00420F21" w:rsidRDefault="00420F21" w:rsidP="00420F21">
      <w:pPr>
        <w:rPr>
          <w:rFonts w:eastAsiaTheme="minorEastAsia"/>
          <w:b/>
          <w:bCs/>
        </w:rPr>
      </w:pPr>
    </w:p>
    <w:p w14:paraId="347CF8AD" w14:textId="395CE37C" w:rsidR="00420F21" w:rsidRDefault="00420F21" w:rsidP="00420F21">
      <w:pPr>
        <w:rPr>
          <w:rFonts w:eastAsiaTheme="minorEastAsia"/>
          <w:b/>
          <w:bCs/>
        </w:rPr>
      </w:pPr>
    </w:p>
    <w:p w14:paraId="3B8FCF55" w14:textId="3481012B" w:rsidR="00420F21" w:rsidRDefault="00420F21" w:rsidP="00420F21">
      <w:pPr>
        <w:rPr>
          <w:rFonts w:eastAsiaTheme="minorEastAsia"/>
          <w:b/>
          <w:bCs/>
        </w:rPr>
      </w:pPr>
    </w:p>
    <w:p w14:paraId="54169953" w14:textId="77777777" w:rsidR="00DB3882" w:rsidRDefault="00DB3882" w:rsidP="00420F21">
      <w:pPr>
        <w:rPr>
          <w:rFonts w:eastAsiaTheme="minorEastAsia"/>
          <w:b/>
          <w:bCs/>
        </w:rPr>
      </w:pPr>
    </w:p>
    <w:p w14:paraId="433E8F2A" w14:textId="684BF1D2" w:rsidR="005670B6" w:rsidRDefault="005670B6" w:rsidP="00BB13F8">
      <w:pPr>
        <w:pStyle w:val="Heading1"/>
      </w:pPr>
      <w:r>
        <w:lastRenderedPageBreak/>
        <w:t>Introduction</w:t>
      </w:r>
      <w:bookmarkEnd w:id="0"/>
      <w:bookmarkEnd w:id="1"/>
    </w:p>
    <w:p w14:paraId="52071BC4" w14:textId="77777777" w:rsidR="005670B6" w:rsidRDefault="005670B6" w:rsidP="00BB13F8">
      <w:pPr>
        <w:pStyle w:val="Heading2"/>
      </w:pPr>
      <w:bookmarkStart w:id="5" w:name="_Toc246846470"/>
      <w:bookmarkStart w:id="6" w:name="_Toc9600620"/>
      <w:r w:rsidRPr="00BB13F8">
        <w:t>Purpose</w:t>
      </w:r>
      <w:r>
        <w:t xml:space="preserve"> of this document</w:t>
      </w:r>
      <w:bookmarkEnd w:id="5"/>
      <w:bookmarkEnd w:id="6"/>
    </w:p>
    <w:p w14:paraId="75C1226A" w14:textId="4C440BD9" w:rsidR="00105A98" w:rsidRPr="00BB13F8" w:rsidRDefault="00C01D89" w:rsidP="00BB13F8">
      <w:pPr>
        <w:pStyle w:val="Bodytext"/>
      </w:pPr>
      <w:r>
        <w:t xml:space="preserve">The purpose of this document is to define the </w:t>
      </w:r>
      <w:r w:rsidR="00C90C82">
        <w:t>use cases</w:t>
      </w:r>
      <w:r>
        <w:t xml:space="preserve"> for </w:t>
      </w:r>
      <w:r w:rsidR="00A64688">
        <w:t>Online E-Book Management System portal</w:t>
      </w:r>
      <w:r w:rsidR="00590DA6">
        <w:t xml:space="preserve"> application.</w:t>
      </w:r>
    </w:p>
    <w:p w14:paraId="0D523226" w14:textId="77777777" w:rsidR="006E47D3" w:rsidRDefault="006E47D3" w:rsidP="00BB13F8">
      <w:pPr>
        <w:pStyle w:val="Heading2"/>
      </w:pPr>
      <w:bookmarkStart w:id="7" w:name="_Toc246846477"/>
      <w:bookmarkStart w:id="8" w:name="_Toc9600621"/>
      <w:r w:rsidRPr="00BB13F8">
        <w:t>Definitions</w:t>
      </w:r>
      <w:r>
        <w:t xml:space="preserve"> &amp; Acronyms</w:t>
      </w:r>
      <w:bookmarkEnd w:id="7"/>
      <w:bookmarkEnd w:id="8"/>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14:paraId="75BD4258" w14:textId="77777777" w:rsidTr="00AB008F">
        <w:trPr>
          <w:trHeight w:val="278"/>
        </w:trPr>
        <w:tc>
          <w:tcPr>
            <w:tcW w:w="2250" w:type="dxa"/>
            <w:tcBorders>
              <w:top w:val="single" w:sz="4" w:space="0" w:color="auto"/>
              <w:bottom w:val="single" w:sz="4" w:space="0" w:color="auto"/>
            </w:tcBorders>
            <w:shd w:val="clear" w:color="auto" w:fill="FFCC99"/>
          </w:tcPr>
          <w:p w14:paraId="255A962D" w14:textId="77777777" w:rsidR="006E47D3" w:rsidRPr="00C847B1" w:rsidRDefault="006E47D3" w:rsidP="004A7B9D">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14:paraId="1F4002EF" w14:textId="77777777" w:rsidR="006E47D3" w:rsidRPr="00231500" w:rsidRDefault="006E47D3" w:rsidP="004A7B9D">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14:paraId="231B8621" w14:textId="77777777" w:rsidTr="00AB008F">
        <w:tc>
          <w:tcPr>
            <w:tcW w:w="2250" w:type="dxa"/>
            <w:tcBorders>
              <w:top w:val="single" w:sz="4" w:space="0" w:color="auto"/>
              <w:bottom w:val="single" w:sz="4" w:space="0" w:color="auto"/>
            </w:tcBorders>
          </w:tcPr>
          <w:p w14:paraId="78A71AA8" w14:textId="28F4C401" w:rsidR="006E47D3" w:rsidRPr="00231500" w:rsidRDefault="00420F21" w:rsidP="004A7B9D">
            <w:pPr>
              <w:pStyle w:val="tabletext"/>
              <w:spacing w:before="120" w:after="120"/>
              <w:ind w:left="0" w:firstLine="0"/>
              <w:jc w:val="both"/>
            </w:pPr>
            <w:r>
              <w:t>EBM</w:t>
            </w:r>
          </w:p>
        </w:tc>
        <w:tc>
          <w:tcPr>
            <w:tcW w:w="5220" w:type="dxa"/>
            <w:tcBorders>
              <w:top w:val="single" w:sz="4" w:space="0" w:color="auto"/>
              <w:bottom w:val="single" w:sz="4" w:space="0" w:color="auto"/>
            </w:tcBorders>
          </w:tcPr>
          <w:p w14:paraId="3DB6A66D" w14:textId="42564937" w:rsidR="006E47D3" w:rsidRPr="00231500" w:rsidRDefault="00420F21" w:rsidP="004A7B9D">
            <w:pPr>
              <w:pStyle w:val="tabletext"/>
              <w:spacing w:before="120" w:after="120"/>
              <w:ind w:left="0" w:firstLine="0"/>
              <w:jc w:val="both"/>
            </w:pPr>
            <w:r>
              <w:t>E-Book Management System.</w:t>
            </w:r>
          </w:p>
        </w:tc>
      </w:tr>
    </w:tbl>
    <w:p w14:paraId="71F5745B" w14:textId="77777777" w:rsidR="005670B6" w:rsidRDefault="005670B6" w:rsidP="00BB13F8">
      <w:pPr>
        <w:pStyle w:val="Heading2"/>
      </w:pPr>
      <w:bookmarkStart w:id="9" w:name="_Toc246846471"/>
      <w:bookmarkStart w:id="10" w:name="_Toc9600622"/>
      <w:bookmarkStart w:id="11" w:name="_Toc527193509"/>
      <w:r w:rsidRPr="00BB13F8">
        <w:t>Project</w:t>
      </w:r>
      <w:r>
        <w:t xml:space="preserve"> Overview</w:t>
      </w:r>
      <w:bookmarkEnd w:id="9"/>
      <w:bookmarkEnd w:id="10"/>
    </w:p>
    <w:p w14:paraId="0C14F66D" w14:textId="77777777" w:rsidR="00A64688" w:rsidRDefault="00A64688" w:rsidP="00A64688">
      <w:pPr>
        <w:spacing w:line="360" w:lineRule="auto"/>
        <w:ind w:right="-43" w:firstLine="720"/>
        <w:rPr>
          <w:rFonts w:cs="Arial"/>
        </w:rPr>
      </w:pPr>
      <w:bookmarkStart w:id="12" w:name="_Toc246846472"/>
      <w:bookmarkStart w:id="13" w:name="_Toc9600623"/>
      <w:r w:rsidRPr="00A64688">
        <w:rPr>
          <w:rFonts w:cs="Arial"/>
        </w:rPr>
        <w:t xml:space="preserve">Online E-book Management System is a system which maintains the information about the books present in the Application, their authors, category of books etc. This is very difficult to organize manually. Maintenance of all this information manually is a very complex task. Owing to the advancement of technology, organization of an Online E-book management becomes much simple. It has been designed according to the book details and order details functionalities that to be performed. </w:t>
      </w:r>
    </w:p>
    <w:p w14:paraId="18EB681B" w14:textId="76B154F3" w:rsidR="00A64688" w:rsidRPr="00A64688" w:rsidRDefault="00A64688" w:rsidP="00A64688">
      <w:pPr>
        <w:spacing w:line="360" w:lineRule="auto"/>
        <w:ind w:right="-43" w:firstLine="720"/>
        <w:rPr>
          <w:rFonts w:cs="Arial"/>
        </w:rPr>
      </w:pPr>
      <w:r w:rsidRPr="00A64688">
        <w:rPr>
          <w:rFonts w:cs="Arial"/>
        </w:rPr>
        <w:t>This platform can offer the customers to buy the books through online. The computerization of E-books helps in many instances of its maintenances. It reduces the workload of management as most of the manual work done is reduced.</w:t>
      </w:r>
    </w:p>
    <w:p w14:paraId="219A8663" w14:textId="77777777" w:rsidR="005670B6" w:rsidRDefault="00E51AA2" w:rsidP="00BB13F8">
      <w:pPr>
        <w:pStyle w:val="Heading2"/>
      </w:pPr>
      <w:r>
        <w:t xml:space="preserve">In </w:t>
      </w:r>
      <w:r w:rsidR="005670B6">
        <w:t>Scope</w:t>
      </w:r>
      <w:bookmarkEnd w:id="12"/>
      <w:bookmarkEnd w:id="13"/>
    </w:p>
    <w:p w14:paraId="40223DE2" w14:textId="77777777" w:rsidR="00C01D89" w:rsidRDefault="00C90C82" w:rsidP="00C01D89">
      <w:pPr>
        <w:pStyle w:val="Bodytext"/>
      </w:pPr>
      <w:r>
        <w:t xml:space="preserve">Following are the key features that needs to be implemented </w:t>
      </w:r>
      <w:r w:rsidR="00590DA6">
        <w:t>for</w:t>
      </w:r>
      <w:r>
        <w:t xml:space="preserve"> Customer and Admin</w:t>
      </w:r>
      <w:r w:rsidR="00590DA6">
        <w:t>:</w:t>
      </w:r>
    </w:p>
    <w:p w14:paraId="7CACF099" w14:textId="77777777" w:rsidR="00C01D89" w:rsidRDefault="00C01D89" w:rsidP="00C01D89">
      <w:pPr>
        <w:pStyle w:val="Bodytext"/>
      </w:pPr>
      <w:r>
        <w:t>Customer</w:t>
      </w:r>
    </w:p>
    <w:p w14:paraId="11971432" w14:textId="37BD41D7" w:rsidR="00C01D89" w:rsidRDefault="00C62BBE" w:rsidP="001B4558">
      <w:pPr>
        <w:pStyle w:val="Bodytext"/>
        <w:numPr>
          <w:ilvl w:val="0"/>
          <w:numId w:val="16"/>
        </w:numPr>
      </w:pPr>
      <w:r>
        <w:t>Views book details</w:t>
      </w:r>
    </w:p>
    <w:p w14:paraId="6BEE8A51" w14:textId="3DA001C9" w:rsidR="00C01D89" w:rsidRDefault="008F4CFE" w:rsidP="001B4558">
      <w:pPr>
        <w:pStyle w:val="Bodytext"/>
        <w:numPr>
          <w:ilvl w:val="0"/>
          <w:numId w:val="16"/>
        </w:numPr>
      </w:pPr>
      <w:r>
        <w:t>Add</w:t>
      </w:r>
      <w:r w:rsidR="00C62BBE">
        <w:t xml:space="preserve"> to cart</w:t>
      </w:r>
    </w:p>
    <w:p w14:paraId="393D428F" w14:textId="45A20A5E" w:rsidR="00C01D89" w:rsidRDefault="00C62BBE" w:rsidP="001B4558">
      <w:pPr>
        <w:pStyle w:val="Bodytext"/>
        <w:numPr>
          <w:ilvl w:val="0"/>
          <w:numId w:val="16"/>
        </w:numPr>
      </w:pPr>
      <w:r>
        <w:t>Removes books from the cart</w:t>
      </w:r>
    </w:p>
    <w:p w14:paraId="2961EB11" w14:textId="7474888B" w:rsidR="00C62BBE" w:rsidRDefault="00C62BBE" w:rsidP="00C62BBE">
      <w:pPr>
        <w:pStyle w:val="Bodytext"/>
        <w:numPr>
          <w:ilvl w:val="0"/>
          <w:numId w:val="16"/>
        </w:numPr>
      </w:pPr>
      <w:r>
        <w:t>View books in the cart</w:t>
      </w:r>
    </w:p>
    <w:p w14:paraId="35A738E1" w14:textId="6D14DA3D" w:rsidR="00C62BBE" w:rsidRDefault="00C62BBE" w:rsidP="00C62BBE">
      <w:pPr>
        <w:pStyle w:val="Bodytext"/>
        <w:numPr>
          <w:ilvl w:val="0"/>
          <w:numId w:val="16"/>
        </w:numPr>
      </w:pPr>
      <w:r>
        <w:t>Places the order</w:t>
      </w:r>
    </w:p>
    <w:p w14:paraId="54055AC8" w14:textId="7845D6CE" w:rsidR="00C62BBE" w:rsidRDefault="00C62BBE" w:rsidP="00C62BBE">
      <w:pPr>
        <w:pStyle w:val="Bodytext"/>
        <w:numPr>
          <w:ilvl w:val="0"/>
          <w:numId w:val="16"/>
        </w:numPr>
      </w:pPr>
      <w:r>
        <w:t>Payment details.</w:t>
      </w:r>
    </w:p>
    <w:p w14:paraId="7235DF81" w14:textId="77777777" w:rsidR="00C01D89" w:rsidRDefault="00C01D89" w:rsidP="00C01D89">
      <w:pPr>
        <w:pStyle w:val="Bodytext"/>
      </w:pPr>
      <w:r>
        <w:t>Admin</w:t>
      </w:r>
    </w:p>
    <w:p w14:paraId="17CC5B5D" w14:textId="18DFFBFB" w:rsidR="00C01D89" w:rsidRDefault="00C62BBE" w:rsidP="001B4558">
      <w:pPr>
        <w:pStyle w:val="Bodytext"/>
        <w:numPr>
          <w:ilvl w:val="0"/>
          <w:numId w:val="17"/>
        </w:numPr>
      </w:pPr>
      <w:r>
        <w:t>Edit books details</w:t>
      </w:r>
    </w:p>
    <w:p w14:paraId="15D9D03C" w14:textId="03FC066C" w:rsidR="00C01D89" w:rsidRDefault="00C62BBE" w:rsidP="001B4558">
      <w:pPr>
        <w:pStyle w:val="Bodytext"/>
        <w:numPr>
          <w:ilvl w:val="0"/>
          <w:numId w:val="17"/>
        </w:numPr>
      </w:pPr>
      <w:r>
        <w:t>View book details</w:t>
      </w:r>
    </w:p>
    <w:p w14:paraId="768F1E45" w14:textId="7FE4775F" w:rsidR="00DB3882" w:rsidRDefault="00DB3882" w:rsidP="001B4558">
      <w:pPr>
        <w:pStyle w:val="Bodytext"/>
        <w:numPr>
          <w:ilvl w:val="0"/>
          <w:numId w:val="17"/>
        </w:numPr>
      </w:pPr>
      <w:r>
        <w:t>View customer cart by ID</w:t>
      </w:r>
    </w:p>
    <w:p w14:paraId="60165248" w14:textId="77777777" w:rsidR="005670B6" w:rsidRDefault="005670B6" w:rsidP="00DC7AAF">
      <w:pPr>
        <w:pStyle w:val="Heading2"/>
      </w:pPr>
      <w:bookmarkStart w:id="14" w:name="_Toc527193510"/>
      <w:bookmarkStart w:id="15" w:name="_Toc246846475"/>
      <w:bookmarkStart w:id="16" w:name="_Toc9600624"/>
      <w:bookmarkEnd w:id="11"/>
      <w:r w:rsidRPr="00DC7AAF">
        <w:lastRenderedPageBreak/>
        <w:t>Intended</w:t>
      </w:r>
      <w:r w:rsidRPr="008F662E">
        <w:t xml:space="preserve"> Audience</w:t>
      </w:r>
      <w:bookmarkEnd w:id="14"/>
      <w:bookmarkEnd w:id="15"/>
      <w:bookmarkEnd w:id="16"/>
    </w:p>
    <w:p w14:paraId="535F6EBE" w14:textId="77777777" w:rsidR="009206EF" w:rsidRDefault="009206EF" w:rsidP="001B4558">
      <w:pPr>
        <w:pStyle w:val="Bodytext"/>
        <w:numPr>
          <w:ilvl w:val="0"/>
          <w:numId w:val="15"/>
        </w:numPr>
      </w:pPr>
      <w:r>
        <w:t>Product Owner</w:t>
      </w:r>
    </w:p>
    <w:p w14:paraId="0F286005" w14:textId="77777777" w:rsidR="009206EF" w:rsidRDefault="009206EF" w:rsidP="001B4558">
      <w:pPr>
        <w:pStyle w:val="Bodytext"/>
        <w:numPr>
          <w:ilvl w:val="0"/>
          <w:numId w:val="15"/>
        </w:numPr>
      </w:pPr>
      <w:r>
        <w:t>Scrum Master</w:t>
      </w:r>
    </w:p>
    <w:p w14:paraId="1AF84FFF" w14:textId="77777777" w:rsidR="00C01D89" w:rsidRDefault="00590DA6" w:rsidP="001B4558">
      <w:pPr>
        <w:pStyle w:val="Bodytext"/>
        <w:numPr>
          <w:ilvl w:val="0"/>
          <w:numId w:val="15"/>
        </w:numPr>
      </w:pPr>
      <w:r>
        <w:t>Application Architect</w:t>
      </w:r>
    </w:p>
    <w:p w14:paraId="4321BB9C" w14:textId="77777777" w:rsidR="00590DA6" w:rsidRDefault="00590DA6" w:rsidP="001B4558">
      <w:pPr>
        <w:pStyle w:val="Bodytext"/>
        <w:numPr>
          <w:ilvl w:val="0"/>
          <w:numId w:val="15"/>
        </w:numPr>
      </w:pPr>
      <w:r>
        <w:t>Project Manager</w:t>
      </w:r>
    </w:p>
    <w:p w14:paraId="00271E93" w14:textId="77777777" w:rsidR="00590DA6" w:rsidRDefault="00590DA6" w:rsidP="001B4558">
      <w:pPr>
        <w:pStyle w:val="Bodytext"/>
        <w:numPr>
          <w:ilvl w:val="0"/>
          <w:numId w:val="15"/>
        </w:numPr>
      </w:pPr>
      <w:r>
        <w:t>Test Manager</w:t>
      </w:r>
    </w:p>
    <w:p w14:paraId="77CCAB24" w14:textId="77777777" w:rsidR="00590DA6" w:rsidRDefault="00590DA6" w:rsidP="001B4558">
      <w:pPr>
        <w:pStyle w:val="Bodytext"/>
        <w:numPr>
          <w:ilvl w:val="0"/>
          <w:numId w:val="15"/>
        </w:numPr>
      </w:pPr>
      <w:r>
        <w:t>Development Team</w:t>
      </w:r>
    </w:p>
    <w:p w14:paraId="01CE77B3" w14:textId="77777777" w:rsidR="00590DA6" w:rsidRPr="00BB13F8" w:rsidRDefault="00590DA6" w:rsidP="001B4558">
      <w:pPr>
        <w:pStyle w:val="Bodytext"/>
        <w:numPr>
          <w:ilvl w:val="0"/>
          <w:numId w:val="15"/>
        </w:numPr>
      </w:pPr>
      <w:r>
        <w:t>Testing Team</w:t>
      </w:r>
    </w:p>
    <w:p w14:paraId="68D2B404" w14:textId="77777777" w:rsidR="005670B6" w:rsidRDefault="005670B6" w:rsidP="00DC7AAF">
      <w:pPr>
        <w:pStyle w:val="Heading2"/>
      </w:pPr>
      <w:bookmarkStart w:id="17" w:name="_Toc246846476"/>
      <w:bookmarkStart w:id="18" w:name="_Toc9600625"/>
      <w:r w:rsidRPr="00DC7AAF">
        <w:t>Constraints</w:t>
      </w:r>
      <w:r>
        <w:t>, Assumptions and Dependencies</w:t>
      </w:r>
      <w:bookmarkEnd w:id="17"/>
      <w:bookmarkEnd w:id="18"/>
    </w:p>
    <w:p w14:paraId="7650DAD0" w14:textId="77777777" w:rsidR="009206EF" w:rsidRDefault="005670B6" w:rsidP="00BB13F8">
      <w:pPr>
        <w:pStyle w:val="Bodytext"/>
      </w:pPr>
      <w:r w:rsidRPr="009206EF">
        <w:rPr>
          <w:b/>
        </w:rPr>
        <w:t>Assumptions</w:t>
      </w:r>
    </w:p>
    <w:p w14:paraId="16E75AD8" w14:textId="77777777" w:rsidR="00AB09DD" w:rsidRDefault="009206EF" w:rsidP="00BB13F8">
      <w:pPr>
        <w:pStyle w:val="Bodytext"/>
      </w:pPr>
      <w:r>
        <w:t>None</w:t>
      </w:r>
    </w:p>
    <w:p w14:paraId="4494DEEB" w14:textId="77777777" w:rsidR="009206EF" w:rsidRDefault="009206EF" w:rsidP="00BB13F8">
      <w:pPr>
        <w:pStyle w:val="Bodytext"/>
        <w:rPr>
          <w:b/>
        </w:rPr>
      </w:pPr>
    </w:p>
    <w:p w14:paraId="1E38BE08" w14:textId="77777777" w:rsidR="005670B6" w:rsidRPr="009206EF" w:rsidRDefault="005670B6" w:rsidP="00BB13F8">
      <w:pPr>
        <w:pStyle w:val="Bodytext"/>
        <w:rPr>
          <w:b/>
        </w:rPr>
      </w:pPr>
      <w:r w:rsidRPr="009206EF">
        <w:rPr>
          <w:b/>
        </w:rPr>
        <w:t>Dependencies</w:t>
      </w:r>
    </w:p>
    <w:p w14:paraId="01DEF886" w14:textId="77777777" w:rsidR="00C01D89" w:rsidRPr="00C01D89" w:rsidRDefault="009206EF" w:rsidP="009206EF">
      <w:pPr>
        <w:pStyle w:val="Bodytext"/>
      </w:pPr>
      <w:r>
        <w:t>None</w:t>
      </w:r>
    </w:p>
    <w:p w14:paraId="61F0E852" w14:textId="77777777" w:rsidR="009206EF" w:rsidRDefault="009206EF" w:rsidP="00BB13F8">
      <w:pPr>
        <w:pStyle w:val="Bodytext"/>
        <w:rPr>
          <w:b/>
        </w:rPr>
      </w:pPr>
    </w:p>
    <w:p w14:paraId="720D821B" w14:textId="77777777" w:rsidR="009206EF" w:rsidRPr="009206EF" w:rsidRDefault="005670B6" w:rsidP="00BB13F8">
      <w:pPr>
        <w:pStyle w:val="Bodytext"/>
        <w:rPr>
          <w:b/>
        </w:rPr>
      </w:pPr>
      <w:r w:rsidRPr="009206EF">
        <w:rPr>
          <w:b/>
        </w:rPr>
        <w:t>Constraints</w:t>
      </w:r>
    </w:p>
    <w:p w14:paraId="0B45415E" w14:textId="77777777" w:rsidR="00C01D89" w:rsidRDefault="00C01D89" w:rsidP="00BB13F8">
      <w:pPr>
        <w:pStyle w:val="Bodytext"/>
      </w:pPr>
      <w:r>
        <w:t>None</w:t>
      </w:r>
    </w:p>
    <w:p w14:paraId="7AE97ADA" w14:textId="77777777" w:rsidR="00051119" w:rsidRDefault="00051119" w:rsidP="00051119">
      <w:pPr>
        <w:pStyle w:val="Heading1"/>
      </w:pPr>
      <w:bookmarkStart w:id="19" w:name="_Toc9600626"/>
      <w:bookmarkStart w:id="20" w:name="_Toc81026471"/>
      <w:bookmarkStart w:id="21" w:name="_Toc246846478"/>
      <w:r>
        <w:t>Use Cases</w:t>
      </w:r>
      <w:bookmarkEnd w:id="19"/>
    </w:p>
    <w:p w14:paraId="6A1AF6E0" w14:textId="77777777" w:rsidR="00D3327F" w:rsidRDefault="00D3327F" w:rsidP="00D3327F">
      <w:r w:rsidRPr="00D3327F">
        <w:t>There will</w:t>
      </w:r>
      <w:r>
        <w:t xml:space="preserve"> be two types of user</w:t>
      </w:r>
      <w:r w:rsidR="003D5AC8">
        <w:t>s</w:t>
      </w:r>
      <w:r>
        <w:t xml:space="preserve"> whom will be using this application:</w:t>
      </w:r>
    </w:p>
    <w:p w14:paraId="277DEEFB" w14:textId="77777777" w:rsidR="00D3327F" w:rsidRPr="00D038C4" w:rsidRDefault="00D3327F" w:rsidP="00A25E34">
      <w:pPr>
        <w:pStyle w:val="ListParagraph"/>
        <w:numPr>
          <w:ilvl w:val="0"/>
          <w:numId w:val="18"/>
        </w:numPr>
        <w:rPr>
          <w:rFonts w:ascii="Arial" w:hAnsi="Arial" w:cs="Arial"/>
          <w:sz w:val="20"/>
          <w:szCs w:val="20"/>
        </w:rPr>
      </w:pPr>
      <w:r w:rsidRPr="00D038C4">
        <w:rPr>
          <w:rFonts w:ascii="Arial" w:hAnsi="Arial" w:cs="Arial"/>
          <w:sz w:val="20"/>
          <w:szCs w:val="20"/>
        </w:rPr>
        <w:t>Admin</w:t>
      </w:r>
    </w:p>
    <w:p w14:paraId="2545D379" w14:textId="77777777" w:rsidR="00D3327F" w:rsidRPr="00D038C4" w:rsidRDefault="00D3327F" w:rsidP="00A25E34">
      <w:pPr>
        <w:pStyle w:val="ListParagraph"/>
        <w:numPr>
          <w:ilvl w:val="0"/>
          <w:numId w:val="18"/>
        </w:numPr>
        <w:rPr>
          <w:rFonts w:ascii="Arial" w:hAnsi="Arial" w:cs="Arial"/>
          <w:sz w:val="20"/>
          <w:szCs w:val="20"/>
        </w:rPr>
      </w:pPr>
      <w:r w:rsidRPr="00D038C4">
        <w:rPr>
          <w:rFonts w:ascii="Arial" w:hAnsi="Arial" w:cs="Arial"/>
          <w:sz w:val="20"/>
          <w:szCs w:val="20"/>
        </w:rPr>
        <w:t>Customer</w:t>
      </w:r>
    </w:p>
    <w:p w14:paraId="02CE9CF5" w14:textId="5EBA4B44" w:rsidR="00D3327F" w:rsidRDefault="00D3327F" w:rsidP="00051119">
      <w:pPr>
        <w:pStyle w:val="Bodytext"/>
        <w:ind w:left="0"/>
      </w:pPr>
      <w:r>
        <w:t xml:space="preserve">Admin – Responsible for managing the </w:t>
      </w:r>
      <w:r w:rsidR="00F84501">
        <w:t>book</w:t>
      </w:r>
      <w:r w:rsidR="008F4CFE">
        <w:t xml:space="preserve"> items</w:t>
      </w:r>
      <w:r>
        <w:t xml:space="preserve"> available in </w:t>
      </w:r>
      <w:r w:rsidR="00F84501">
        <w:t xml:space="preserve">Online E-Book Management </w:t>
      </w:r>
      <w:proofErr w:type="gramStart"/>
      <w:r w:rsidR="00F84501">
        <w:t xml:space="preserve">System </w:t>
      </w:r>
      <w:r>
        <w:t xml:space="preserve"> portal</w:t>
      </w:r>
      <w:proofErr w:type="gramEnd"/>
      <w:r w:rsidR="00F84501">
        <w:t>.</w:t>
      </w:r>
    </w:p>
    <w:p w14:paraId="4B6807DE" w14:textId="188BF5D1" w:rsidR="00D3327F" w:rsidRDefault="00D3327F" w:rsidP="00051119">
      <w:pPr>
        <w:pStyle w:val="Bodytext"/>
        <w:ind w:left="0"/>
      </w:pPr>
      <w:r>
        <w:t>Cu</w:t>
      </w:r>
      <w:r w:rsidR="00230D6C">
        <w:t>s</w:t>
      </w:r>
      <w:r>
        <w:t xml:space="preserve">tomer – Find </w:t>
      </w:r>
      <w:r w:rsidR="00F84501">
        <w:t>Books</w:t>
      </w:r>
      <w:r w:rsidR="008F4CFE">
        <w:t xml:space="preserve"> </w:t>
      </w:r>
      <w:r>
        <w:t>available in</w:t>
      </w:r>
      <w:r w:rsidR="00F84501">
        <w:t xml:space="preserve"> Online E-Book Management System </w:t>
      </w:r>
      <w:proofErr w:type="gramStart"/>
      <w:r w:rsidR="00F84501">
        <w:t>portal</w:t>
      </w:r>
      <w:r>
        <w:t xml:space="preserve">  and</w:t>
      </w:r>
      <w:proofErr w:type="gramEnd"/>
      <w:r>
        <w:t xml:space="preserve"> adds them to the cart. The customer also has the option to remove items which were already added to the cart.</w:t>
      </w:r>
    </w:p>
    <w:p w14:paraId="7102B793" w14:textId="77777777" w:rsidR="00690B1D" w:rsidRDefault="00690B1D" w:rsidP="00051119">
      <w:pPr>
        <w:pStyle w:val="Bodytext"/>
        <w:ind w:left="0"/>
      </w:pPr>
      <w:r>
        <w:t>Find below the list of use case diagram that represents the list of Use Cases that needs to be incorporated.</w:t>
      </w:r>
    </w:p>
    <w:p w14:paraId="104970C6" w14:textId="4B39303B" w:rsidR="00051119" w:rsidRDefault="00051119" w:rsidP="00FB54DD">
      <w:pPr>
        <w:pStyle w:val="Bodytext"/>
        <w:ind w:left="0" w:right="-43"/>
        <w:jc w:val="center"/>
        <w:rPr>
          <w:noProof/>
        </w:rPr>
      </w:pPr>
    </w:p>
    <w:p w14:paraId="2B96FAB4" w14:textId="4EA9F434" w:rsidR="00C62BBE" w:rsidRDefault="00C62BBE" w:rsidP="00FB54DD">
      <w:pPr>
        <w:pStyle w:val="Bodytext"/>
        <w:ind w:left="0" w:right="-43"/>
        <w:jc w:val="center"/>
        <w:rPr>
          <w:noProof/>
        </w:rPr>
      </w:pPr>
    </w:p>
    <w:p w14:paraId="690A5BE9" w14:textId="4D74DE7F" w:rsidR="00C62BBE" w:rsidRDefault="00C62BBE" w:rsidP="00FB54DD">
      <w:pPr>
        <w:pStyle w:val="Bodytext"/>
        <w:ind w:left="0" w:right="-43"/>
        <w:jc w:val="center"/>
        <w:rPr>
          <w:noProof/>
        </w:rPr>
      </w:pPr>
    </w:p>
    <w:p w14:paraId="17889AB6" w14:textId="3399E24C" w:rsidR="00C62BBE" w:rsidRDefault="00C62BBE" w:rsidP="00FB54DD">
      <w:pPr>
        <w:pStyle w:val="Bodytext"/>
        <w:ind w:left="0" w:right="-43"/>
        <w:jc w:val="center"/>
        <w:rPr>
          <w:noProof/>
        </w:rPr>
      </w:pPr>
      <w:r>
        <w:rPr>
          <w:noProof/>
        </w:rPr>
        <w:lastRenderedPageBreak/>
        <w:drawing>
          <wp:inline distT="0" distB="0" distL="0" distR="0" wp14:anchorId="2B870035" wp14:editId="3A2CA380">
            <wp:extent cx="5372100" cy="3512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3512820"/>
                    </a:xfrm>
                    <a:prstGeom prst="rect">
                      <a:avLst/>
                    </a:prstGeom>
                    <a:noFill/>
                    <a:ln>
                      <a:noFill/>
                    </a:ln>
                  </pic:spPr>
                </pic:pic>
              </a:graphicData>
            </a:graphic>
          </wp:inline>
        </w:drawing>
      </w:r>
    </w:p>
    <w:p w14:paraId="6C7824D5" w14:textId="734A5422" w:rsidR="00D3327F" w:rsidRDefault="00F84501" w:rsidP="00C62BBE">
      <w:pPr>
        <w:pStyle w:val="Heading2"/>
        <w:numPr>
          <w:ilvl w:val="0"/>
          <w:numId w:val="0"/>
        </w:numPr>
        <w:ind w:right="-610" w:firstLine="720"/>
      </w:pPr>
      <w:bookmarkStart w:id="22" w:name="_Toc9600627"/>
      <w:proofErr w:type="gramStart"/>
      <w:r>
        <w:t>2.</w:t>
      </w:r>
      <w:bookmarkEnd w:id="22"/>
      <w:r w:rsidR="00CE3E78">
        <w:t>1</w:t>
      </w:r>
      <w:r w:rsidR="00362001">
        <w:t xml:space="preserve">  </w:t>
      </w:r>
      <w:r>
        <w:t>Admin</w:t>
      </w:r>
      <w:proofErr w:type="gramEnd"/>
      <w:r>
        <w:t xml:space="preserve"> </w:t>
      </w:r>
      <w:proofErr w:type="spellStart"/>
      <w:r>
        <w:t>HomePage</w:t>
      </w:r>
      <w:proofErr w:type="spellEnd"/>
    </w:p>
    <w:tbl>
      <w:tblPr>
        <w:tblStyle w:val="TableGrid"/>
        <w:tblpPr w:leftFromText="180" w:rightFromText="180" w:vertAnchor="text" w:horzAnchor="margin" w:tblpXSpec="center" w:tblpY="450"/>
        <w:tblW w:w="8217" w:type="dxa"/>
        <w:tblLook w:val="04A0" w:firstRow="1" w:lastRow="0" w:firstColumn="1" w:lastColumn="0" w:noHBand="0" w:noVBand="1"/>
      </w:tblPr>
      <w:tblGrid>
        <w:gridCol w:w="2089"/>
        <w:gridCol w:w="6128"/>
      </w:tblGrid>
      <w:tr w:rsidR="00CD0B15" w14:paraId="2B5E41AE" w14:textId="77777777" w:rsidTr="00CD0B15">
        <w:trPr>
          <w:trHeight w:val="466"/>
        </w:trPr>
        <w:tc>
          <w:tcPr>
            <w:tcW w:w="2089" w:type="dxa"/>
            <w:shd w:val="clear" w:color="auto" w:fill="F4B083" w:themeFill="accent2" w:themeFillTint="99"/>
          </w:tcPr>
          <w:p w14:paraId="1177187D" w14:textId="77777777" w:rsidR="00CD0B15" w:rsidRDefault="00CD0B15" w:rsidP="00CD0B15">
            <w:pPr>
              <w:pStyle w:val="Bodytext"/>
              <w:spacing w:before="120" w:after="120" w:line="240" w:lineRule="auto"/>
              <w:ind w:left="0"/>
            </w:pPr>
            <w:r>
              <w:t>Use Case ID</w:t>
            </w:r>
          </w:p>
        </w:tc>
        <w:tc>
          <w:tcPr>
            <w:tcW w:w="6128" w:type="dxa"/>
          </w:tcPr>
          <w:p w14:paraId="20F32850" w14:textId="77777777" w:rsidR="00CD0B15" w:rsidRDefault="00CD0B15" w:rsidP="00CD0B15">
            <w:pPr>
              <w:pStyle w:val="Bodytext"/>
              <w:spacing w:before="120" w:after="120" w:line="240" w:lineRule="auto"/>
              <w:ind w:left="0"/>
            </w:pPr>
            <w:r>
              <w:t>EBM1</w:t>
            </w:r>
          </w:p>
        </w:tc>
      </w:tr>
      <w:tr w:rsidR="00CD0B15" w14:paraId="6F4C5F08" w14:textId="77777777" w:rsidTr="00CD0B15">
        <w:trPr>
          <w:trHeight w:val="466"/>
        </w:trPr>
        <w:tc>
          <w:tcPr>
            <w:tcW w:w="2089" w:type="dxa"/>
            <w:shd w:val="clear" w:color="auto" w:fill="F4B083" w:themeFill="accent2" w:themeFillTint="99"/>
          </w:tcPr>
          <w:p w14:paraId="5A0A8807" w14:textId="77777777" w:rsidR="00CD0B15" w:rsidRDefault="00CD0B15" w:rsidP="00CD0B15">
            <w:pPr>
              <w:pStyle w:val="Bodytext"/>
              <w:spacing w:before="120" w:after="120" w:line="240" w:lineRule="auto"/>
              <w:ind w:left="0"/>
            </w:pPr>
            <w:r>
              <w:t>Use Case Name</w:t>
            </w:r>
          </w:p>
        </w:tc>
        <w:tc>
          <w:tcPr>
            <w:tcW w:w="6128" w:type="dxa"/>
          </w:tcPr>
          <w:p w14:paraId="611149E2" w14:textId="77777777" w:rsidR="00CD0B15" w:rsidRDefault="00CD0B15" w:rsidP="00CD0B15">
            <w:pPr>
              <w:pStyle w:val="Bodytext"/>
              <w:spacing w:before="120" w:after="120" w:line="240" w:lineRule="auto"/>
              <w:ind w:left="0"/>
            </w:pPr>
            <w:proofErr w:type="spellStart"/>
            <w:proofErr w:type="gramStart"/>
            <w:r>
              <w:t>HomePage</w:t>
            </w:r>
            <w:proofErr w:type="spellEnd"/>
            <w:r>
              <w:t>(</w:t>
            </w:r>
            <w:proofErr w:type="gramEnd"/>
            <w:r>
              <w:t>ADMIN)</w:t>
            </w:r>
          </w:p>
        </w:tc>
      </w:tr>
      <w:tr w:rsidR="00CD0B15" w14:paraId="758F206F" w14:textId="77777777" w:rsidTr="00CD0B15">
        <w:trPr>
          <w:trHeight w:val="466"/>
        </w:trPr>
        <w:tc>
          <w:tcPr>
            <w:tcW w:w="2089" w:type="dxa"/>
            <w:shd w:val="clear" w:color="auto" w:fill="F4B083" w:themeFill="accent2" w:themeFillTint="99"/>
          </w:tcPr>
          <w:p w14:paraId="5FE6A061" w14:textId="77777777" w:rsidR="00CD0B15" w:rsidRDefault="00CD0B15" w:rsidP="00CD0B15">
            <w:pPr>
              <w:pStyle w:val="Bodytext"/>
              <w:spacing w:before="120" w:after="120" w:line="240" w:lineRule="auto"/>
              <w:ind w:left="0"/>
            </w:pPr>
            <w:r>
              <w:t>Actor(s)</w:t>
            </w:r>
          </w:p>
        </w:tc>
        <w:tc>
          <w:tcPr>
            <w:tcW w:w="6128" w:type="dxa"/>
          </w:tcPr>
          <w:p w14:paraId="2DA3876D" w14:textId="77777777" w:rsidR="00CD0B15" w:rsidRDefault="00CD0B15" w:rsidP="00CD0B15">
            <w:pPr>
              <w:pStyle w:val="Bodytext"/>
              <w:spacing w:before="120" w:after="120" w:line="240" w:lineRule="auto"/>
              <w:ind w:left="0"/>
            </w:pPr>
            <w:r>
              <w:t>Admin</w:t>
            </w:r>
          </w:p>
        </w:tc>
      </w:tr>
      <w:tr w:rsidR="00CD0B15" w14:paraId="7983094C" w14:textId="77777777" w:rsidTr="00CD0B15">
        <w:trPr>
          <w:trHeight w:val="694"/>
        </w:trPr>
        <w:tc>
          <w:tcPr>
            <w:tcW w:w="2089" w:type="dxa"/>
            <w:shd w:val="clear" w:color="auto" w:fill="F4B083" w:themeFill="accent2" w:themeFillTint="99"/>
          </w:tcPr>
          <w:p w14:paraId="0EDC393D" w14:textId="77777777" w:rsidR="00CD0B15" w:rsidRDefault="00CD0B15" w:rsidP="00CD0B15">
            <w:pPr>
              <w:pStyle w:val="Bodytext"/>
              <w:spacing w:before="120" w:after="120" w:line="240" w:lineRule="auto"/>
              <w:ind w:left="0"/>
            </w:pPr>
            <w:r>
              <w:t>Description</w:t>
            </w:r>
          </w:p>
        </w:tc>
        <w:tc>
          <w:tcPr>
            <w:tcW w:w="6128" w:type="dxa"/>
          </w:tcPr>
          <w:p w14:paraId="318C96D4" w14:textId="77777777" w:rsidR="00CD0B15" w:rsidRDefault="00CD0B15" w:rsidP="00CD0B15">
            <w:pPr>
              <w:pStyle w:val="Bodytext"/>
              <w:spacing w:before="120" w:after="120" w:line="240" w:lineRule="auto"/>
              <w:ind w:left="0"/>
            </w:pPr>
            <w:r>
              <w:t xml:space="preserve">Admin has the </w:t>
            </w:r>
            <w:proofErr w:type="spellStart"/>
            <w:r>
              <w:t>previleage</w:t>
            </w:r>
            <w:proofErr w:type="spellEnd"/>
            <w:r>
              <w:t xml:space="preserve"> to view the home page of the Application</w:t>
            </w:r>
          </w:p>
        </w:tc>
      </w:tr>
      <w:tr w:rsidR="00CD0B15" w14:paraId="53FDFED3" w14:textId="77777777" w:rsidTr="00CD0B15">
        <w:trPr>
          <w:trHeight w:val="920"/>
        </w:trPr>
        <w:tc>
          <w:tcPr>
            <w:tcW w:w="2089" w:type="dxa"/>
            <w:shd w:val="clear" w:color="auto" w:fill="F4B083" w:themeFill="accent2" w:themeFillTint="99"/>
          </w:tcPr>
          <w:p w14:paraId="330890FC" w14:textId="77777777" w:rsidR="00CD0B15" w:rsidRDefault="00CD0B15" w:rsidP="00CD0B15">
            <w:pPr>
              <w:pStyle w:val="Bodytext"/>
              <w:spacing w:before="120" w:after="120" w:line="240" w:lineRule="auto"/>
              <w:ind w:left="0"/>
            </w:pPr>
            <w:r>
              <w:t>Pre-condition</w:t>
            </w:r>
          </w:p>
        </w:tc>
        <w:tc>
          <w:tcPr>
            <w:tcW w:w="6128" w:type="dxa"/>
          </w:tcPr>
          <w:p w14:paraId="6AAEEE6F" w14:textId="77777777" w:rsidR="00CD0B15" w:rsidRDefault="00CD0B15" w:rsidP="00CD0B15">
            <w:pPr>
              <w:pStyle w:val="Bodytext"/>
              <w:spacing w:before="120" w:after="120" w:line="240" w:lineRule="auto"/>
              <w:ind w:left="0"/>
            </w:pPr>
            <w:r>
              <w:t>Admin</w:t>
            </w:r>
            <w:r w:rsidRPr="0039082A">
              <w:t xml:space="preserve"> should have </w:t>
            </w:r>
            <w:r>
              <w:t xml:space="preserve">privilege to home page application and should access the </w:t>
            </w:r>
            <w:proofErr w:type="spellStart"/>
            <w:r>
              <w:t>url</w:t>
            </w:r>
            <w:proofErr w:type="spellEnd"/>
            <w:r>
              <w:t xml:space="preserve"> of the application Online E-Book Management System</w:t>
            </w:r>
          </w:p>
        </w:tc>
      </w:tr>
      <w:tr w:rsidR="00CD0B15" w14:paraId="1D52B8B1" w14:textId="77777777" w:rsidTr="00CD0B15">
        <w:trPr>
          <w:trHeight w:val="466"/>
        </w:trPr>
        <w:tc>
          <w:tcPr>
            <w:tcW w:w="2089" w:type="dxa"/>
            <w:shd w:val="clear" w:color="auto" w:fill="F4B083" w:themeFill="accent2" w:themeFillTint="99"/>
          </w:tcPr>
          <w:p w14:paraId="5225D113" w14:textId="77777777" w:rsidR="00CD0B15" w:rsidRDefault="00CD0B15" w:rsidP="00CD0B15">
            <w:pPr>
              <w:pStyle w:val="Bodytext"/>
              <w:spacing w:before="120" w:after="120" w:line="240" w:lineRule="auto"/>
              <w:ind w:left="0"/>
            </w:pPr>
            <w:r>
              <w:t>Post-Condition</w:t>
            </w:r>
          </w:p>
        </w:tc>
        <w:tc>
          <w:tcPr>
            <w:tcW w:w="6128" w:type="dxa"/>
          </w:tcPr>
          <w:p w14:paraId="0FD29960" w14:textId="77777777" w:rsidR="00CD0B15" w:rsidRDefault="00CD0B15" w:rsidP="00CD0B15">
            <w:pPr>
              <w:pStyle w:val="Bodytext"/>
              <w:spacing w:before="120" w:after="120" w:line="240" w:lineRule="auto"/>
              <w:ind w:left="0"/>
            </w:pPr>
            <w:r>
              <w:t>Admin can register in the application</w:t>
            </w:r>
          </w:p>
        </w:tc>
      </w:tr>
      <w:tr w:rsidR="00CD0B15" w14:paraId="77D928DA" w14:textId="77777777" w:rsidTr="00CD0B15">
        <w:trPr>
          <w:trHeight w:val="1280"/>
        </w:trPr>
        <w:tc>
          <w:tcPr>
            <w:tcW w:w="2089" w:type="dxa"/>
            <w:shd w:val="clear" w:color="auto" w:fill="F4B083" w:themeFill="accent2" w:themeFillTint="99"/>
          </w:tcPr>
          <w:p w14:paraId="0984165A" w14:textId="77777777" w:rsidR="00CD0B15" w:rsidRDefault="00CD0B15" w:rsidP="00CD0B15">
            <w:pPr>
              <w:pStyle w:val="Bodytext"/>
              <w:spacing w:before="120" w:after="120" w:line="240" w:lineRule="auto"/>
              <w:ind w:left="0"/>
            </w:pPr>
            <w:r>
              <w:t>Basic Path</w:t>
            </w:r>
          </w:p>
        </w:tc>
        <w:tc>
          <w:tcPr>
            <w:tcW w:w="6128" w:type="dxa"/>
          </w:tcPr>
          <w:p w14:paraId="2B5A2914" w14:textId="77777777" w:rsidR="00CD0B15" w:rsidRDefault="00CD0B15" w:rsidP="00A25E34">
            <w:pPr>
              <w:pStyle w:val="Bodytext"/>
              <w:numPr>
                <w:ilvl w:val="0"/>
                <w:numId w:val="19"/>
              </w:numPr>
              <w:spacing w:before="120" w:after="120" w:line="240" w:lineRule="auto"/>
            </w:pPr>
            <w:r>
              <w:t xml:space="preserve">Admin opens the browser and browses the application </w:t>
            </w:r>
            <w:proofErr w:type="spellStart"/>
            <w:r>
              <w:t>url</w:t>
            </w:r>
            <w:proofErr w:type="spellEnd"/>
            <w:r>
              <w:t xml:space="preserve"> to open the portal Online E-Book Management System portal.</w:t>
            </w:r>
          </w:p>
          <w:p w14:paraId="3CE6A873" w14:textId="77777777" w:rsidR="00CD0B15" w:rsidRDefault="00CD0B15" w:rsidP="00CD0B15">
            <w:pPr>
              <w:pStyle w:val="Bodytext"/>
              <w:spacing w:before="120" w:after="120" w:line="240" w:lineRule="auto"/>
              <w:ind w:left="0"/>
            </w:pPr>
            <w:r>
              <w:t xml:space="preserve"> </w:t>
            </w:r>
          </w:p>
        </w:tc>
      </w:tr>
    </w:tbl>
    <w:p w14:paraId="6A0ED4C1" w14:textId="40D02529" w:rsidR="00F84501" w:rsidRDefault="00F84501" w:rsidP="00F84501">
      <w:pPr>
        <w:pStyle w:val="Bodytext"/>
      </w:pPr>
      <w:r>
        <w:t>In this Page</w:t>
      </w:r>
      <w:r w:rsidR="00D3327F">
        <w:t xml:space="preserve"> Admin</w:t>
      </w:r>
      <w:r>
        <w:t xml:space="preserve"> can view home page of the application Online E-Book Management System portal.</w:t>
      </w:r>
    </w:p>
    <w:p w14:paraId="375BBFC0" w14:textId="3550B86D" w:rsidR="00283970" w:rsidRDefault="00283970" w:rsidP="00D3327F">
      <w:pPr>
        <w:pStyle w:val="Bodytext"/>
      </w:pPr>
    </w:p>
    <w:p w14:paraId="00199B95" w14:textId="77777777" w:rsidR="00CD0B15" w:rsidRDefault="00CD0B15" w:rsidP="00F84501">
      <w:pPr>
        <w:pStyle w:val="Heading2"/>
        <w:numPr>
          <w:ilvl w:val="0"/>
          <w:numId w:val="0"/>
        </w:numPr>
        <w:ind w:left="720"/>
      </w:pPr>
    </w:p>
    <w:p w14:paraId="6E56328B" w14:textId="77777777" w:rsidR="00CD0B15" w:rsidRDefault="00CD0B15" w:rsidP="00F84501">
      <w:pPr>
        <w:pStyle w:val="Heading2"/>
        <w:numPr>
          <w:ilvl w:val="0"/>
          <w:numId w:val="0"/>
        </w:numPr>
        <w:ind w:left="720"/>
      </w:pPr>
    </w:p>
    <w:p w14:paraId="0388C0C8" w14:textId="30E70DDF" w:rsidR="00F84501" w:rsidRDefault="00F84501" w:rsidP="00F84501">
      <w:pPr>
        <w:pStyle w:val="Heading2"/>
        <w:numPr>
          <w:ilvl w:val="0"/>
          <w:numId w:val="0"/>
        </w:numPr>
        <w:ind w:left="720"/>
      </w:pPr>
      <w:r>
        <w:t>2.</w:t>
      </w:r>
      <w:r w:rsidR="00CE3E78">
        <w:t>2</w:t>
      </w:r>
      <w:r>
        <w:t xml:space="preserve"> Admin Register Page</w:t>
      </w:r>
    </w:p>
    <w:p w14:paraId="74BFF78D" w14:textId="77777777" w:rsidR="00F84501" w:rsidRDefault="00F84501" w:rsidP="00D3327F">
      <w:pPr>
        <w:pStyle w:val="Bodytext"/>
      </w:pPr>
    </w:p>
    <w:p w14:paraId="2BA80213" w14:textId="123C6BBE" w:rsidR="00F84501" w:rsidRDefault="00F84501" w:rsidP="00D3327F">
      <w:pPr>
        <w:pStyle w:val="Bodytext"/>
      </w:pPr>
    </w:p>
    <w:tbl>
      <w:tblPr>
        <w:tblStyle w:val="TableGrid"/>
        <w:tblW w:w="0" w:type="auto"/>
        <w:tblInd w:w="1080" w:type="dxa"/>
        <w:tblLook w:val="04A0" w:firstRow="1" w:lastRow="0" w:firstColumn="1" w:lastColumn="0" w:noHBand="0" w:noVBand="1"/>
      </w:tblPr>
      <w:tblGrid>
        <w:gridCol w:w="2126"/>
        <w:gridCol w:w="5392"/>
      </w:tblGrid>
      <w:tr w:rsidR="004B7D8F" w14:paraId="4D8B2A15" w14:textId="77777777" w:rsidTr="00CD0B15">
        <w:trPr>
          <w:trHeight w:val="458"/>
        </w:trPr>
        <w:tc>
          <w:tcPr>
            <w:tcW w:w="2126" w:type="dxa"/>
            <w:shd w:val="clear" w:color="auto" w:fill="F4B083" w:themeFill="accent2" w:themeFillTint="99"/>
          </w:tcPr>
          <w:p w14:paraId="55D7F3C1" w14:textId="77777777" w:rsidR="004B7D8F" w:rsidRDefault="004B7D8F" w:rsidP="007303B1">
            <w:pPr>
              <w:pStyle w:val="Bodytext"/>
              <w:spacing w:before="120" w:after="120" w:line="240" w:lineRule="auto"/>
              <w:ind w:left="0"/>
            </w:pPr>
            <w:r>
              <w:t>Use Case ID</w:t>
            </w:r>
          </w:p>
        </w:tc>
        <w:tc>
          <w:tcPr>
            <w:tcW w:w="5392" w:type="dxa"/>
          </w:tcPr>
          <w:p w14:paraId="58AF0622" w14:textId="70FDA2B1" w:rsidR="004B7D8F" w:rsidRDefault="00F84501" w:rsidP="007303B1">
            <w:pPr>
              <w:pStyle w:val="Bodytext"/>
              <w:spacing w:before="120" w:after="120" w:line="240" w:lineRule="auto"/>
              <w:ind w:left="0"/>
            </w:pPr>
            <w:r>
              <w:t>EBM2</w:t>
            </w:r>
          </w:p>
        </w:tc>
      </w:tr>
      <w:tr w:rsidR="00B728E7" w14:paraId="12C77F66" w14:textId="77777777" w:rsidTr="00CD0B15">
        <w:trPr>
          <w:trHeight w:val="458"/>
        </w:trPr>
        <w:tc>
          <w:tcPr>
            <w:tcW w:w="2126" w:type="dxa"/>
            <w:shd w:val="clear" w:color="auto" w:fill="F4B083" w:themeFill="accent2" w:themeFillTint="99"/>
          </w:tcPr>
          <w:p w14:paraId="6EDA3866" w14:textId="77777777" w:rsidR="00B728E7" w:rsidRDefault="00B728E7" w:rsidP="004C1238">
            <w:pPr>
              <w:pStyle w:val="Bodytext"/>
              <w:spacing w:before="120" w:after="120" w:line="240" w:lineRule="auto"/>
              <w:ind w:left="0"/>
            </w:pPr>
            <w:r>
              <w:t>Use Case Name</w:t>
            </w:r>
          </w:p>
        </w:tc>
        <w:tc>
          <w:tcPr>
            <w:tcW w:w="5392" w:type="dxa"/>
          </w:tcPr>
          <w:p w14:paraId="44B299EA" w14:textId="6198A576" w:rsidR="00B728E7" w:rsidRDefault="00F84501" w:rsidP="00B728E7">
            <w:pPr>
              <w:pStyle w:val="Bodytext"/>
              <w:spacing w:before="120" w:after="120" w:line="240" w:lineRule="auto"/>
              <w:ind w:left="0"/>
            </w:pPr>
            <w:r>
              <w:t>Register Page of Admin</w:t>
            </w:r>
          </w:p>
        </w:tc>
      </w:tr>
      <w:tr w:rsidR="00B728E7" w14:paraId="080561A0" w14:textId="77777777" w:rsidTr="00CD0B15">
        <w:trPr>
          <w:trHeight w:val="458"/>
        </w:trPr>
        <w:tc>
          <w:tcPr>
            <w:tcW w:w="2126" w:type="dxa"/>
            <w:shd w:val="clear" w:color="auto" w:fill="F4B083" w:themeFill="accent2" w:themeFillTint="99"/>
          </w:tcPr>
          <w:p w14:paraId="0A6F3A49" w14:textId="77777777" w:rsidR="00B728E7" w:rsidRDefault="00B728E7" w:rsidP="004C1238">
            <w:pPr>
              <w:pStyle w:val="Bodytext"/>
              <w:spacing w:before="120" w:after="120" w:line="240" w:lineRule="auto"/>
              <w:ind w:left="0"/>
            </w:pPr>
            <w:r>
              <w:t>Actor(s)</w:t>
            </w:r>
          </w:p>
        </w:tc>
        <w:tc>
          <w:tcPr>
            <w:tcW w:w="5392" w:type="dxa"/>
          </w:tcPr>
          <w:p w14:paraId="681BA7E8" w14:textId="50246A4C" w:rsidR="00B728E7" w:rsidRDefault="00BD7B48" w:rsidP="004C1238">
            <w:pPr>
              <w:pStyle w:val="Bodytext"/>
              <w:spacing w:before="120" w:after="120" w:line="240" w:lineRule="auto"/>
              <w:ind w:left="0"/>
            </w:pPr>
            <w:r>
              <w:t>Admin</w:t>
            </w:r>
          </w:p>
        </w:tc>
      </w:tr>
      <w:tr w:rsidR="00B728E7" w14:paraId="0E6F5383" w14:textId="77777777" w:rsidTr="00CD0B15">
        <w:trPr>
          <w:trHeight w:val="458"/>
        </w:trPr>
        <w:tc>
          <w:tcPr>
            <w:tcW w:w="2126" w:type="dxa"/>
            <w:shd w:val="clear" w:color="auto" w:fill="F4B083" w:themeFill="accent2" w:themeFillTint="99"/>
          </w:tcPr>
          <w:p w14:paraId="517EF1A5" w14:textId="77777777" w:rsidR="00B728E7" w:rsidRDefault="00B728E7" w:rsidP="004C1238">
            <w:pPr>
              <w:pStyle w:val="Bodytext"/>
              <w:spacing w:before="120" w:after="120" w:line="240" w:lineRule="auto"/>
              <w:ind w:left="0"/>
            </w:pPr>
            <w:r>
              <w:t>Description</w:t>
            </w:r>
          </w:p>
        </w:tc>
        <w:tc>
          <w:tcPr>
            <w:tcW w:w="5392" w:type="dxa"/>
          </w:tcPr>
          <w:p w14:paraId="0E091B77" w14:textId="37D6FB1F" w:rsidR="00B728E7" w:rsidRDefault="00BD7B48" w:rsidP="00B728E7">
            <w:pPr>
              <w:pStyle w:val="Bodytext"/>
              <w:spacing w:before="120" w:after="120" w:line="240" w:lineRule="auto"/>
              <w:ind w:left="0"/>
            </w:pPr>
            <w:r>
              <w:t>In this page Admin can register with his valid details.</w:t>
            </w:r>
          </w:p>
        </w:tc>
      </w:tr>
      <w:tr w:rsidR="00F46ADE" w14:paraId="285CCEC8" w14:textId="77777777" w:rsidTr="00CD0B15">
        <w:trPr>
          <w:trHeight w:val="798"/>
        </w:trPr>
        <w:tc>
          <w:tcPr>
            <w:tcW w:w="2126" w:type="dxa"/>
            <w:shd w:val="clear" w:color="auto" w:fill="F4B083" w:themeFill="accent2" w:themeFillTint="99"/>
          </w:tcPr>
          <w:p w14:paraId="5FE393AB" w14:textId="77777777" w:rsidR="00F46ADE" w:rsidRDefault="00F46ADE" w:rsidP="00F46ADE">
            <w:pPr>
              <w:pStyle w:val="Bodytext"/>
              <w:spacing w:before="120" w:after="120" w:line="240" w:lineRule="auto"/>
              <w:ind w:left="0"/>
            </w:pPr>
            <w:r>
              <w:t>Pre-condition</w:t>
            </w:r>
          </w:p>
        </w:tc>
        <w:tc>
          <w:tcPr>
            <w:tcW w:w="5392" w:type="dxa"/>
          </w:tcPr>
          <w:p w14:paraId="12B4D7EE" w14:textId="77777777" w:rsidR="00BD7B48" w:rsidRDefault="00BD7B48" w:rsidP="00F46ADE">
            <w:pPr>
              <w:pStyle w:val="Bodytext"/>
              <w:spacing w:before="120" w:after="120" w:line="240" w:lineRule="auto"/>
              <w:ind w:left="0"/>
            </w:pPr>
            <w:r>
              <w:t xml:space="preserve">In this case Admin can view the </w:t>
            </w:r>
            <w:proofErr w:type="gramStart"/>
            <w:r>
              <w:t>Home</w:t>
            </w:r>
            <w:proofErr w:type="gramEnd"/>
            <w:r>
              <w:t xml:space="preserve"> page of this application</w:t>
            </w:r>
          </w:p>
          <w:p w14:paraId="38A4E11C" w14:textId="4795A659" w:rsidR="00F46ADE" w:rsidRDefault="00BD7B48" w:rsidP="00F46ADE">
            <w:pPr>
              <w:pStyle w:val="Bodytext"/>
              <w:spacing w:before="120" w:after="120" w:line="240" w:lineRule="auto"/>
              <w:ind w:left="0"/>
            </w:pPr>
            <w:r>
              <w:t xml:space="preserve">Online E-Book Management System. </w:t>
            </w:r>
          </w:p>
        </w:tc>
      </w:tr>
      <w:tr w:rsidR="00B728E7" w14:paraId="6C74A045" w14:textId="77777777" w:rsidTr="00CD0B15">
        <w:trPr>
          <w:trHeight w:val="458"/>
        </w:trPr>
        <w:tc>
          <w:tcPr>
            <w:tcW w:w="2126" w:type="dxa"/>
            <w:shd w:val="clear" w:color="auto" w:fill="F4B083" w:themeFill="accent2" w:themeFillTint="99"/>
          </w:tcPr>
          <w:p w14:paraId="0B759FCF" w14:textId="77777777" w:rsidR="00B728E7" w:rsidRDefault="00B728E7" w:rsidP="004C1238">
            <w:pPr>
              <w:pStyle w:val="Bodytext"/>
              <w:spacing w:before="120" w:after="120" w:line="240" w:lineRule="auto"/>
              <w:ind w:left="0"/>
            </w:pPr>
            <w:r>
              <w:t>Post-Condition</w:t>
            </w:r>
          </w:p>
        </w:tc>
        <w:tc>
          <w:tcPr>
            <w:tcW w:w="5392" w:type="dxa"/>
          </w:tcPr>
          <w:p w14:paraId="3A8070D0" w14:textId="5D69F59C" w:rsidR="00B728E7" w:rsidRDefault="00BD7B48" w:rsidP="004C1238">
            <w:pPr>
              <w:pStyle w:val="Bodytext"/>
              <w:spacing w:before="120" w:after="120" w:line="240" w:lineRule="auto"/>
              <w:ind w:left="0"/>
            </w:pPr>
            <w:r>
              <w:t>After Registration Admin can login through his valid details.</w:t>
            </w:r>
          </w:p>
        </w:tc>
      </w:tr>
      <w:tr w:rsidR="00B728E7" w14:paraId="63934992" w14:textId="77777777" w:rsidTr="00CD0B15">
        <w:trPr>
          <w:trHeight w:val="4556"/>
        </w:trPr>
        <w:tc>
          <w:tcPr>
            <w:tcW w:w="2126" w:type="dxa"/>
            <w:shd w:val="clear" w:color="auto" w:fill="F4B083" w:themeFill="accent2" w:themeFillTint="99"/>
          </w:tcPr>
          <w:p w14:paraId="5135668F" w14:textId="77777777" w:rsidR="00B728E7" w:rsidRDefault="00B728E7" w:rsidP="004C1238">
            <w:pPr>
              <w:pStyle w:val="Bodytext"/>
              <w:spacing w:before="120" w:after="120" w:line="240" w:lineRule="auto"/>
              <w:ind w:left="0"/>
            </w:pPr>
            <w:r>
              <w:t>Basic Path</w:t>
            </w:r>
          </w:p>
        </w:tc>
        <w:tc>
          <w:tcPr>
            <w:tcW w:w="5392" w:type="dxa"/>
          </w:tcPr>
          <w:p w14:paraId="19D594C9" w14:textId="77777777" w:rsidR="00B728E7" w:rsidRDefault="00BD7B48" w:rsidP="00A25E34">
            <w:pPr>
              <w:pStyle w:val="Bodytext"/>
              <w:numPr>
                <w:ilvl w:val="0"/>
                <w:numId w:val="20"/>
              </w:numPr>
              <w:spacing w:before="120" w:after="120" w:line="240" w:lineRule="auto"/>
            </w:pPr>
            <w:r>
              <w:t xml:space="preserve">After Accessing the </w:t>
            </w:r>
            <w:proofErr w:type="spellStart"/>
            <w:r>
              <w:t>url</w:t>
            </w:r>
            <w:proofErr w:type="spellEnd"/>
            <w:r>
              <w:t xml:space="preserve"> of this application Admin can access the Register page of the Application.</w:t>
            </w:r>
          </w:p>
          <w:p w14:paraId="71BB0965" w14:textId="77777777" w:rsidR="00BD7B48" w:rsidRDefault="00BD7B48" w:rsidP="00A25E34">
            <w:pPr>
              <w:pStyle w:val="Bodytext"/>
              <w:numPr>
                <w:ilvl w:val="0"/>
                <w:numId w:val="20"/>
              </w:numPr>
              <w:spacing w:before="120" w:after="120" w:line="240" w:lineRule="auto"/>
            </w:pPr>
            <w:r>
              <w:t xml:space="preserve">In Home page admin can access the </w:t>
            </w:r>
            <w:proofErr w:type="spellStart"/>
            <w:r>
              <w:t>url</w:t>
            </w:r>
            <w:proofErr w:type="spellEnd"/>
            <w:r>
              <w:t xml:space="preserve"> of the register page by clicking on it.</w:t>
            </w:r>
          </w:p>
          <w:p w14:paraId="07E03D88" w14:textId="77777777" w:rsidR="00BD7B48" w:rsidRDefault="00BD7B48" w:rsidP="00A25E34">
            <w:pPr>
              <w:pStyle w:val="Bodytext"/>
              <w:numPr>
                <w:ilvl w:val="0"/>
                <w:numId w:val="20"/>
              </w:numPr>
              <w:spacing w:before="120" w:after="120" w:line="240" w:lineRule="auto"/>
            </w:pPr>
            <w:r>
              <w:t xml:space="preserve">After </w:t>
            </w:r>
            <w:proofErr w:type="spellStart"/>
            <w:r>
              <w:t>accesing</w:t>
            </w:r>
            <w:proofErr w:type="spellEnd"/>
            <w:r>
              <w:t xml:space="preserve"> the </w:t>
            </w:r>
            <w:proofErr w:type="spellStart"/>
            <w:r>
              <w:t>url</w:t>
            </w:r>
            <w:proofErr w:type="spellEnd"/>
            <w:r>
              <w:t xml:space="preserve"> Admin can enter the respective details and </w:t>
            </w:r>
            <w:proofErr w:type="gramStart"/>
            <w:r>
              <w:t>Register</w:t>
            </w:r>
            <w:proofErr w:type="gramEnd"/>
            <w:r>
              <w:t xml:space="preserve"> the details.</w:t>
            </w:r>
          </w:p>
          <w:p w14:paraId="07633156" w14:textId="77777777" w:rsidR="00532A6C" w:rsidRDefault="00532A6C" w:rsidP="00A25E34">
            <w:pPr>
              <w:pStyle w:val="Bodytext"/>
              <w:numPr>
                <w:ilvl w:val="0"/>
                <w:numId w:val="20"/>
              </w:numPr>
              <w:spacing w:before="120" w:after="120" w:line="240" w:lineRule="auto"/>
            </w:pPr>
            <w:r>
              <w:t>Details provided in Register page:</w:t>
            </w:r>
          </w:p>
          <w:p w14:paraId="69097DCD" w14:textId="77777777" w:rsidR="00532A6C" w:rsidRDefault="00532A6C" w:rsidP="00532A6C">
            <w:pPr>
              <w:pStyle w:val="Bodytext"/>
              <w:spacing w:before="120" w:after="120" w:line="240" w:lineRule="auto"/>
              <w:ind w:left="360"/>
            </w:pPr>
            <w:proofErr w:type="gramStart"/>
            <w:r>
              <w:t>a)Admin</w:t>
            </w:r>
            <w:proofErr w:type="gramEnd"/>
            <w:r>
              <w:t xml:space="preserve"> Id</w:t>
            </w:r>
          </w:p>
          <w:p w14:paraId="3CC93452" w14:textId="77777777" w:rsidR="00532A6C" w:rsidRDefault="00532A6C" w:rsidP="00532A6C">
            <w:pPr>
              <w:pStyle w:val="Bodytext"/>
              <w:spacing w:before="120" w:after="120" w:line="240" w:lineRule="auto"/>
              <w:ind w:left="360"/>
            </w:pPr>
            <w:proofErr w:type="gramStart"/>
            <w:r>
              <w:t>b)First</w:t>
            </w:r>
            <w:proofErr w:type="gramEnd"/>
            <w:r>
              <w:t xml:space="preserve"> Name</w:t>
            </w:r>
          </w:p>
          <w:p w14:paraId="669F21D0" w14:textId="77777777" w:rsidR="00532A6C" w:rsidRDefault="00532A6C" w:rsidP="00532A6C">
            <w:pPr>
              <w:pStyle w:val="Bodytext"/>
              <w:spacing w:before="120" w:after="120" w:line="240" w:lineRule="auto"/>
              <w:ind w:left="360"/>
            </w:pPr>
            <w:r>
              <w:t>c)Last Name</w:t>
            </w:r>
          </w:p>
          <w:p w14:paraId="577C97C6" w14:textId="77777777" w:rsidR="00532A6C" w:rsidRDefault="00532A6C" w:rsidP="00532A6C">
            <w:pPr>
              <w:pStyle w:val="Bodytext"/>
              <w:spacing w:before="120" w:after="120" w:line="240" w:lineRule="auto"/>
              <w:ind w:left="360"/>
            </w:pPr>
            <w:r>
              <w:t>d)Email Address</w:t>
            </w:r>
          </w:p>
          <w:p w14:paraId="7D2C1653" w14:textId="61660EA5" w:rsidR="00532A6C" w:rsidRDefault="00532A6C" w:rsidP="00DB3882">
            <w:pPr>
              <w:pStyle w:val="Bodytext"/>
              <w:spacing w:before="120" w:after="120" w:line="240" w:lineRule="auto"/>
              <w:ind w:left="360"/>
            </w:pPr>
            <w:proofErr w:type="gramStart"/>
            <w:r>
              <w:t>e)Password</w:t>
            </w:r>
            <w:proofErr w:type="gramEnd"/>
          </w:p>
          <w:p w14:paraId="6A052CC4" w14:textId="544753B5" w:rsidR="00532A6C" w:rsidRDefault="00DB3882" w:rsidP="00532A6C">
            <w:pPr>
              <w:pStyle w:val="Bodytext"/>
              <w:spacing w:before="120" w:after="120" w:line="240" w:lineRule="auto"/>
              <w:ind w:left="360"/>
            </w:pPr>
            <w:proofErr w:type="gramStart"/>
            <w:r>
              <w:t>f</w:t>
            </w:r>
            <w:r w:rsidR="00532A6C">
              <w:t>)Mobile</w:t>
            </w:r>
            <w:proofErr w:type="gramEnd"/>
            <w:r w:rsidR="00532A6C">
              <w:t xml:space="preserve"> Number</w:t>
            </w:r>
          </w:p>
        </w:tc>
      </w:tr>
    </w:tbl>
    <w:p w14:paraId="247A553C" w14:textId="414176EA" w:rsidR="00D3327F" w:rsidRDefault="00BD7B48" w:rsidP="00A25E34">
      <w:pPr>
        <w:pStyle w:val="Heading2"/>
        <w:numPr>
          <w:ilvl w:val="1"/>
          <w:numId w:val="28"/>
        </w:numPr>
      </w:pPr>
      <w:r>
        <w:t>Admin Login Page</w:t>
      </w:r>
    </w:p>
    <w:p w14:paraId="0424A78E" w14:textId="77777777" w:rsidR="004A7B9D" w:rsidRPr="004A7B9D" w:rsidRDefault="00335A0B" w:rsidP="00CD0B15">
      <w:pPr>
        <w:pStyle w:val="Bodytext"/>
        <w:ind w:right="-43"/>
      </w:pPr>
      <w:r>
        <w:t xml:space="preserve">Admin uses this option to change details about a </w:t>
      </w:r>
      <w:r w:rsidR="00AF2568">
        <w:t>menu item</w:t>
      </w:r>
      <w:r>
        <w:t>.</w:t>
      </w:r>
    </w:p>
    <w:tbl>
      <w:tblPr>
        <w:tblStyle w:val="TableGrid"/>
        <w:tblW w:w="0" w:type="auto"/>
        <w:tblInd w:w="1080" w:type="dxa"/>
        <w:tblLook w:val="04A0" w:firstRow="1" w:lastRow="0" w:firstColumn="1" w:lastColumn="0" w:noHBand="0" w:noVBand="1"/>
      </w:tblPr>
      <w:tblGrid>
        <w:gridCol w:w="2245"/>
        <w:gridCol w:w="5694"/>
      </w:tblGrid>
      <w:tr w:rsidR="004B7D8F" w14:paraId="7D85C08D" w14:textId="77777777" w:rsidTr="004C1238">
        <w:tc>
          <w:tcPr>
            <w:tcW w:w="2245" w:type="dxa"/>
            <w:shd w:val="clear" w:color="auto" w:fill="F4B083" w:themeFill="accent2" w:themeFillTint="99"/>
          </w:tcPr>
          <w:p w14:paraId="0D3CB460" w14:textId="77777777" w:rsidR="004B7D8F" w:rsidRDefault="004B7D8F" w:rsidP="004B7D8F">
            <w:pPr>
              <w:pStyle w:val="Bodytext"/>
              <w:spacing w:before="120" w:after="120" w:line="240" w:lineRule="auto"/>
              <w:ind w:left="0"/>
            </w:pPr>
            <w:r>
              <w:t>Use Case ID</w:t>
            </w:r>
          </w:p>
        </w:tc>
        <w:tc>
          <w:tcPr>
            <w:tcW w:w="5694" w:type="dxa"/>
          </w:tcPr>
          <w:p w14:paraId="6CE08CC8" w14:textId="03B79DD7" w:rsidR="004B7D8F" w:rsidRDefault="00BD7B48" w:rsidP="004B7D8F">
            <w:pPr>
              <w:pStyle w:val="Bodytext"/>
              <w:spacing w:before="120" w:after="120" w:line="240" w:lineRule="auto"/>
              <w:ind w:left="0"/>
            </w:pPr>
            <w:r>
              <w:t>EBM3</w:t>
            </w:r>
          </w:p>
        </w:tc>
      </w:tr>
      <w:tr w:rsidR="00B728E7" w14:paraId="1BA43CD2" w14:textId="77777777" w:rsidTr="004C1238">
        <w:tc>
          <w:tcPr>
            <w:tcW w:w="2245" w:type="dxa"/>
            <w:shd w:val="clear" w:color="auto" w:fill="F4B083" w:themeFill="accent2" w:themeFillTint="99"/>
          </w:tcPr>
          <w:p w14:paraId="0F38D0A5" w14:textId="77777777" w:rsidR="00B728E7" w:rsidRDefault="00B728E7" w:rsidP="004C1238">
            <w:pPr>
              <w:pStyle w:val="Bodytext"/>
              <w:spacing w:before="120" w:after="120" w:line="240" w:lineRule="auto"/>
              <w:ind w:left="0"/>
            </w:pPr>
            <w:r>
              <w:t>Use Case Name</w:t>
            </w:r>
          </w:p>
        </w:tc>
        <w:tc>
          <w:tcPr>
            <w:tcW w:w="5694" w:type="dxa"/>
          </w:tcPr>
          <w:p w14:paraId="11A90151" w14:textId="1F60C1D3" w:rsidR="00B728E7" w:rsidRDefault="00BD7B48" w:rsidP="00B728E7">
            <w:pPr>
              <w:pStyle w:val="Bodytext"/>
              <w:spacing w:before="120" w:after="120" w:line="240" w:lineRule="auto"/>
              <w:ind w:left="0"/>
            </w:pPr>
            <w:r>
              <w:t>Admin Login Page</w:t>
            </w:r>
          </w:p>
        </w:tc>
      </w:tr>
      <w:tr w:rsidR="00B728E7" w14:paraId="4CCCFF3E" w14:textId="77777777" w:rsidTr="004C1238">
        <w:tc>
          <w:tcPr>
            <w:tcW w:w="2245" w:type="dxa"/>
            <w:shd w:val="clear" w:color="auto" w:fill="F4B083" w:themeFill="accent2" w:themeFillTint="99"/>
          </w:tcPr>
          <w:p w14:paraId="06BE0734" w14:textId="77777777" w:rsidR="00B728E7" w:rsidRDefault="00B728E7" w:rsidP="004C1238">
            <w:pPr>
              <w:pStyle w:val="Bodytext"/>
              <w:spacing w:before="120" w:after="120" w:line="240" w:lineRule="auto"/>
              <w:ind w:left="0"/>
            </w:pPr>
            <w:r>
              <w:t>Actor(s)</w:t>
            </w:r>
          </w:p>
        </w:tc>
        <w:tc>
          <w:tcPr>
            <w:tcW w:w="5694" w:type="dxa"/>
          </w:tcPr>
          <w:p w14:paraId="4327113C" w14:textId="77777777" w:rsidR="00B728E7" w:rsidRDefault="00B728E7" w:rsidP="004C1238">
            <w:pPr>
              <w:pStyle w:val="Bodytext"/>
              <w:spacing w:before="120" w:after="120" w:line="240" w:lineRule="auto"/>
              <w:ind w:left="0"/>
            </w:pPr>
            <w:r>
              <w:t>Admin</w:t>
            </w:r>
          </w:p>
        </w:tc>
      </w:tr>
      <w:tr w:rsidR="00B728E7" w14:paraId="0AB01C43" w14:textId="77777777" w:rsidTr="004C1238">
        <w:tc>
          <w:tcPr>
            <w:tcW w:w="2245" w:type="dxa"/>
            <w:shd w:val="clear" w:color="auto" w:fill="F4B083" w:themeFill="accent2" w:themeFillTint="99"/>
          </w:tcPr>
          <w:p w14:paraId="6F68BC32" w14:textId="77777777" w:rsidR="00B728E7" w:rsidRDefault="00B728E7" w:rsidP="004C1238">
            <w:pPr>
              <w:pStyle w:val="Bodytext"/>
              <w:spacing w:before="120" w:after="120" w:line="240" w:lineRule="auto"/>
              <w:ind w:left="0"/>
            </w:pPr>
            <w:r>
              <w:lastRenderedPageBreak/>
              <w:t>Description</w:t>
            </w:r>
          </w:p>
        </w:tc>
        <w:tc>
          <w:tcPr>
            <w:tcW w:w="5694" w:type="dxa"/>
          </w:tcPr>
          <w:p w14:paraId="2008BFBB" w14:textId="4226D20A" w:rsidR="00B728E7" w:rsidRDefault="00335A0B" w:rsidP="004C1238">
            <w:pPr>
              <w:pStyle w:val="Bodytext"/>
              <w:spacing w:before="120" w:after="120" w:line="240" w:lineRule="auto"/>
              <w:ind w:left="0"/>
            </w:pPr>
            <w:r w:rsidRPr="00335A0B">
              <w:t xml:space="preserve">Admin </w:t>
            </w:r>
            <w:r w:rsidR="00BD7B48">
              <w:t>can enter the application by using his valid login credentials in the login page.</w:t>
            </w:r>
          </w:p>
        </w:tc>
      </w:tr>
      <w:tr w:rsidR="00B728E7" w14:paraId="71C2313E" w14:textId="77777777" w:rsidTr="004C1238">
        <w:tc>
          <w:tcPr>
            <w:tcW w:w="2245" w:type="dxa"/>
            <w:shd w:val="clear" w:color="auto" w:fill="F4B083" w:themeFill="accent2" w:themeFillTint="99"/>
          </w:tcPr>
          <w:p w14:paraId="2138FA14" w14:textId="77777777" w:rsidR="00B728E7" w:rsidRDefault="00B728E7" w:rsidP="004C1238">
            <w:pPr>
              <w:pStyle w:val="Bodytext"/>
              <w:spacing w:before="120" w:after="120" w:line="240" w:lineRule="auto"/>
              <w:ind w:left="0"/>
            </w:pPr>
            <w:r>
              <w:t>Pre-condition</w:t>
            </w:r>
          </w:p>
        </w:tc>
        <w:tc>
          <w:tcPr>
            <w:tcW w:w="5694" w:type="dxa"/>
          </w:tcPr>
          <w:p w14:paraId="21DE8C89" w14:textId="0BBEF82B" w:rsidR="00B728E7" w:rsidRDefault="00335A0B" w:rsidP="008F2373">
            <w:pPr>
              <w:pStyle w:val="Bodytext"/>
              <w:spacing w:before="120" w:after="120" w:line="240" w:lineRule="auto"/>
              <w:ind w:left="0"/>
            </w:pPr>
            <w:r w:rsidRPr="00335A0B">
              <w:t xml:space="preserve">Admin should have </w:t>
            </w:r>
            <w:proofErr w:type="spellStart"/>
            <w:r w:rsidR="00BD7B48">
              <w:t>previlage</w:t>
            </w:r>
            <w:proofErr w:type="spellEnd"/>
            <w:r w:rsidR="00BD7B48">
              <w:t xml:space="preserve"> to register page</w:t>
            </w:r>
            <w:r w:rsidR="00532A6C">
              <w:t xml:space="preserve"> by entering his details.</w:t>
            </w:r>
          </w:p>
        </w:tc>
      </w:tr>
      <w:tr w:rsidR="00B728E7" w14:paraId="46817E10" w14:textId="77777777" w:rsidTr="004C1238">
        <w:tc>
          <w:tcPr>
            <w:tcW w:w="2245" w:type="dxa"/>
            <w:shd w:val="clear" w:color="auto" w:fill="F4B083" w:themeFill="accent2" w:themeFillTint="99"/>
          </w:tcPr>
          <w:p w14:paraId="41E810AF" w14:textId="77777777" w:rsidR="00B728E7" w:rsidRDefault="00B728E7" w:rsidP="004C1238">
            <w:pPr>
              <w:pStyle w:val="Bodytext"/>
              <w:spacing w:before="120" w:after="120" w:line="240" w:lineRule="auto"/>
              <w:ind w:left="0"/>
            </w:pPr>
            <w:r>
              <w:t>Post-Condition</w:t>
            </w:r>
          </w:p>
        </w:tc>
        <w:tc>
          <w:tcPr>
            <w:tcW w:w="5694" w:type="dxa"/>
          </w:tcPr>
          <w:p w14:paraId="7ED4D878" w14:textId="768E6726" w:rsidR="00B728E7" w:rsidRDefault="00532A6C" w:rsidP="004C1238">
            <w:pPr>
              <w:pStyle w:val="Bodytext"/>
              <w:spacing w:before="120" w:after="120" w:line="240" w:lineRule="auto"/>
              <w:ind w:left="0"/>
            </w:pPr>
            <w:r>
              <w:t xml:space="preserve">After successful login in the application Admin can add </w:t>
            </w:r>
            <w:proofErr w:type="gramStart"/>
            <w:r>
              <w:t>the  books</w:t>
            </w:r>
            <w:proofErr w:type="gramEnd"/>
            <w:r>
              <w:t xml:space="preserve"> to the application by accessing BOOKS </w:t>
            </w:r>
            <w:proofErr w:type="spellStart"/>
            <w:r>
              <w:t>url</w:t>
            </w:r>
            <w:proofErr w:type="spellEnd"/>
            <w:r>
              <w:t xml:space="preserve"> in the application.</w:t>
            </w:r>
          </w:p>
        </w:tc>
      </w:tr>
      <w:tr w:rsidR="00B728E7" w14:paraId="05C0D524" w14:textId="77777777" w:rsidTr="004C1238">
        <w:tc>
          <w:tcPr>
            <w:tcW w:w="2245" w:type="dxa"/>
            <w:shd w:val="clear" w:color="auto" w:fill="F4B083" w:themeFill="accent2" w:themeFillTint="99"/>
          </w:tcPr>
          <w:p w14:paraId="70CDF910" w14:textId="77777777" w:rsidR="00B728E7" w:rsidRDefault="00B728E7" w:rsidP="004C1238">
            <w:pPr>
              <w:pStyle w:val="Bodytext"/>
              <w:spacing w:before="120" w:after="120" w:line="240" w:lineRule="auto"/>
              <w:ind w:left="0"/>
            </w:pPr>
            <w:r>
              <w:t>Basic Path</w:t>
            </w:r>
          </w:p>
        </w:tc>
        <w:tc>
          <w:tcPr>
            <w:tcW w:w="5694" w:type="dxa"/>
          </w:tcPr>
          <w:p w14:paraId="51C6FABF" w14:textId="77777777" w:rsidR="00061A92" w:rsidRDefault="008F2373" w:rsidP="00A25E34">
            <w:pPr>
              <w:pStyle w:val="Bodytext"/>
              <w:numPr>
                <w:ilvl w:val="0"/>
                <w:numId w:val="21"/>
              </w:numPr>
              <w:spacing w:before="120" w:after="120" w:line="240" w:lineRule="auto"/>
            </w:pPr>
            <w:r>
              <w:t xml:space="preserve">Admin </w:t>
            </w:r>
            <w:r w:rsidR="00532A6C">
              <w:t>after successful registration of his details can access the login page.</w:t>
            </w:r>
          </w:p>
          <w:p w14:paraId="05D1DCF5" w14:textId="77777777" w:rsidR="00532A6C" w:rsidRDefault="00532A6C" w:rsidP="00A25E34">
            <w:pPr>
              <w:pStyle w:val="Bodytext"/>
              <w:numPr>
                <w:ilvl w:val="0"/>
                <w:numId w:val="21"/>
              </w:numPr>
              <w:spacing w:before="120" w:after="120" w:line="240" w:lineRule="auto"/>
            </w:pPr>
            <w:r>
              <w:t>In the login page admin</w:t>
            </w:r>
            <w:r w:rsidR="00883AEA">
              <w:t xml:space="preserve"> should enter login details like:</w:t>
            </w:r>
          </w:p>
          <w:p w14:paraId="4A4DFF17" w14:textId="77777777" w:rsidR="00883AEA" w:rsidRDefault="00883AEA" w:rsidP="00883AEA">
            <w:pPr>
              <w:pStyle w:val="Bodytext"/>
              <w:spacing w:before="120" w:after="120" w:line="240" w:lineRule="auto"/>
              <w:ind w:left="360"/>
            </w:pPr>
            <w:proofErr w:type="gramStart"/>
            <w:r>
              <w:t>a)Email</w:t>
            </w:r>
            <w:proofErr w:type="gramEnd"/>
            <w:r>
              <w:t xml:space="preserve"> Address</w:t>
            </w:r>
          </w:p>
          <w:p w14:paraId="6CCAD289" w14:textId="77777777" w:rsidR="00883AEA" w:rsidRDefault="00883AEA" w:rsidP="00883AEA">
            <w:pPr>
              <w:pStyle w:val="Bodytext"/>
              <w:spacing w:before="120" w:after="120" w:line="240" w:lineRule="auto"/>
              <w:ind w:left="360"/>
            </w:pPr>
            <w:proofErr w:type="gramStart"/>
            <w:r>
              <w:t>b)Password</w:t>
            </w:r>
            <w:proofErr w:type="gramEnd"/>
          </w:p>
          <w:p w14:paraId="2DF596E7" w14:textId="6880A239" w:rsidR="00883AEA" w:rsidRDefault="00883AEA" w:rsidP="00883AEA">
            <w:pPr>
              <w:pStyle w:val="Bodytext"/>
              <w:spacing w:before="120" w:after="120" w:line="240" w:lineRule="auto"/>
              <w:ind w:left="0"/>
            </w:pPr>
            <w:r>
              <w:t xml:space="preserve">3.    After entering </w:t>
            </w:r>
            <w:proofErr w:type="gramStart"/>
            <w:r>
              <w:t>the  valid</w:t>
            </w:r>
            <w:proofErr w:type="gramEnd"/>
            <w:r>
              <w:t xml:space="preserve"> details it leads to successful login.</w:t>
            </w:r>
          </w:p>
          <w:p w14:paraId="29DC4FB5" w14:textId="3B387E45" w:rsidR="00883AEA" w:rsidRDefault="00883AEA" w:rsidP="00883AEA">
            <w:pPr>
              <w:pStyle w:val="Bodytext"/>
              <w:spacing w:before="120" w:after="120" w:line="240" w:lineRule="auto"/>
              <w:ind w:left="0"/>
            </w:pPr>
            <w:r>
              <w:t xml:space="preserve">       Otherwise, Enter the valid details to login.</w:t>
            </w:r>
          </w:p>
          <w:p w14:paraId="440913DA" w14:textId="77777777" w:rsidR="00883AEA" w:rsidRDefault="00883AEA" w:rsidP="00883AEA">
            <w:pPr>
              <w:pStyle w:val="Bodytext"/>
              <w:spacing w:before="120" w:after="120" w:line="240" w:lineRule="auto"/>
              <w:ind w:left="0"/>
            </w:pPr>
          </w:p>
          <w:p w14:paraId="63B083E5" w14:textId="3E8FCE99" w:rsidR="00883AEA" w:rsidRDefault="00883AEA" w:rsidP="00883AEA">
            <w:pPr>
              <w:pStyle w:val="Bodytext"/>
              <w:spacing w:before="120" w:after="120" w:line="240" w:lineRule="auto"/>
              <w:ind w:left="0"/>
            </w:pPr>
          </w:p>
        </w:tc>
      </w:tr>
      <w:tr w:rsidR="00883AEA" w14:paraId="49827E85" w14:textId="77777777" w:rsidTr="004C1238">
        <w:tc>
          <w:tcPr>
            <w:tcW w:w="2245" w:type="dxa"/>
            <w:shd w:val="clear" w:color="auto" w:fill="F4B083" w:themeFill="accent2" w:themeFillTint="99"/>
          </w:tcPr>
          <w:p w14:paraId="039FAC82" w14:textId="31E1C598" w:rsidR="00883AEA" w:rsidRDefault="00883AEA" w:rsidP="00883AEA">
            <w:pPr>
              <w:pStyle w:val="Bodytext"/>
              <w:spacing w:before="120" w:after="120" w:line="240" w:lineRule="auto"/>
              <w:ind w:left="0"/>
            </w:pPr>
          </w:p>
        </w:tc>
        <w:tc>
          <w:tcPr>
            <w:tcW w:w="5694" w:type="dxa"/>
          </w:tcPr>
          <w:p w14:paraId="1FA9A097" w14:textId="3A2D009A" w:rsidR="00883AEA" w:rsidRDefault="00883AEA" w:rsidP="00883AEA">
            <w:pPr>
              <w:pStyle w:val="Bodytext"/>
              <w:spacing w:before="120" w:after="120" w:line="240" w:lineRule="auto"/>
              <w:ind w:left="0"/>
            </w:pPr>
          </w:p>
        </w:tc>
      </w:tr>
    </w:tbl>
    <w:p w14:paraId="51BD7D99" w14:textId="77777777" w:rsidR="00B728E7" w:rsidRDefault="00B728E7" w:rsidP="00D3327F">
      <w:pPr>
        <w:pStyle w:val="Bodytext"/>
      </w:pPr>
    </w:p>
    <w:p w14:paraId="6D884746" w14:textId="2913108B" w:rsidR="00D3327F" w:rsidRDefault="00883AEA" w:rsidP="00883AEA">
      <w:pPr>
        <w:pStyle w:val="Heading2"/>
        <w:numPr>
          <w:ilvl w:val="0"/>
          <w:numId w:val="0"/>
        </w:numPr>
        <w:ind w:left="720"/>
      </w:pPr>
      <w:proofErr w:type="gramStart"/>
      <w:r>
        <w:t>2.</w:t>
      </w:r>
      <w:r w:rsidR="00CE3E78">
        <w:t>4</w:t>
      </w:r>
      <w:r>
        <w:t xml:space="preserve"> </w:t>
      </w:r>
      <w:r w:rsidR="00271FE1">
        <w:t xml:space="preserve"> </w:t>
      </w:r>
      <w:r>
        <w:t>B</w:t>
      </w:r>
      <w:r w:rsidR="00271FE1">
        <w:t>ooks</w:t>
      </w:r>
      <w:proofErr w:type="gramEnd"/>
      <w:r w:rsidR="00271FE1">
        <w:t xml:space="preserve"> Page</w:t>
      </w:r>
    </w:p>
    <w:p w14:paraId="20232977" w14:textId="6DE458BE" w:rsidR="004A7B9D" w:rsidRPr="004A7B9D" w:rsidRDefault="004A7B9D" w:rsidP="004A7B9D">
      <w:pPr>
        <w:pStyle w:val="Bodytext"/>
      </w:pPr>
      <w:r>
        <w:t>Ad</w:t>
      </w:r>
      <w:r w:rsidR="00883AEA">
        <w:t>min can add the books to application Online E-Book Management System portal.</w:t>
      </w:r>
    </w:p>
    <w:tbl>
      <w:tblPr>
        <w:tblStyle w:val="TableGrid"/>
        <w:tblW w:w="0" w:type="auto"/>
        <w:tblInd w:w="1080" w:type="dxa"/>
        <w:tblLook w:val="04A0" w:firstRow="1" w:lastRow="0" w:firstColumn="1" w:lastColumn="0" w:noHBand="0" w:noVBand="1"/>
      </w:tblPr>
      <w:tblGrid>
        <w:gridCol w:w="2245"/>
        <w:gridCol w:w="5694"/>
      </w:tblGrid>
      <w:tr w:rsidR="004B7D8F" w14:paraId="0F664C75" w14:textId="77777777" w:rsidTr="004C1238">
        <w:tc>
          <w:tcPr>
            <w:tcW w:w="2245" w:type="dxa"/>
            <w:shd w:val="clear" w:color="auto" w:fill="F4B083" w:themeFill="accent2" w:themeFillTint="99"/>
          </w:tcPr>
          <w:p w14:paraId="7FFA7665" w14:textId="77777777" w:rsidR="004B7D8F" w:rsidRDefault="004B7D8F" w:rsidP="004B7D8F">
            <w:pPr>
              <w:pStyle w:val="Bodytext"/>
              <w:spacing w:before="120" w:after="120" w:line="240" w:lineRule="auto"/>
              <w:ind w:left="0"/>
            </w:pPr>
            <w:r>
              <w:t>Use Case ID</w:t>
            </w:r>
          </w:p>
        </w:tc>
        <w:tc>
          <w:tcPr>
            <w:tcW w:w="5694" w:type="dxa"/>
          </w:tcPr>
          <w:p w14:paraId="469CFB6D" w14:textId="14264063" w:rsidR="004B7D8F" w:rsidRDefault="00883AEA" w:rsidP="004B7D8F">
            <w:pPr>
              <w:pStyle w:val="Bodytext"/>
              <w:spacing w:before="120" w:after="120" w:line="240" w:lineRule="auto"/>
              <w:ind w:left="0"/>
            </w:pPr>
            <w:r>
              <w:t>EBM4</w:t>
            </w:r>
          </w:p>
        </w:tc>
      </w:tr>
      <w:tr w:rsidR="00061A92" w14:paraId="1BB96320" w14:textId="77777777" w:rsidTr="004C1238">
        <w:tc>
          <w:tcPr>
            <w:tcW w:w="2245" w:type="dxa"/>
            <w:shd w:val="clear" w:color="auto" w:fill="F4B083" w:themeFill="accent2" w:themeFillTint="99"/>
          </w:tcPr>
          <w:p w14:paraId="628FDF65" w14:textId="77777777" w:rsidR="00061A92" w:rsidRDefault="00061A92" w:rsidP="004C1238">
            <w:pPr>
              <w:pStyle w:val="Bodytext"/>
              <w:spacing w:before="120" w:after="120" w:line="240" w:lineRule="auto"/>
              <w:ind w:left="0"/>
            </w:pPr>
            <w:r>
              <w:t>Use Case Name</w:t>
            </w:r>
          </w:p>
        </w:tc>
        <w:tc>
          <w:tcPr>
            <w:tcW w:w="5694" w:type="dxa"/>
          </w:tcPr>
          <w:p w14:paraId="447A1D0D" w14:textId="6DE04452" w:rsidR="00061A92" w:rsidRDefault="006511C0" w:rsidP="004C1238">
            <w:pPr>
              <w:pStyle w:val="Bodytext"/>
              <w:spacing w:before="120" w:after="120" w:line="240" w:lineRule="auto"/>
              <w:ind w:left="0"/>
            </w:pPr>
            <w:r>
              <w:t>Books page</w:t>
            </w:r>
          </w:p>
        </w:tc>
      </w:tr>
      <w:tr w:rsidR="00061A92" w14:paraId="46491C1D" w14:textId="77777777" w:rsidTr="004C1238">
        <w:tc>
          <w:tcPr>
            <w:tcW w:w="2245" w:type="dxa"/>
            <w:shd w:val="clear" w:color="auto" w:fill="F4B083" w:themeFill="accent2" w:themeFillTint="99"/>
          </w:tcPr>
          <w:p w14:paraId="321C8F94" w14:textId="77777777" w:rsidR="00061A92" w:rsidRDefault="00061A92" w:rsidP="004C1238">
            <w:pPr>
              <w:pStyle w:val="Bodytext"/>
              <w:spacing w:before="120" w:after="120" w:line="240" w:lineRule="auto"/>
              <w:ind w:left="0"/>
            </w:pPr>
            <w:r>
              <w:t>Actor(s)</w:t>
            </w:r>
          </w:p>
        </w:tc>
        <w:tc>
          <w:tcPr>
            <w:tcW w:w="5694" w:type="dxa"/>
          </w:tcPr>
          <w:p w14:paraId="0CBCE926" w14:textId="45715042" w:rsidR="00061A92" w:rsidRDefault="00883AEA" w:rsidP="004C1238">
            <w:pPr>
              <w:pStyle w:val="Bodytext"/>
              <w:spacing w:before="120" w:after="120" w:line="240" w:lineRule="auto"/>
              <w:ind w:left="0"/>
            </w:pPr>
            <w:r>
              <w:t>Admin</w:t>
            </w:r>
          </w:p>
        </w:tc>
      </w:tr>
      <w:tr w:rsidR="00061A92" w14:paraId="2FED3F57" w14:textId="77777777" w:rsidTr="004C1238">
        <w:tc>
          <w:tcPr>
            <w:tcW w:w="2245" w:type="dxa"/>
            <w:shd w:val="clear" w:color="auto" w:fill="F4B083" w:themeFill="accent2" w:themeFillTint="99"/>
          </w:tcPr>
          <w:p w14:paraId="7DC85F0C" w14:textId="77777777" w:rsidR="00061A92" w:rsidRDefault="00061A92" w:rsidP="004C1238">
            <w:pPr>
              <w:pStyle w:val="Bodytext"/>
              <w:spacing w:before="120" w:after="120" w:line="240" w:lineRule="auto"/>
              <w:ind w:left="0"/>
            </w:pPr>
            <w:r>
              <w:t>Description</w:t>
            </w:r>
          </w:p>
        </w:tc>
        <w:tc>
          <w:tcPr>
            <w:tcW w:w="5694" w:type="dxa"/>
          </w:tcPr>
          <w:p w14:paraId="0AF33963" w14:textId="64D0E8F8" w:rsidR="00061A92" w:rsidRDefault="00883AEA" w:rsidP="004C1238">
            <w:pPr>
              <w:pStyle w:val="Bodytext"/>
              <w:spacing w:before="120" w:after="120" w:line="240" w:lineRule="auto"/>
              <w:ind w:left="0"/>
            </w:pPr>
            <w:r>
              <w:t xml:space="preserve">Admin adds the books to application Online E-Book Management System portal by accessing the </w:t>
            </w:r>
            <w:proofErr w:type="spellStart"/>
            <w:r>
              <w:t>url</w:t>
            </w:r>
            <w:proofErr w:type="spellEnd"/>
            <w:r>
              <w:t xml:space="preserve"> “BOOKS”.</w:t>
            </w:r>
          </w:p>
        </w:tc>
      </w:tr>
      <w:tr w:rsidR="00061A92" w14:paraId="094E7E3E" w14:textId="77777777" w:rsidTr="004C1238">
        <w:tc>
          <w:tcPr>
            <w:tcW w:w="2245" w:type="dxa"/>
            <w:shd w:val="clear" w:color="auto" w:fill="F4B083" w:themeFill="accent2" w:themeFillTint="99"/>
          </w:tcPr>
          <w:p w14:paraId="3BA3C52C" w14:textId="77777777" w:rsidR="00061A92" w:rsidRDefault="00061A92" w:rsidP="004C1238">
            <w:pPr>
              <w:pStyle w:val="Bodytext"/>
              <w:spacing w:before="120" w:after="120" w:line="240" w:lineRule="auto"/>
              <w:ind w:left="0"/>
            </w:pPr>
            <w:r>
              <w:t>Pre-condition</w:t>
            </w:r>
          </w:p>
        </w:tc>
        <w:tc>
          <w:tcPr>
            <w:tcW w:w="5694" w:type="dxa"/>
          </w:tcPr>
          <w:p w14:paraId="14CFF74A" w14:textId="763505F4" w:rsidR="00061A92" w:rsidRDefault="00883AEA" w:rsidP="00F46ADE">
            <w:pPr>
              <w:pStyle w:val="Bodytext"/>
              <w:spacing w:before="120" w:after="120" w:line="240" w:lineRule="auto"/>
              <w:ind w:left="0"/>
            </w:pPr>
            <w:r>
              <w:t xml:space="preserve">Admin should have </w:t>
            </w:r>
            <w:proofErr w:type="spellStart"/>
            <w:r>
              <w:t>previleage</w:t>
            </w:r>
            <w:proofErr w:type="spellEnd"/>
            <w:r>
              <w:t xml:space="preserve"> to login.</w:t>
            </w:r>
          </w:p>
        </w:tc>
      </w:tr>
      <w:tr w:rsidR="00061A92" w14:paraId="5E67F322" w14:textId="77777777" w:rsidTr="004C1238">
        <w:tc>
          <w:tcPr>
            <w:tcW w:w="2245" w:type="dxa"/>
            <w:shd w:val="clear" w:color="auto" w:fill="F4B083" w:themeFill="accent2" w:themeFillTint="99"/>
          </w:tcPr>
          <w:p w14:paraId="234DD862" w14:textId="77777777" w:rsidR="00061A92" w:rsidRDefault="00061A92" w:rsidP="004C1238">
            <w:pPr>
              <w:pStyle w:val="Bodytext"/>
              <w:spacing w:before="120" w:after="120" w:line="240" w:lineRule="auto"/>
              <w:ind w:left="0"/>
            </w:pPr>
            <w:r>
              <w:t>Post-Condition</w:t>
            </w:r>
          </w:p>
        </w:tc>
        <w:tc>
          <w:tcPr>
            <w:tcW w:w="5694" w:type="dxa"/>
          </w:tcPr>
          <w:p w14:paraId="7C72E27E" w14:textId="528844BB" w:rsidR="00061A92" w:rsidRDefault="00061A92" w:rsidP="004C1238">
            <w:pPr>
              <w:pStyle w:val="Bodytext"/>
              <w:spacing w:before="120" w:after="120" w:line="240" w:lineRule="auto"/>
              <w:ind w:left="0"/>
            </w:pPr>
            <w:r>
              <w:t>A</w:t>
            </w:r>
            <w:r w:rsidR="00883AEA">
              <w:t>dmin can view all the book details after adding them successfully.</w:t>
            </w:r>
          </w:p>
        </w:tc>
      </w:tr>
      <w:tr w:rsidR="00061A92" w14:paraId="0615D3DD" w14:textId="77777777" w:rsidTr="004C1238">
        <w:tc>
          <w:tcPr>
            <w:tcW w:w="2245" w:type="dxa"/>
            <w:shd w:val="clear" w:color="auto" w:fill="F4B083" w:themeFill="accent2" w:themeFillTint="99"/>
          </w:tcPr>
          <w:p w14:paraId="54E746D4" w14:textId="77777777" w:rsidR="00061A92" w:rsidRDefault="00061A92" w:rsidP="004C1238">
            <w:pPr>
              <w:pStyle w:val="Bodytext"/>
              <w:spacing w:before="120" w:after="120" w:line="240" w:lineRule="auto"/>
              <w:ind w:left="0"/>
            </w:pPr>
            <w:r>
              <w:t>Basic Path</w:t>
            </w:r>
          </w:p>
        </w:tc>
        <w:tc>
          <w:tcPr>
            <w:tcW w:w="5694" w:type="dxa"/>
          </w:tcPr>
          <w:p w14:paraId="69E046B7" w14:textId="77777777" w:rsidR="00061A92" w:rsidRDefault="00883AEA" w:rsidP="00A25E34">
            <w:pPr>
              <w:pStyle w:val="Bodytext"/>
              <w:numPr>
                <w:ilvl w:val="0"/>
                <w:numId w:val="22"/>
              </w:numPr>
              <w:spacing w:before="120" w:after="120" w:line="240" w:lineRule="auto"/>
            </w:pPr>
            <w:r>
              <w:t xml:space="preserve">After successful login in the application admin can access the </w:t>
            </w:r>
            <w:proofErr w:type="spellStart"/>
            <w:r>
              <w:t>url</w:t>
            </w:r>
            <w:proofErr w:type="spellEnd"/>
            <w:r>
              <w:t xml:space="preserve"> “BOOKS” to add the books to </w:t>
            </w:r>
            <w:r w:rsidR="00271FE1">
              <w:t>portal.</w:t>
            </w:r>
          </w:p>
          <w:p w14:paraId="2F4BD697" w14:textId="77777777" w:rsidR="00271FE1" w:rsidRDefault="00271FE1" w:rsidP="00A25E34">
            <w:pPr>
              <w:pStyle w:val="Bodytext"/>
              <w:numPr>
                <w:ilvl w:val="0"/>
                <w:numId w:val="22"/>
              </w:numPr>
              <w:spacing w:before="120" w:after="120" w:line="240" w:lineRule="auto"/>
            </w:pPr>
            <w:r>
              <w:t>Book details are added to the portal like:</w:t>
            </w:r>
          </w:p>
          <w:p w14:paraId="759C4A95" w14:textId="77777777" w:rsidR="00271FE1" w:rsidRDefault="00271FE1" w:rsidP="00271FE1">
            <w:pPr>
              <w:pStyle w:val="Bodytext"/>
              <w:spacing w:before="120" w:after="120" w:line="240" w:lineRule="auto"/>
              <w:ind w:left="360"/>
            </w:pPr>
            <w:proofErr w:type="gramStart"/>
            <w:r>
              <w:t>a)</w:t>
            </w:r>
            <w:proofErr w:type="spellStart"/>
            <w:r>
              <w:t>Book</w:t>
            </w:r>
            <w:proofErr w:type="gramEnd"/>
            <w:r>
              <w:t>_Id</w:t>
            </w:r>
            <w:proofErr w:type="spellEnd"/>
          </w:p>
          <w:p w14:paraId="3656D9D4" w14:textId="3CEF6B03" w:rsidR="009542F7" w:rsidRDefault="00271FE1" w:rsidP="009542F7">
            <w:pPr>
              <w:pStyle w:val="Bodytext"/>
              <w:spacing w:before="120" w:after="120" w:line="240" w:lineRule="auto"/>
              <w:ind w:left="360"/>
            </w:pPr>
            <w:proofErr w:type="gramStart"/>
            <w:r>
              <w:t>b)</w:t>
            </w:r>
            <w:proofErr w:type="spellStart"/>
            <w:r>
              <w:t>Book</w:t>
            </w:r>
            <w:proofErr w:type="gramEnd"/>
            <w:r>
              <w:t>_Name</w:t>
            </w:r>
            <w:proofErr w:type="spellEnd"/>
          </w:p>
          <w:p w14:paraId="687CB898" w14:textId="3FB2C16B" w:rsidR="00271FE1" w:rsidRDefault="00271FE1" w:rsidP="009542F7">
            <w:pPr>
              <w:pStyle w:val="Bodytext"/>
              <w:spacing w:before="120" w:after="120" w:line="240" w:lineRule="auto"/>
              <w:ind w:left="360"/>
            </w:pPr>
            <w:r>
              <w:t>c)</w:t>
            </w:r>
            <w:proofErr w:type="spellStart"/>
            <w:r>
              <w:t>Book_Author</w:t>
            </w:r>
            <w:proofErr w:type="spellEnd"/>
          </w:p>
          <w:p w14:paraId="5CFA1E72" w14:textId="594F63B9" w:rsidR="00271FE1" w:rsidRDefault="009542F7" w:rsidP="00271FE1">
            <w:pPr>
              <w:pStyle w:val="Bodytext"/>
              <w:spacing w:before="120" w:after="120" w:line="240" w:lineRule="auto"/>
              <w:ind w:left="360"/>
            </w:pPr>
            <w:r>
              <w:t>d</w:t>
            </w:r>
            <w:r w:rsidR="00271FE1">
              <w:t>)</w:t>
            </w:r>
            <w:proofErr w:type="spellStart"/>
            <w:r w:rsidR="00271FE1">
              <w:t>Year_of_Publishing</w:t>
            </w:r>
            <w:proofErr w:type="spellEnd"/>
          </w:p>
          <w:p w14:paraId="133FB2C8" w14:textId="1A2BBBF4" w:rsidR="00271FE1" w:rsidRDefault="009542F7" w:rsidP="00271FE1">
            <w:pPr>
              <w:pStyle w:val="Bodytext"/>
              <w:spacing w:before="120" w:after="120" w:line="240" w:lineRule="auto"/>
              <w:ind w:left="360"/>
            </w:pPr>
            <w:proofErr w:type="gramStart"/>
            <w:r>
              <w:t>e</w:t>
            </w:r>
            <w:r w:rsidR="00271FE1">
              <w:t>)</w:t>
            </w:r>
            <w:proofErr w:type="spellStart"/>
            <w:r w:rsidR="00271FE1">
              <w:t>Availability</w:t>
            </w:r>
            <w:proofErr w:type="gramEnd"/>
            <w:r w:rsidR="00271FE1">
              <w:t>_of_books</w:t>
            </w:r>
            <w:proofErr w:type="spellEnd"/>
          </w:p>
          <w:p w14:paraId="2B9DFF12" w14:textId="268DB669" w:rsidR="00271FE1" w:rsidRDefault="009542F7" w:rsidP="00271FE1">
            <w:pPr>
              <w:pStyle w:val="Bodytext"/>
              <w:spacing w:before="120" w:after="120" w:line="240" w:lineRule="auto"/>
              <w:ind w:left="360"/>
            </w:pPr>
            <w:proofErr w:type="gramStart"/>
            <w:r>
              <w:lastRenderedPageBreak/>
              <w:t>f</w:t>
            </w:r>
            <w:r w:rsidR="00271FE1">
              <w:t>)</w:t>
            </w:r>
            <w:proofErr w:type="spellStart"/>
            <w:r w:rsidR="00271FE1">
              <w:t>Quantity</w:t>
            </w:r>
            <w:proofErr w:type="gramEnd"/>
            <w:r w:rsidR="00271FE1">
              <w:t>_of_books</w:t>
            </w:r>
            <w:proofErr w:type="spellEnd"/>
          </w:p>
          <w:p w14:paraId="7B208D11" w14:textId="362CAE83" w:rsidR="00271FE1" w:rsidRDefault="009542F7" w:rsidP="00271FE1">
            <w:pPr>
              <w:pStyle w:val="Bodytext"/>
              <w:spacing w:before="120" w:after="120" w:line="240" w:lineRule="auto"/>
              <w:ind w:left="360"/>
            </w:pPr>
            <w:proofErr w:type="gramStart"/>
            <w:r>
              <w:t>g</w:t>
            </w:r>
            <w:r w:rsidR="00271FE1">
              <w:t>)</w:t>
            </w:r>
            <w:proofErr w:type="spellStart"/>
            <w:r w:rsidR="00271FE1">
              <w:t>Book</w:t>
            </w:r>
            <w:proofErr w:type="gramEnd"/>
            <w:r w:rsidR="00271FE1">
              <w:t>_Price</w:t>
            </w:r>
            <w:proofErr w:type="spellEnd"/>
          </w:p>
          <w:p w14:paraId="6B2FA9EF" w14:textId="0F120EF1" w:rsidR="009542F7" w:rsidRDefault="009542F7" w:rsidP="00271FE1">
            <w:pPr>
              <w:pStyle w:val="Bodytext"/>
              <w:spacing w:before="120" w:after="120" w:line="240" w:lineRule="auto"/>
              <w:ind w:left="360"/>
            </w:pPr>
            <w:proofErr w:type="gramStart"/>
            <w:r>
              <w:t>h)Books</w:t>
            </w:r>
            <w:proofErr w:type="gramEnd"/>
            <w:r>
              <w:t xml:space="preserve"> Category</w:t>
            </w:r>
          </w:p>
          <w:p w14:paraId="64A7AC0B" w14:textId="6E283FE3" w:rsidR="00271FE1" w:rsidRDefault="00271FE1" w:rsidP="00271FE1">
            <w:pPr>
              <w:pStyle w:val="Bodytext"/>
              <w:spacing w:before="120" w:after="120" w:line="240" w:lineRule="auto"/>
              <w:ind w:left="0"/>
            </w:pPr>
            <w:r>
              <w:t>3.  The above details of the books are added to the application      in the BOOKS page.</w:t>
            </w:r>
          </w:p>
          <w:p w14:paraId="1927D264" w14:textId="5A678772" w:rsidR="00271FE1" w:rsidRDefault="00271FE1" w:rsidP="00271FE1">
            <w:pPr>
              <w:pStyle w:val="Bodytext"/>
              <w:spacing w:before="120" w:after="120" w:line="240" w:lineRule="auto"/>
              <w:ind w:left="0"/>
            </w:pPr>
            <w:r>
              <w:t>4.  The Books are divided into different Categories like:</w:t>
            </w:r>
          </w:p>
          <w:p w14:paraId="50C3F622" w14:textId="3E81D53B" w:rsidR="00271FE1" w:rsidRDefault="00271FE1" w:rsidP="00271FE1">
            <w:pPr>
              <w:pStyle w:val="Bodytext"/>
              <w:spacing w:before="120" w:after="120" w:line="240" w:lineRule="auto"/>
              <w:ind w:left="0"/>
            </w:pPr>
            <w:r>
              <w:t xml:space="preserve">      </w:t>
            </w:r>
            <w:proofErr w:type="gramStart"/>
            <w:r>
              <w:t>a)</w:t>
            </w:r>
            <w:r w:rsidR="006511C0">
              <w:t>Technology</w:t>
            </w:r>
            <w:proofErr w:type="gramEnd"/>
          </w:p>
          <w:p w14:paraId="15DE0949" w14:textId="38D23A22" w:rsidR="006511C0" w:rsidRDefault="006511C0" w:rsidP="00271FE1">
            <w:pPr>
              <w:pStyle w:val="Bodytext"/>
              <w:spacing w:before="120" w:after="120" w:line="240" w:lineRule="auto"/>
              <w:ind w:left="0"/>
            </w:pPr>
            <w:r>
              <w:t xml:space="preserve">       </w:t>
            </w:r>
            <w:proofErr w:type="gramStart"/>
            <w:r>
              <w:t>b)Comics</w:t>
            </w:r>
            <w:proofErr w:type="gramEnd"/>
          </w:p>
          <w:p w14:paraId="740D09F5" w14:textId="42880860" w:rsidR="006511C0" w:rsidRDefault="006511C0" w:rsidP="00271FE1">
            <w:pPr>
              <w:pStyle w:val="Bodytext"/>
              <w:spacing w:before="120" w:after="120" w:line="240" w:lineRule="auto"/>
              <w:ind w:left="0"/>
            </w:pPr>
            <w:r>
              <w:t xml:space="preserve">       c)Historical</w:t>
            </w:r>
          </w:p>
          <w:p w14:paraId="3B520B6D" w14:textId="02959B7B" w:rsidR="006511C0" w:rsidRDefault="006511C0" w:rsidP="00271FE1">
            <w:pPr>
              <w:pStyle w:val="Bodytext"/>
              <w:spacing w:before="120" w:after="120" w:line="240" w:lineRule="auto"/>
              <w:ind w:left="0"/>
            </w:pPr>
            <w:r>
              <w:t xml:space="preserve">          d)Novels</w:t>
            </w:r>
          </w:p>
          <w:p w14:paraId="6B03A675" w14:textId="33DBA1B6" w:rsidR="00271FE1" w:rsidRDefault="00271FE1" w:rsidP="00271FE1">
            <w:pPr>
              <w:pStyle w:val="Bodytext"/>
              <w:spacing w:before="120" w:after="120" w:line="240" w:lineRule="auto"/>
              <w:ind w:left="0"/>
            </w:pPr>
            <w:r>
              <w:t xml:space="preserve">5.    After Adding the books to the application Admin can also </w:t>
            </w:r>
            <w:proofErr w:type="gramStart"/>
            <w:r>
              <w:t>Edit ,Update</w:t>
            </w:r>
            <w:proofErr w:type="gramEnd"/>
            <w:r>
              <w:t>, Delete the records of the books.</w:t>
            </w:r>
          </w:p>
        </w:tc>
      </w:tr>
    </w:tbl>
    <w:p w14:paraId="0E6D746B" w14:textId="77777777" w:rsidR="00D3327F" w:rsidRDefault="00D3327F" w:rsidP="00D3327F">
      <w:pPr>
        <w:pStyle w:val="Bodytext"/>
      </w:pPr>
    </w:p>
    <w:p w14:paraId="1817EA04" w14:textId="37F4864C" w:rsidR="00D3327F" w:rsidRDefault="00271FE1" w:rsidP="00271FE1">
      <w:pPr>
        <w:pStyle w:val="Heading2"/>
        <w:numPr>
          <w:ilvl w:val="0"/>
          <w:numId w:val="0"/>
        </w:numPr>
        <w:ind w:left="720"/>
      </w:pPr>
      <w:r>
        <w:t>2.</w:t>
      </w:r>
      <w:r w:rsidR="00CE3E78">
        <w:t>5</w:t>
      </w:r>
      <w:r>
        <w:t xml:space="preserve"> </w:t>
      </w:r>
      <w:proofErr w:type="spellStart"/>
      <w:r>
        <w:t>Book_Details</w:t>
      </w:r>
      <w:proofErr w:type="spellEnd"/>
      <w:r>
        <w:t xml:space="preserve"> Page</w:t>
      </w:r>
    </w:p>
    <w:p w14:paraId="68795752" w14:textId="531CCCE3" w:rsidR="00D3327F" w:rsidRDefault="00D3327F" w:rsidP="00D3327F">
      <w:pPr>
        <w:pStyle w:val="Bodytext"/>
      </w:pPr>
      <w:r>
        <w:t>A</w:t>
      </w:r>
      <w:r w:rsidR="00271FE1">
        <w:t xml:space="preserve">dmin </w:t>
      </w:r>
      <w:r w:rsidR="006511C0">
        <w:t>can view all the all books added to the application.</w:t>
      </w:r>
    </w:p>
    <w:tbl>
      <w:tblPr>
        <w:tblStyle w:val="TableGrid"/>
        <w:tblW w:w="0" w:type="auto"/>
        <w:tblInd w:w="1080" w:type="dxa"/>
        <w:tblLook w:val="04A0" w:firstRow="1" w:lastRow="0" w:firstColumn="1" w:lastColumn="0" w:noHBand="0" w:noVBand="1"/>
      </w:tblPr>
      <w:tblGrid>
        <w:gridCol w:w="2245"/>
        <w:gridCol w:w="5694"/>
      </w:tblGrid>
      <w:tr w:rsidR="004B7D8F" w14:paraId="4DC2CCF5" w14:textId="77777777" w:rsidTr="004C1238">
        <w:tc>
          <w:tcPr>
            <w:tcW w:w="2245" w:type="dxa"/>
            <w:shd w:val="clear" w:color="auto" w:fill="F4B083" w:themeFill="accent2" w:themeFillTint="99"/>
          </w:tcPr>
          <w:p w14:paraId="1217C3A7" w14:textId="77777777" w:rsidR="004B7D8F" w:rsidRDefault="004B7D8F" w:rsidP="004B7D8F">
            <w:pPr>
              <w:pStyle w:val="Bodytext"/>
              <w:spacing w:before="120" w:after="120" w:line="240" w:lineRule="auto"/>
              <w:ind w:left="0"/>
            </w:pPr>
            <w:r>
              <w:t>Use Case ID</w:t>
            </w:r>
          </w:p>
        </w:tc>
        <w:tc>
          <w:tcPr>
            <w:tcW w:w="5694" w:type="dxa"/>
          </w:tcPr>
          <w:p w14:paraId="34B98F7F" w14:textId="6F471B7C" w:rsidR="004B7D8F" w:rsidRDefault="006511C0" w:rsidP="004B7D8F">
            <w:pPr>
              <w:pStyle w:val="Bodytext"/>
              <w:spacing w:before="120" w:after="120" w:line="240" w:lineRule="auto"/>
              <w:ind w:left="0"/>
            </w:pPr>
            <w:r>
              <w:t>EBM5</w:t>
            </w:r>
          </w:p>
        </w:tc>
      </w:tr>
      <w:tr w:rsidR="000B5013" w14:paraId="72872EC9" w14:textId="77777777" w:rsidTr="004C1238">
        <w:tc>
          <w:tcPr>
            <w:tcW w:w="2245" w:type="dxa"/>
            <w:shd w:val="clear" w:color="auto" w:fill="F4B083" w:themeFill="accent2" w:themeFillTint="99"/>
          </w:tcPr>
          <w:p w14:paraId="453DBA54" w14:textId="77777777" w:rsidR="000B5013" w:rsidRDefault="000B5013" w:rsidP="004C1238">
            <w:pPr>
              <w:pStyle w:val="Bodytext"/>
              <w:spacing w:before="120" w:after="120" w:line="240" w:lineRule="auto"/>
              <w:ind w:left="0"/>
            </w:pPr>
            <w:r>
              <w:t>Use Case Name</w:t>
            </w:r>
          </w:p>
        </w:tc>
        <w:tc>
          <w:tcPr>
            <w:tcW w:w="5694" w:type="dxa"/>
          </w:tcPr>
          <w:p w14:paraId="6C2214DC" w14:textId="248344AF" w:rsidR="000B5013" w:rsidRDefault="006511C0" w:rsidP="004C1238">
            <w:pPr>
              <w:pStyle w:val="Bodytext"/>
              <w:spacing w:before="120" w:after="120" w:line="240" w:lineRule="auto"/>
              <w:ind w:left="0"/>
            </w:pPr>
            <w:proofErr w:type="spellStart"/>
            <w:r>
              <w:t>Book_Details</w:t>
            </w:r>
            <w:proofErr w:type="spellEnd"/>
            <w:r>
              <w:t xml:space="preserve"> page</w:t>
            </w:r>
          </w:p>
        </w:tc>
      </w:tr>
      <w:tr w:rsidR="000B5013" w14:paraId="6B63EDE4" w14:textId="77777777" w:rsidTr="004C1238">
        <w:tc>
          <w:tcPr>
            <w:tcW w:w="2245" w:type="dxa"/>
            <w:shd w:val="clear" w:color="auto" w:fill="F4B083" w:themeFill="accent2" w:themeFillTint="99"/>
          </w:tcPr>
          <w:p w14:paraId="471AC064" w14:textId="77777777" w:rsidR="000B5013" w:rsidRDefault="000B5013" w:rsidP="004C1238">
            <w:pPr>
              <w:pStyle w:val="Bodytext"/>
              <w:spacing w:before="120" w:after="120" w:line="240" w:lineRule="auto"/>
              <w:ind w:left="0"/>
            </w:pPr>
            <w:r>
              <w:t>Actor(s)</w:t>
            </w:r>
          </w:p>
        </w:tc>
        <w:tc>
          <w:tcPr>
            <w:tcW w:w="5694" w:type="dxa"/>
          </w:tcPr>
          <w:p w14:paraId="6853A167" w14:textId="341D115A" w:rsidR="000B5013" w:rsidRDefault="006511C0" w:rsidP="004C1238">
            <w:pPr>
              <w:pStyle w:val="Bodytext"/>
              <w:spacing w:before="120" w:after="120" w:line="240" w:lineRule="auto"/>
              <w:ind w:left="0"/>
            </w:pPr>
            <w:r>
              <w:t>Admin</w:t>
            </w:r>
          </w:p>
        </w:tc>
      </w:tr>
      <w:tr w:rsidR="00F46ADE" w14:paraId="331E4619" w14:textId="77777777" w:rsidTr="004C1238">
        <w:tc>
          <w:tcPr>
            <w:tcW w:w="2245" w:type="dxa"/>
            <w:shd w:val="clear" w:color="auto" w:fill="F4B083" w:themeFill="accent2" w:themeFillTint="99"/>
          </w:tcPr>
          <w:p w14:paraId="73AA3F3B" w14:textId="77777777" w:rsidR="00F46ADE" w:rsidRDefault="00F46ADE" w:rsidP="00F46ADE">
            <w:pPr>
              <w:pStyle w:val="Bodytext"/>
              <w:spacing w:before="120" w:after="120" w:line="240" w:lineRule="auto"/>
              <w:ind w:left="0"/>
            </w:pPr>
            <w:r>
              <w:t>Description</w:t>
            </w:r>
          </w:p>
        </w:tc>
        <w:tc>
          <w:tcPr>
            <w:tcW w:w="5694" w:type="dxa"/>
          </w:tcPr>
          <w:p w14:paraId="6548C0EE" w14:textId="27667CF3" w:rsidR="00F46ADE" w:rsidRDefault="006511C0" w:rsidP="00A74201">
            <w:pPr>
              <w:pStyle w:val="Bodytext"/>
              <w:spacing w:before="120" w:after="120" w:line="240" w:lineRule="auto"/>
              <w:ind w:left="0"/>
            </w:pPr>
            <w:r>
              <w:t>Admin can view all the books.</w:t>
            </w:r>
          </w:p>
        </w:tc>
      </w:tr>
      <w:tr w:rsidR="00F46ADE" w14:paraId="31BF3DF9" w14:textId="77777777" w:rsidTr="004C1238">
        <w:tc>
          <w:tcPr>
            <w:tcW w:w="2245" w:type="dxa"/>
            <w:shd w:val="clear" w:color="auto" w:fill="F4B083" w:themeFill="accent2" w:themeFillTint="99"/>
          </w:tcPr>
          <w:p w14:paraId="2B740C8B" w14:textId="77777777" w:rsidR="00F46ADE" w:rsidRDefault="00F46ADE" w:rsidP="00F46ADE">
            <w:pPr>
              <w:pStyle w:val="Bodytext"/>
              <w:spacing w:before="120" w:after="120" w:line="240" w:lineRule="auto"/>
              <w:ind w:left="0"/>
            </w:pPr>
            <w:r>
              <w:t>Pre-condition</w:t>
            </w:r>
          </w:p>
        </w:tc>
        <w:tc>
          <w:tcPr>
            <w:tcW w:w="5694" w:type="dxa"/>
          </w:tcPr>
          <w:p w14:paraId="1E11F3B6" w14:textId="123E7C49" w:rsidR="00F46ADE" w:rsidRDefault="006511C0" w:rsidP="00F46ADE">
            <w:pPr>
              <w:pStyle w:val="Bodytext"/>
              <w:spacing w:before="120" w:after="120" w:line="240" w:lineRule="auto"/>
              <w:ind w:left="0"/>
            </w:pPr>
            <w:r>
              <w:t xml:space="preserve">Admin should have the </w:t>
            </w:r>
            <w:proofErr w:type="spellStart"/>
            <w:r>
              <w:t>privelage</w:t>
            </w:r>
            <w:proofErr w:type="spellEnd"/>
            <w:r>
              <w:t xml:space="preserve"> to add the books to the application.</w:t>
            </w:r>
          </w:p>
        </w:tc>
      </w:tr>
      <w:tr w:rsidR="00F46ADE" w14:paraId="23394779" w14:textId="77777777" w:rsidTr="004C1238">
        <w:tc>
          <w:tcPr>
            <w:tcW w:w="2245" w:type="dxa"/>
            <w:shd w:val="clear" w:color="auto" w:fill="F4B083" w:themeFill="accent2" w:themeFillTint="99"/>
          </w:tcPr>
          <w:p w14:paraId="10B93D6C" w14:textId="77777777" w:rsidR="00F46ADE" w:rsidRDefault="00F46ADE" w:rsidP="00F46ADE">
            <w:pPr>
              <w:pStyle w:val="Bodytext"/>
              <w:spacing w:before="120" w:after="120" w:line="240" w:lineRule="auto"/>
              <w:ind w:left="0"/>
            </w:pPr>
            <w:r>
              <w:t>Post-Condition</w:t>
            </w:r>
          </w:p>
        </w:tc>
        <w:tc>
          <w:tcPr>
            <w:tcW w:w="5694" w:type="dxa"/>
          </w:tcPr>
          <w:p w14:paraId="2D76020C" w14:textId="326A3CCF" w:rsidR="00F46ADE" w:rsidRDefault="006511C0" w:rsidP="00F46ADE">
            <w:pPr>
              <w:pStyle w:val="Bodytext"/>
              <w:spacing w:before="120" w:after="120" w:line="240" w:lineRule="auto"/>
              <w:ind w:left="0"/>
            </w:pPr>
            <w:r>
              <w:t xml:space="preserve">Admin Can access the </w:t>
            </w:r>
            <w:r w:rsidR="00A64688">
              <w:t>cart</w:t>
            </w:r>
            <w:r>
              <w:t xml:space="preserve"> details from the customer cart.</w:t>
            </w:r>
          </w:p>
        </w:tc>
      </w:tr>
      <w:tr w:rsidR="00F46ADE" w14:paraId="6D288694" w14:textId="77777777" w:rsidTr="004C1238">
        <w:tc>
          <w:tcPr>
            <w:tcW w:w="2245" w:type="dxa"/>
            <w:shd w:val="clear" w:color="auto" w:fill="F4B083" w:themeFill="accent2" w:themeFillTint="99"/>
          </w:tcPr>
          <w:p w14:paraId="6777C0E0" w14:textId="77777777" w:rsidR="00F46ADE" w:rsidRDefault="00F46ADE" w:rsidP="00F46ADE">
            <w:pPr>
              <w:pStyle w:val="Bodytext"/>
              <w:spacing w:before="120" w:after="120" w:line="240" w:lineRule="auto"/>
              <w:ind w:left="0"/>
            </w:pPr>
            <w:r>
              <w:t>Basic Path</w:t>
            </w:r>
          </w:p>
        </w:tc>
        <w:tc>
          <w:tcPr>
            <w:tcW w:w="5694" w:type="dxa"/>
          </w:tcPr>
          <w:p w14:paraId="2A10860F" w14:textId="77777777" w:rsidR="00F46ADE" w:rsidRDefault="00C27755" w:rsidP="00A25E34">
            <w:pPr>
              <w:pStyle w:val="Bodytext"/>
              <w:numPr>
                <w:ilvl w:val="0"/>
                <w:numId w:val="23"/>
              </w:numPr>
              <w:spacing w:before="120" w:after="120" w:line="240" w:lineRule="auto"/>
            </w:pPr>
            <w:r>
              <w:t>After adding the books successfully to the portal or application admin can view the book details.</w:t>
            </w:r>
          </w:p>
          <w:p w14:paraId="00364012" w14:textId="77777777" w:rsidR="00C27755" w:rsidRDefault="00C27755" w:rsidP="00A25E34">
            <w:pPr>
              <w:pStyle w:val="Bodytext"/>
              <w:numPr>
                <w:ilvl w:val="0"/>
                <w:numId w:val="23"/>
              </w:numPr>
              <w:spacing w:before="120" w:after="120" w:line="240" w:lineRule="auto"/>
            </w:pPr>
            <w:r>
              <w:t xml:space="preserve">Book details involves like </w:t>
            </w:r>
          </w:p>
          <w:p w14:paraId="3B352A17" w14:textId="6C7E178D" w:rsidR="00C27755" w:rsidRDefault="00C27755" w:rsidP="00C27755">
            <w:pPr>
              <w:pStyle w:val="Bodytext"/>
              <w:spacing w:before="120" w:after="120" w:line="240" w:lineRule="auto"/>
              <w:ind w:left="360"/>
            </w:pPr>
            <w:proofErr w:type="gramStart"/>
            <w:r>
              <w:t>a)</w:t>
            </w:r>
            <w:proofErr w:type="spellStart"/>
            <w:r>
              <w:t>book</w:t>
            </w:r>
            <w:proofErr w:type="gramEnd"/>
            <w:r>
              <w:t>_id</w:t>
            </w:r>
            <w:proofErr w:type="spellEnd"/>
          </w:p>
          <w:p w14:paraId="74B23255" w14:textId="77777777" w:rsidR="00C27755" w:rsidRDefault="00C27755" w:rsidP="00C27755">
            <w:pPr>
              <w:pStyle w:val="Bodytext"/>
              <w:spacing w:before="120" w:after="120" w:line="240" w:lineRule="auto"/>
              <w:ind w:left="360"/>
            </w:pPr>
            <w:proofErr w:type="gramStart"/>
            <w:r>
              <w:t>b)</w:t>
            </w:r>
            <w:proofErr w:type="spellStart"/>
            <w:r>
              <w:t>book</w:t>
            </w:r>
            <w:proofErr w:type="gramEnd"/>
            <w:r>
              <w:t>_name</w:t>
            </w:r>
            <w:proofErr w:type="spellEnd"/>
            <w:r>
              <w:t xml:space="preserve"> </w:t>
            </w:r>
          </w:p>
          <w:p w14:paraId="6C9EE19E" w14:textId="02920A5F" w:rsidR="00C27755" w:rsidRDefault="00C27755" w:rsidP="009542F7">
            <w:pPr>
              <w:pStyle w:val="Bodytext"/>
              <w:spacing w:before="120" w:after="120" w:line="240" w:lineRule="auto"/>
              <w:ind w:left="360"/>
            </w:pPr>
            <w:r>
              <w:t>c)</w:t>
            </w:r>
            <w:proofErr w:type="spellStart"/>
            <w:r>
              <w:t>book_author</w:t>
            </w:r>
            <w:proofErr w:type="spellEnd"/>
            <w:r>
              <w:t xml:space="preserve"> </w:t>
            </w:r>
          </w:p>
          <w:p w14:paraId="2520AE14" w14:textId="3E340E95" w:rsidR="00C27755" w:rsidRDefault="009542F7" w:rsidP="00C27755">
            <w:pPr>
              <w:pStyle w:val="Bodytext"/>
              <w:spacing w:before="120" w:after="120" w:line="240" w:lineRule="auto"/>
              <w:ind w:left="360"/>
            </w:pPr>
            <w:r>
              <w:t>d</w:t>
            </w:r>
            <w:r w:rsidR="00C27755">
              <w:t>)</w:t>
            </w:r>
            <w:proofErr w:type="spellStart"/>
            <w:r w:rsidR="00C27755">
              <w:t>year_of_publishing</w:t>
            </w:r>
            <w:proofErr w:type="spellEnd"/>
          </w:p>
          <w:p w14:paraId="0E20C6FB" w14:textId="66F071DC" w:rsidR="00C27755" w:rsidRDefault="009542F7" w:rsidP="00C27755">
            <w:pPr>
              <w:pStyle w:val="Bodytext"/>
              <w:spacing w:before="120" w:after="120" w:line="240" w:lineRule="auto"/>
              <w:ind w:left="360"/>
            </w:pPr>
            <w:proofErr w:type="gramStart"/>
            <w:r>
              <w:t>e</w:t>
            </w:r>
            <w:r w:rsidR="00C27755">
              <w:t>)</w:t>
            </w:r>
            <w:proofErr w:type="spellStart"/>
            <w:r w:rsidR="00C27755">
              <w:t>availability</w:t>
            </w:r>
            <w:proofErr w:type="gramEnd"/>
            <w:r w:rsidR="00C27755">
              <w:t>_of_books</w:t>
            </w:r>
            <w:proofErr w:type="spellEnd"/>
          </w:p>
          <w:p w14:paraId="1F167D0D" w14:textId="6E6960BB" w:rsidR="00C27755" w:rsidRDefault="009542F7" w:rsidP="00C27755">
            <w:pPr>
              <w:pStyle w:val="Bodytext"/>
              <w:spacing w:before="120" w:after="120" w:line="240" w:lineRule="auto"/>
              <w:ind w:left="360"/>
            </w:pPr>
            <w:proofErr w:type="gramStart"/>
            <w:r>
              <w:t>f</w:t>
            </w:r>
            <w:r w:rsidR="00C27755">
              <w:t>)</w:t>
            </w:r>
            <w:proofErr w:type="spellStart"/>
            <w:r w:rsidR="00C27755">
              <w:t>Quantity</w:t>
            </w:r>
            <w:proofErr w:type="gramEnd"/>
            <w:r w:rsidR="00C27755">
              <w:t>_of_books</w:t>
            </w:r>
            <w:proofErr w:type="spellEnd"/>
            <w:r w:rsidR="00C27755">
              <w:t xml:space="preserve"> </w:t>
            </w:r>
          </w:p>
          <w:p w14:paraId="48278EAF" w14:textId="442B08B0" w:rsidR="00C27755" w:rsidRDefault="009542F7" w:rsidP="00C27755">
            <w:pPr>
              <w:pStyle w:val="Bodytext"/>
              <w:spacing w:before="120" w:after="120" w:line="240" w:lineRule="auto"/>
              <w:ind w:left="360"/>
            </w:pPr>
            <w:proofErr w:type="gramStart"/>
            <w:r>
              <w:t>g</w:t>
            </w:r>
            <w:r w:rsidR="00C27755">
              <w:t>)</w:t>
            </w:r>
            <w:proofErr w:type="spellStart"/>
            <w:r w:rsidR="00C27755">
              <w:t>book</w:t>
            </w:r>
            <w:proofErr w:type="gramEnd"/>
            <w:r w:rsidR="00C27755">
              <w:t>_price</w:t>
            </w:r>
            <w:proofErr w:type="spellEnd"/>
            <w:r>
              <w:t xml:space="preserve"> and H) Book Category</w:t>
            </w:r>
          </w:p>
          <w:p w14:paraId="0C54ACA7" w14:textId="77777777" w:rsidR="00C27755" w:rsidRDefault="00C27755" w:rsidP="00C27755">
            <w:pPr>
              <w:pStyle w:val="Bodytext"/>
              <w:spacing w:before="120" w:after="120" w:line="240" w:lineRule="auto"/>
              <w:ind w:left="0"/>
            </w:pPr>
            <w:r>
              <w:t>3.    Books are also categorized, Based on customer interest</w:t>
            </w:r>
          </w:p>
          <w:p w14:paraId="0FCFB81B" w14:textId="77777777" w:rsidR="00C27755" w:rsidRDefault="00C27755" w:rsidP="00C27755">
            <w:pPr>
              <w:pStyle w:val="Bodytext"/>
              <w:spacing w:before="120" w:after="120" w:line="240" w:lineRule="auto"/>
              <w:ind w:left="0"/>
            </w:pPr>
            <w:r>
              <w:t xml:space="preserve">        Customer can buy a wide variety of books in Online </w:t>
            </w:r>
          </w:p>
          <w:p w14:paraId="4287C1F4" w14:textId="6FE11312" w:rsidR="00C27755" w:rsidRDefault="00C27755" w:rsidP="00C27755">
            <w:pPr>
              <w:pStyle w:val="Bodytext"/>
              <w:spacing w:before="120" w:after="120" w:line="240" w:lineRule="auto"/>
              <w:ind w:left="0"/>
            </w:pPr>
            <w:r>
              <w:t xml:space="preserve">        E-Book management System application portal.</w:t>
            </w:r>
          </w:p>
        </w:tc>
      </w:tr>
      <w:tr w:rsidR="00F46ADE" w14:paraId="21C73368" w14:textId="77777777" w:rsidTr="004C1238">
        <w:tc>
          <w:tcPr>
            <w:tcW w:w="2245" w:type="dxa"/>
            <w:shd w:val="clear" w:color="auto" w:fill="F4B083" w:themeFill="accent2" w:themeFillTint="99"/>
          </w:tcPr>
          <w:p w14:paraId="46BFCCE8" w14:textId="7AD7A514" w:rsidR="00F46ADE" w:rsidRDefault="00F46ADE" w:rsidP="00F46ADE">
            <w:pPr>
              <w:pStyle w:val="Bodytext"/>
              <w:spacing w:before="120" w:after="120" w:line="240" w:lineRule="auto"/>
              <w:ind w:left="0"/>
            </w:pPr>
          </w:p>
        </w:tc>
        <w:tc>
          <w:tcPr>
            <w:tcW w:w="5694" w:type="dxa"/>
          </w:tcPr>
          <w:p w14:paraId="4ED02278" w14:textId="494FCFCC" w:rsidR="00F46ADE" w:rsidRDefault="00F46ADE" w:rsidP="006511C0">
            <w:pPr>
              <w:pStyle w:val="Bodytext"/>
              <w:spacing w:before="120" w:after="120" w:line="240" w:lineRule="auto"/>
              <w:ind w:left="0"/>
            </w:pPr>
          </w:p>
        </w:tc>
      </w:tr>
    </w:tbl>
    <w:p w14:paraId="720BE024" w14:textId="77777777" w:rsidR="000B5013" w:rsidRDefault="000B5013" w:rsidP="00D3327F">
      <w:pPr>
        <w:pStyle w:val="Bodytext"/>
      </w:pPr>
    </w:p>
    <w:p w14:paraId="4CA2AA3B" w14:textId="78AF516F" w:rsidR="00D3327F" w:rsidRDefault="00C27755" w:rsidP="00C27755">
      <w:pPr>
        <w:pStyle w:val="Heading2"/>
        <w:numPr>
          <w:ilvl w:val="0"/>
          <w:numId w:val="0"/>
        </w:numPr>
        <w:ind w:left="720"/>
      </w:pPr>
      <w:r>
        <w:t>2.</w:t>
      </w:r>
      <w:r w:rsidR="00CE3E78">
        <w:t>6</w:t>
      </w:r>
      <w:r>
        <w:t xml:space="preserve"> </w:t>
      </w:r>
      <w:proofErr w:type="spellStart"/>
      <w:r>
        <w:t>Customer_Cart</w:t>
      </w:r>
      <w:proofErr w:type="spellEnd"/>
      <w:r>
        <w:t xml:space="preserve"> page</w:t>
      </w:r>
    </w:p>
    <w:p w14:paraId="17697BAB" w14:textId="5A8D2AE6" w:rsidR="00D3327F" w:rsidRDefault="00D3327F" w:rsidP="00D3327F">
      <w:pPr>
        <w:pStyle w:val="Bodytext"/>
      </w:pPr>
      <w:r>
        <w:t>A</w:t>
      </w:r>
      <w:r w:rsidR="00C27755">
        <w:t xml:space="preserve">dmin can view the </w:t>
      </w:r>
      <w:r w:rsidR="00A64688">
        <w:t>cart</w:t>
      </w:r>
      <w:r w:rsidR="00C27755">
        <w:t xml:space="preserve"> details of the customer.</w:t>
      </w:r>
    </w:p>
    <w:tbl>
      <w:tblPr>
        <w:tblStyle w:val="TableGrid"/>
        <w:tblW w:w="0" w:type="auto"/>
        <w:tblInd w:w="1080" w:type="dxa"/>
        <w:tblLook w:val="04A0" w:firstRow="1" w:lastRow="0" w:firstColumn="1" w:lastColumn="0" w:noHBand="0" w:noVBand="1"/>
      </w:tblPr>
      <w:tblGrid>
        <w:gridCol w:w="2245"/>
        <w:gridCol w:w="5694"/>
      </w:tblGrid>
      <w:tr w:rsidR="004B7D8F" w14:paraId="696042AD" w14:textId="77777777" w:rsidTr="008B22AD">
        <w:tc>
          <w:tcPr>
            <w:tcW w:w="2245" w:type="dxa"/>
            <w:shd w:val="clear" w:color="auto" w:fill="F4B083" w:themeFill="accent2" w:themeFillTint="99"/>
          </w:tcPr>
          <w:p w14:paraId="44BA079E" w14:textId="77777777" w:rsidR="004B7D8F" w:rsidRDefault="004B7D8F" w:rsidP="004B7D8F">
            <w:pPr>
              <w:pStyle w:val="Bodytext"/>
              <w:spacing w:before="120" w:after="120" w:line="240" w:lineRule="auto"/>
              <w:ind w:left="0"/>
            </w:pPr>
            <w:r>
              <w:t>Use Case ID</w:t>
            </w:r>
          </w:p>
        </w:tc>
        <w:tc>
          <w:tcPr>
            <w:tcW w:w="5694" w:type="dxa"/>
          </w:tcPr>
          <w:p w14:paraId="2FC31097" w14:textId="45E04F54" w:rsidR="004B7D8F" w:rsidRDefault="00C27755" w:rsidP="004B7D8F">
            <w:pPr>
              <w:pStyle w:val="Bodytext"/>
              <w:spacing w:before="120" w:after="120" w:line="240" w:lineRule="auto"/>
              <w:ind w:left="0"/>
            </w:pPr>
            <w:r>
              <w:t>EBM6</w:t>
            </w:r>
          </w:p>
        </w:tc>
      </w:tr>
      <w:tr w:rsidR="000B5013" w14:paraId="273A3B62" w14:textId="77777777" w:rsidTr="008B22AD">
        <w:tc>
          <w:tcPr>
            <w:tcW w:w="2245" w:type="dxa"/>
            <w:shd w:val="clear" w:color="auto" w:fill="F4B083" w:themeFill="accent2" w:themeFillTint="99"/>
          </w:tcPr>
          <w:p w14:paraId="2CEACE2D" w14:textId="77777777" w:rsidR="000B5013" w:rsidRDefault="000B5013" w:rsidP="004C1238">
            <w:pPr>
              <w:pStyle w:val="Bodytext"/>
              <w:spacing w:before="120" w:after="120" w:line="240" w:lineRule="auto"/>
              <w:ind w:left="0"/>
            </w:pPr>
            <w:r>
              <w:t>Use Case Name</w:t>
            </w:r>
          </w:p>
        </w:tc>
        <w:tc>
          <w:tcPr>
            <w:tcW w:w="5694" w:type="dxa"/>
          </w:tcPr>
          <w:p w14:paraId="46F45A55" w14:textId="60686791" w:rsidR="000B5013" w:rsidRDefault="00C27755" w:rsidP="004C1238">
            <w:pPr>
              <w:pStyle w:val="Bodytext"/>
              <w:spacing w:before="120" w:after="120" w:line="240" w:lineRule="auto"/>
              <w:ind w:left="0"/>
            </w:pPr>
            <w:proofErr w:type="spellStart"/>
            <w:r>
              <w:t>Customer_Cart</w:t>
            </w:r>
            <w:proofErr w:type="spellEnd"/>
            <w:r>
              <w:t xml:space="preserve"> Page</w:t>
            </w:r>
          </w:p>
        </w:tc>
      </w:tr>
      <w:tr w:rsidR="000B5013" w14:paraId="67B8A31A" w14:textId="77777777" w:rsidTr="008B22AD">
        <w:tc>
          <w:tcPr>
            <w:tcW w:w="2245" w:type="dxa"/>
            <w:shd w:val="clear" w:color="auto" w:fill="F4B083" w:themeFill="accent2" w:themeFillTint="99"/>
          </w:tcPr>
          <w:p w14:paraId="0004E38A" w14:textId="77777777" w:rsidR="000B5013" w:rsidRDefault="000B5013" w:rsidP="004C1238">
            <w:pPr>
              <w:pStyle w:val="Bodytext"/>
              <w:spacing w:before="120" w:after="120" w:line="240" w:lineRule="auto"/>
              <w:ind w:left="0"/>
            </w:pPr>
            <w:r>
              <w:t>Actor(s)</w:t>
            </w:r>
          </w:p>
        </w:tc>
        <w:tc>
          <w:tcPr>
            <w:tcW w:w="5694" w:type="dxa"/>
          </w:tcPr>
          <w:p w14:paraId="5699DCCE" w14:textId="2227DD4B" w:rsidR="000B5013" w:rsidRDefault="00C27755" w:rsidP="004C1238">
            <w:pPr>
              <w:pStyle w:val="Bodytext"/>
              <w:spacing w:before="120" w:after="120" w:line="240" w:lineRule="auto"/>
              <w:ind w:left="0"/>
            </w:pPr>
            <w:r>
              <w:t>Admin</w:t>
            </w:r>
          </w:p>
        </w:tc>
      </w:tr>
      <w:tr w:rsidR="00F46ADE" w14:paraId="5FA68C7E" w14:textId="77777777" w:rsidTr="008B22AD">
        <w:tc>
          <w:tcPr>
            <w:tcW w:w="2245" w:type="dxa"/>
            <w:shd w:val="clear" w:color="auto" w:fill="F4B083" w:themeFill="accent2" w:themeFillTint="99"/>
          </w:tcPr>
          <w:p w14:paraId="31560319" w14:textId="77777777" w:rsidR="00F46ADE" w:rsidRDefault="00F46ADE" w:rsidP="00F46ADE">
            <w:pPr>
              <w:pStyle w:val="Bodytext"/>
              <w:spacing w:before="120" w:after="120" w:line="240" w:lineRule="auto"/>
              <w:ind w:left="0"/>
            </w:pPr>
            <w:r>
              <w:t>Description</w:t>
            </w:r>
          </w:p>
        </w:tc>
        <w:tc>
          <w:tcPr>
            <w:tcW w:w="5694" w:type="dxa"/>
          </w:tcPr>
          <w:p w14:paraId="4BC1AA14" w14:textId="45777A04" w:rsidR="00F46ADE" w:rsidRDefault="00F46ADE" w:rsidP="00F46ADE">
            <w:pPr>
              <w:pStyle w:val="Bodytext"/>
              <w:spacing w:before="120" w:after="120" w:line="240" w:lineRule="auto"/>
              <w:ind w:left="0"/>
            </w:pPr>
            <w:r w:rsidRPr="00335A0B">
              <w:t>Admin should</w:t>
            </w:r>
            <w:r w:rsidR="00C27755">
              <w:t xml:space="preserve"> have </w:t>
            </w:r>
            <w:proofErr w:type="spellStart"/>
            <w:r w:rsidR="00C27755">
              <w:t>privelage</w:t>
            </w:r>
            <w:proofErr w:type="spellEnd"/>
            <w:r w:rsidR="00C27755">
              <w:t xml:space="preserve"> </w:t>
            </w:r>
            <w:r w:rsidR="00A64688">
              <w:t>to view the cart details of the customer.</w:t>
            </w:r>
          </w:p>
        </w:tc>
      </w:tr>
      <w:tr w:rsidR="00F46ADE" w14:paraId="75BB4396" w14:textId="77777777" w:rsidTr="008B22AD">
        <w:tc>
          <w:tcPr>
            <w:tcW w:w="2245" w:type="dxa"/>
            <w:shd w:val="clear" w:color="auto" w:fill="F4B083" w:themeFill="accent2" w:themeFillTint="99"/>
          </w:tcPr>
          <w:p w14:paraId="1368A5B4" w14:textId="77777777" w:rsidR="00F46ADE" w:rsidRDefault="00F46ADE" w:rsidP="00F46ADE">
            <w:pPr>
              <w:pStyle w:val="Bodytext"/>
              <w:spacing w:before="120" w:after="120" w:line="240" w:lineRule="auto"/>
              <w:ind w:left="0"/>
            </w:pPr>
            <w:r>
              <w:t>Pre-condition</w:t>
            </w:r>
          </w:p>
        </w:tc>
        <w:tc>
          <w:tcPr>
            <w:tcW w:w="5694" w:type="dxa"/>
          </w:tcPr>
          <w:p w14:paraId="30A99B65" w14:textId="7CADA1AE" w:rsidR="00F46ADE" w:rsidRDefault="00A64688" w:rsidP="00F46ADE">
            <w:pPr>
              <w:pStyle w:val="Bodytext"/>
              <w:spacing w:before="120" w:after="120" w:line="240" w:lineRule="auto"/>
              <w:ind w:left="0"/>
            </w:pPr>
            <w:r>
              <w:t>Admin</w:t>
            </w:r>
            <w:r w:rsidR="00DA524E">
              <w:t xml:space="preserve"> should have </w:t>
            </w:r>
            <w:proofErr w:type="spellStart"/>
            <w:r w:rsidR="00DA524E">
              <w:t>priveleage</w:t>
            </w:r>
            <w:proofErr w:type="spellEnd"/>
            <w:r w:rsidR="00DA524E">
              <w:t xml:space="preserve"> to </w:t>
            </w:r>
            <w:proofErr w:type="spellStart"/>
            <w:r w:rsidR="00DA524E">
              <w:t>book_details</w:t>
            </w:r>
            <w:proofErr w:type="spellEnd"/>
            <w:r w:rsidR="00DA524E">
              <w:t xml:space="preserve"> page</w:t>
            </w:r>
          </w:p>
        </w:tc>
      </w:tr>
      <w:tr w:rsidR="00F46ADE" w14:paraId="3956BFC4" w14:textId="77777777" w:rsidTr="008B22AD">
        <w:tc>
          <w:tcPr>
            <w:tcW w:w="2245" w:type="dxa"/>
            <w:shd w:val="clear" w:color="auto" w:fill="F4B083" w:themeFill="accent2" w:themeFillTint="99"/>
          </w:tcPr>
          <w:p w14:paraId="2C1CBFCA" w14:textId="77777777" w:rsidR="00F46ADE" w:rsidRDefault="00F46ADE" w:rsidP="00F46ADE">
            <w:pPr>
              <w:pStyle w:val="Bodytext"/>
              <w:spacing w:before="120" w:after="120" w:line="240" w:lineRule="auto"/>
              <w:ind w:left="0"/>
            </w:pPr>
            <w:r>
              <w:t>Post-Condition</w:t>
            </w:r>
          </w:p>
        </w:tc>
        <w:tc>
          <w:tcPr>
            <w:tcW w:w="5694" w:type="dxa"/>
          </w:tcPr>
          <w:p w14:paraId="65F66A3E" w14:textId="533F1F54" w:rsidR="00F46ADE" w:rsidRDefault="00DA524E" w:rsidP="00F46ADE">
            <w:pPr>
              <w:pStyle w:val="Bodytext"/>
              <w:spacing w:before="120" w:after="120" w:line="240" w:lineRule="auto"/>
              <w:ind w:left="0"/>
            </w:pPr>
            <w:r>
              <w:t>Admin can logout from the application and returns to the home page of this application.</w:t>
            </w:r>
          </w:p>
        </w:tc>
      </w:tr>
      <w:tr w:rsidR="00F46ADE" w14:paraId="213156C0" w14:textId="77777777" w:rsidTr="008B22AD">
        <w:tc>
          <w:tcPr>
            <w:tcW w:w="2245" w:type="dxa"/>
            <w:shd w:val="clear" w:color="auto" w:fill="F4B083" w:themeFill="accent2" w:themeFillTint="99"/>
          </w:tcPr>
          <w:p w14:paraId="5007839D" w14:textId="77777777" w:rsidR="00F46ADE" w:rsidRDefault="00F46ADE" w:rsidP="00F46ADE">
            <w:pPr>
              <w:pStyle w:val="Bodytext"/>
              <w:spacing w:before="120" w:after="120" w:line="240" w:lineRule="auto"/>
              <w:ind w:left="0"/>
            </w:pPr>
            <w:r>
              <w:t>Basic Path</w:t>
            </w:r>
          </w:p>
        </w:tc>
        <w:tc>
          <w:tcPr>
            <w:tcW w:w="5694" w:type="dxa"/>
          </w:tcPr>
          <w:p w14:paraId="33460B6E" w14:textId="70C59652" w:rsidR="00F46ADE" w:rsidRDefault="00362001" w:rsidP="00A25E34">
            <w:pPr>
              <w:pStyle w:val="Bodytext"/>
              <w:numPr>
                <w:ilvl w:val="0"/>
                <w:numId w:val="24"/>
              </w:numPr>
              <w:spacing w:before="120" w:after="120" w:line="240" w:lineRule="auto"/>
            </w:pPr>
            <w:r>
              <w:t>Admin can view the customer cart details.</w:t>
            </w:r>
          </w:p>
        </w:tc>
      </w:tr>
    </w:tbl>
    <w:p w14:paraId="7CD9CAC7" w14:textId="654CAE40" w:rsidR="000B5013" w:rsidRDefault="000B5013" w:rsidP="00D3327F">
      <w:pPr>
        <w:pStyle w:val="Bodytext"/>
      </w:pPr>
    </w:p>
    <w:p w14:paraId="1E47E79F" w14:textId="77777777" w:rsidR="00362001" w:rsidRDefault="00362001" w:rsidP="00362001">
      <w:pPr>
        <w:pStyle w:val="Bodytext"/>
      </w:pPr>
    </w:p>
    <w:p w14:paraId="478D70F7" w14:textId="138C1018" w:rsidR="00362001" w:rsidRDefault="00362001" w:rsidP="00362001">
      <w:pPr>
        <w:pStyle w:val="Heading2"/>
        <w:numPr>
          <w:ilvl w:val="0"/>
          <w:numId w:val="0"/>
        </w:numPr>
        <w:ind w:left="720"/>
      </w:pPr>
      <w:r>
        <w:t>2.</w:t>
      </w:r>
      <w:r w:rsidR="00DB3882">
        <w:t>7</w:t>
      </w:r>
      <w:r>
        <w:t xml:space="preserve"> Customer Register Page</w:t>
      </w:r>
    </w:p>
    <w:p w14:paraId="43E3FE38" w14:textId="77777777" w:rsidR="002A14F0" w:rsidRDefault="002A14F0" w:rsidP="00362001">
      <w:pPr>
        <w:pStyle w:val="Bodytext"/>
      </w:pPr>
    </w:p>
    <w:p w14:paraId="0B103FA1" w14:textId="0700A810" w:rsidR="00362001" w:rsidRDefault="002A14F0" w:rsidP="00362001">
      <w:pPr>
        <w:pStyle w:val="Bodytext"/>
      </w:pPr>
      <w:r>
        <w:t>Customer can enter the details for the registration.</w:t>
      </w:r>
    </w:p>
    <w:tbl>
      <w:tblPr>
        <w:tblStyle w:val="TableGrid"/>
        <w:tblW w:w="0" w:type="auto"/>
        <w:tblInd w:w="1080" w:type="dxa"/>
        <w:tblLook w:val="04A0" w:firstRow="1" w:lastRow="0" w:firstColumn="1" w:lastColumn="0" w:noHBand="0" w:noVBand="1"/>
      </w:tblPr>
      <w:tblGrid>
        <w:gridCol w:w="2245"/>
        <w:gridCol w:w="5694"/>
      </w:tblGrid>
      <w:tr w:rsidR="00362001" w14:paraId="4EDF1211" w14:textId="77777777" w:rsidTr="001A33CA">
        <w:tc>
          <w:tcPr>
            <w:tcW w:w="2245" w:type="dxa"/>
            <w:shd w:val="clear" w:color="auto" w:fill="F4B083" w:themeFill="accent2" w:themeFillTint="99"/>
          </w:tcPr>
          <w:p w14:paraId="0965CB59" w14:textId="77777777" w:rsidR="00362001" w:rsidRDefault="00362001" w:rsidP="001A33CA">
            <w:pPr>
              <w:pStyle w:val="Bodytext"/>
              <w:spacing w:before="120" w:after="120" w:line="240" w:lineRule="auto"/>
              <w:ind w:left="0"/>
            </w:pPr>
            <w:r>
              <w:t>Use Case ID</w:t>
            </w:r>
          </w:p>
        </w:tc>
        <w:tc>
          <w:tcPr>
            <w:tcW w:w="5694" w:type="dxa"/>
          </w:tcPr>
          <w:p w14:paraId="2136D03A" w14:textId="76AE0878" w:rsidR="00362001" w:rsidRDefault="00362001" w:rsidP="001A33CA">
            <w:pPr>
              <w:pStyle w:val="Bodytext"/>
              <w:spacing w:before="120" w:after="120" w:line="240" w:lineRule="auto"/>
              <w:ind w:left="0"/>
            </w:pPr>
            <w:r>
              <w:t>EBM</w:t>
            </w:r>
            <w:r w:rsidR="002A14F0">
              <w:t>8</w:t>
            </w:r>
          </w:p>
        </w:tc>
      </w:tr>
      <w:tr w:rsidR="00362001" w14:paraId="426CD23A" w14:textId="77777777" w:rsidTr="001A33CA">
        <w:tc>
          <w:tcPr>
            <w:tcW w:w="2245" w:type="dxa"/>
            <w:shd w:val="clear" w:color="auto" w:fill="F4B083" w:themeFill="accent2" w:themeFillTint="99"/>
          </w:tcPr>
          <w:p w14:paraId="5EC4FD93" w14:textId="77777777" w:rsidR="00362001" w:rsidRDefault="00362001" w:rsidP="001A33CA">
            <w:pPr>
              <w:pStyle w:val="Bodytext"/>
              <w:spacing w:before="120" w:after="120" w:line="240" w:lineRule="auto"/>
              <w:ind w:left="0"/>
            </w:pPr>
            <w:r>
              <w:t>Use Case Name</w:t>
            </w:r>
          </w:p>
        </w:tc>
        <w:tc>
          <w:tcPr>
            <w:tcW w:w="5694" w:type="dxa"/>
          </w:tcPr>
          <w:p w14:paraId="4640E3B8" w14:textId="387133AE" w:rsidR="00362001" w:rsidRDefault="00362001" w:rsidP="001A33CA">
            <w:pPr>
              <w:pStyle w:val="Bodytext"/>
              <w:spacing w:before="120" w:after="120" w:line="240" w:lineRule="auto"/>
              <w:ind w:left="0"/>
            </w:pPr>
            <w:r>
              <w:t xml:space="preserve">Register Page of </w:t>
            </w:r>
            <w:r w:rsidR="002A14F0">
              <w:t xml:space="preserve">Customer </w:t>
            </w:r>
          </w:p>
        </w:tc>
      </w:tr>
      <w:tr w:rsidR="00362001" w14:paraId="10F666C7" w14:textId="77777777" w:rsidTr="001A33CA">
        <w:tc>
          <w:tcPr>
            <w:tcW w:w="2245" w:type="dxa"/>
            <w:shd w:val="clear" w:color="auto" w:fill="F4B083" w:themeFill="accent2" w:themeFillTint="99"/>
          </w:tcPr>
          <w:p w14:paraId="63C9C061" w14:textId="77777777" w:rsidR="00362001" w:rsidRDefault="00362001" w:rsidP="001A33CA">
            <w:pPr>
              <w:pStyle w:val="Bodytext"/>
              <w:spacing w:before="120" w:after="120" w:line="240" w:lineRule="auto"/>
              <w:ind w:left="0"/>
            </w:pPr>
            <w:r>
              <w:t>Actor(s)</w:t>
            </w:r>
          </w:p>
        </w:tc>
        <w:tc>
          <w:tcPr>
            <w:tcW w:w="5694" w:type="dxa"/>
          </w:tcPr>
          <w:p w14:paraId="4DE623C0" w14:textId="012527FC" w:rsidR="00362001" w:rsidRDefault="002A14F0" w:rsidP="001A33CA">
            <w:pPr>
              <w:pStyle w:val="Bodytext"/>
              <w:spacing w:before="120" w:after="120" w:line="240" w:lineRule="auto"/>
              <w:ind w:left="0"/>
            </w:pPr>
            <w:r>
              <w:t>Customer</w:t>
            </w:r>
          </w:p>
        </w:tc>
      </w:tr>
      <w:tr w:rsidR="00362001" w14:paraId="597B9058" w14:textId="77777777" w:rsidTr="001A33CA">
        <w:tc>
          <w:tcPr>
            <w:tcW w:w="2245" w:type="dxa"/>
            <w:shd w:val="clear" w:color="auto" w:fill="F4B083" w:themeFill="accent2" w:themeFillTint="99"/>
          </w:tcPr>
          <w:p w14:paraId="57D19497" w14:textId="77777777" w:rsidR="00362001" w:rsidRDefault="00362001" w:rsidP="001A33CA">
            <w:pPr>
              <w:pStyle w:val="Bodytext"/>
              <w:spacing w:before="120" w:after="120" w:line="240" w:lineRule="auto"/>
              <w:ind w:left="0"/>
            </w:pPr>
            <w:r>
              <w:t>Description</w:t>
            </w:r>
          </w:p>
        </w:tc>
        <w:tc>
          <w:tcPr>
            <w:tcW w:w="5694" w:type="dxa"/>
          </w:tcPr>
          <w:p w14:paraId="1E3E5CD1" w14:textId="2231A656" w:rsidR="00362001" w:rsidRDefault="00362001" w:rsidP="001A33CA">
            <w:pPr>
              <w:pStyle w:val="Bodytext"/>
              <w:spacing w:before="120" w:after="120" w:line="240" w:lineRule="auto"/>
              <w:ind w:left="0"/>
            </w:pPr>
            <w:r>
              <w:t xml:space="preserve">In this page </w:t>
            </w:r>
            <w:r w:rsidR="002A14F0">
              <w:t>Customer</w:t>
            </w:r>
            <w:r>
              <w:t xml:space="preserve"> can register with his valid details.</w:t>
            </w:r>
          </w:p>
        </w:tc>
      </w:tr>
      <w:tr w:rsidR="00362001" w14:paraId="129D87ED" w14:textId="77777777" w:rsidTr="001A33CA">
        <w:tc>
          <w:tcPr>
            <w:tcW w:w="2245" w:type="dxa"/>
            <w:shd w:val="clear" w:color="auto" w:fill="F4B083" w:themeFill="accent2" w:themeFillTint="99"/>
          </w:tcPr>
          <w:p w14:paraId="745D78AD" w14:textId="77777777" w:rsidR="00362001" w:rsidRDefault="00362001" w:rsidP="001A33CA">
            <w:pPr>
              <w:pStyle w:val="Bodytext"/>
              <w:spacing w:before="120" w:after="120" w:line="240" w:lineRule="auto"/>
              <w:ind w:left="0"/>
            </w:pPr>
            <w:r>
              <w:t>Pre-condition</w:t>
            </w:r>
          </w:p>
        </w:tc>
        <w:tc>
          <w:tcPr>
            <w:tcW w:w="5694" w:type="dxa"/>
          </w:tcPr>
          <w:p w14:paraId="24314E82" w14:textId="290A7DF7" w:rsidR="00362001" w:rsidRDefault="00362001" w:rsidP="001A33CA">
            <w:pPr>
              <w:pStyle w:val="Bodytext"/>
              <w:spacing w:before="120" w:after="120" w:line="240" w:lineRule="auto"/>
              <w:ind w:left="0"/>
            </w:pPr>
            <w:r>
              <w:t xml:space="preserve">In this case </w:t>
            </w:r>
            <w:r w:rsidR="002A14F0">
              <w:t>Customer</w:t>
            </w:r>
            <w:r>
              <w:t xml:space="preserve"> can view the </w:t>
            </w:r>
            <w:proofErr w:type="gramStart"/>
            <w:r>
              <w:t>Home</w:t>
            </w:r>
            <w:proofErr w:type="gramEnd"/>
            <w:r>
              <w:t xml:space="preserve"> page of this application</w:t>
            </w:r>
            <w:r w:rsidR="002A14F0">
              <w:t xml:space="preserve"> </w:t>
            </w:r>
            <w:r>
              <w:t xml:space="preserve">Online E-Book Management System. </w:t>
            </w:r>
          </w:p>
        </w:tc>
      </w:tr>
      <w:tr w:rsidR="00362001" w14:paraId="211AEBD6" w14:textId="77777777" w:rsidTr="001A33CA">
        <w:tc>
          <w:tcPr>
            <w:tcW w:w="2245" w:type="dxa"/>
            <w:shd w:val="clear" w:color="auto" w:fill="F4B083" w:themeFill="accent2" w:themeFillTint="99"/>
          </w:tcPr>
          <w:p w14:paraId="40745980" w14:textId="77777777" w:rsidR="00362001" w:rsidRDefault="00362001" w:rsidP="001A33CA">
            <w:pPr>
              <w:pStyle w:val="Bodytext"/>
              <w:spacing w:before="120" w:after="120" w:line="240" w:lineRule="auto"/>
              <w:ind w:left="0"/>
            </w:pPr>
            <w:r>
              <w:t>Post-Condition</w:t>
            </w:r>
          </w:p>
        </w:tc>
        <w:tc>
          <w:tcPr>
            <w:tcW w:w="5694" w:type="dxa"/>
          </w:tcPr>
          <w:p w14:paraId="4A9A6B80" w14:textId="0AA1F5E9" w:rsidR="00362001" w:rsidRDefault="00362001" w:rsidP="001A33CA">
            <w:pPr>
              <w:pStyle w:val="Bodytext"/>
              <w:spacing w:before="120" w:after="120" w:line="240" w:lineRule="auto"/>
              <w:ind w:left="0"/>
            </w:pPr>
            <w:r>
              <w:t xml:space="preserve">After Registration </w:t>
            </w:r>
            <w:r w:rsidR="002A14F0">
              <w:t xml:space="preserve">Customer </w:t>
            </w:r>
            <w:r>
              <w:t>can login through his valid details.</w:t>
            </w:r>
          </w:p>
        </w:tc>
      </w:tr>
      <w:tr w:rsidR="00362001" w14:paraId="54A6C2E4" w14:textId="77777777" w:rsidTr="001A33CA">
        <w:tc>
          <w:tcPr>
            <w:tcW w:w="2245" w:type="dxa"/>
            <w:shd w:val="clear" w:color="auto" w:fill="F4B083" w:themeFill="accent2" w:themeFillTint="99"/>
          </w:tcPr>
          <w:p w14:paraId="20D63E85" w14:textId="77777777" w:rsidR="00362001" w:rsidRDefault="00362001" w:rsidP="001A33CA">
            <w:pPr>
              <w:pStyle w:val="Bodytext"/>
              <w:spacing w:before="120" w:after="120" w:line="240" w:lineRule="auto"/>
              <w:ind w:left="0"/>
            </w:pPr>
            <w:r>
              <w:t>Basic Path</w:t>
            </w:r>
          </w:p>
        </w:tc>
        <w:tc>
          <w:tcPr>
            <w:tcW w:w="5694" w:type="dxa"/>
          </w:tcPr>
          <w:p w14:paraId="56293C9F" w14:textId="03EC4CF6" w:rsidR="00362001" w:rsidRDefault="00362001" w:rsidP="00A25E34">
            <w:pPr>
              <w:pStyle w:val="Bodytext"/>
              <w:numPr>
                <w:ilvl w:val="0"/>
                <w:numId w:val="25"/>
              </w:numPr>
              <w:spacing w:before="120" w:after="120" w:line="240" w:lineRule="auto"/>
            </w:pPr>
            <w:r>
              <w:t xml:space="preserve">After Accessing the </w:t>
            </w:r>
            <w:proofErr w:type="spellStart"/>
            <w:r>
              <w:t>url</w:t>
            </w:r>
            <w:proofErr w:type="spellEnd"/>
            <w:r>
              <w:t xml:space="preserve"> of this application </w:t>
            </w:r>
            <w:r w:rsidR="002A14F0">
              <w:t>Customer</w:t>
            </w:r>
            <w:r>
              <w:t xml:space="preserve"> can access the Register page of the Application.</w:t>
            </w:r>
          </w:p>
          <w:p w14:paraId="07078478" w14:textId="4605DCE7" w:rsidR="00362001" w:rsidRDefault="00362001" w:rsidP="00A25E34">
            <w:pPr>
              <w:pStyle w:val="Bodytext"/>
              <w:numPr>
                <w:ilvl w:val="0"/>
                <w:numId w:val="25"/>
              </w:numPr>
              <w:spacing w:before="120" w:after="120" w:line="240" w:lineRule="auto"/>
            </w:pPr>
            <w:r>
              <w:t xml:space="preserve">In Home page </w:t>
            </w:r>
            <w:r w:rsidR="002A14F0">
              <w:t>customer</w:t>
            </w:r>
            <w:r>
              <w:t xml:space="preserve"> can access the </w:t>
            </w:r>
            <w:proofErr w:type="spellStart"/>
            <w:r>
              <w:t>url</w:t>
            </w:r>
            <w:proofErr w:type="spellEnd"/>
            <w:r>
              <w:t xml:space="preserve"> of the register page by clicking on it.</w:t>
            </w:r>
          </w:p>
          <w:p w14:paraId="4671A7DD" w14:textId="20F26E9D" w:rsidR="00362001" w:rsidRDefault="00362001" w:rsidP="00A25E34">
            <w:pPr>
              <w:pStyle w:val="Bodytext"/>
              <w:numPr>
                <w:ilvl w:val="0"/>
                <w:numId w:val="25"/>
              </w:numPr>
              <w:spacing w:before="120" w:after="120" w:line="240" w:lineRule="auto"/>
            </w:pPr>
            <w:r>
              <w:t xml:space="preserve">After </w:t>
            </w:r>
            <w:proofErr w:type="spellStart"/>
            <w:r>
              <w:t>accesing</w:t>
            </w:r>
            <w:proofErr w:type="spellEnd"/>
            <w:r>
              <w:t xml:space="preserve"> the </w:t>
            </w:r>
            <w:proofErr w:type="spellStart"/>
            <w:r>
              <w:t>url</w:t>
            </w:r>
            <w:proofErr w:type="spellEnd"/>
            <w:r>
              <w:t xml:space="preserve"> </w:t>
            </w:r>
            <w:r w:rsidR="002A14F0">
              <w:t>customer</w:t>
            </w:r>
            <w:r>
              <w:t xml:space="preserve"> can enter the respective details and </w:t>
            </w:r>
            <w:proofErr w:type="gramStart"/>
            <w:r>
              <w:t>Register</w:t>
            </w:r>
            <w:proofErr w:type="gramEnd"/>
            <w:r>
              <w:t xml:space="preserve"> the details.</w:t>
            </w:r>
          </w:p>
          <w:p w14:paraId="1141B2F0" w14:textId="62672E26" w:rsidR="00362001" w:rsidRDefault="00362001" w:rsidP="00A25E34">
            <w:pPr>
              <w:pStyle w:val="Bodytext"/>
              <w:numPr>
                <w:ilvl w:val="0"/>
                <w:numId w:val="25"/>
              </w:numPr>
              <w:spacing w:before="120" w:after="120" w:line="240" w:lineRule="auto"/>
            </w:pPr>
            <w:r>
              <w:t>Details provided in Register page:</w:t>
            </w:r>
          </w:p>
          <w:p w14:paraId="207A5903" w14:textId="07848E8C" w:rsidR="00362001" w:rsidRDefault="00362001" w:rsidP="001A33CA">
            <w:pPr>
              <w:pStyle w:val="Bodytext"/>
              <w:spacing w:before="120" w:after="120" w:line="240" w:lineRule="auto"/>
              <w:ind w:left="360"/>
            </w:pPr>
            <w:proofErr w:type="gramStart"/>
            <w:r>
              <w:t>a)</w:t>
            </w:r>
            <w:r w:rsidR="002A14F0">
              <w:t>Customer</w:t>
            </w:r>
            <w:proofErr w:type="gramEnd"/>
            <w:r>
              <w:t xml:space="preserve"> Id</w:t>
            </w:r>
          </w:p>
          <w:p w14:paraId="10B587EF" w14:textId="77777777" w:rsidR="00362001" w:rsidRDefault="00362001" w:rsidP="001A33CA">
            <w:pPr>
              <w:pStyle w:val="Bodytext"/>
              <w:spacing w:before="120" w:after="120" w:line="240" w:lineRule="auto"/>
              <w:ind w:left="360"/>
            </w:pPr>
            <w:proofErr w:type="gramStart"/>
            <w:r>
              <w:lastRenderedPageBreak/>
              <w:t>b)First</w:t>
            </w:r>
            <w:proofErr w:type="gramEnd"/>
            <w:r>
              <w:t xml:space="preserve"> Name</w:t>
            </w:r>
          </w:p>
          <w:p w14:paraId="1F2C8603" w14:textId="77777777" w:rsidR="00362001" w:rsidRDefault="00362001" w:rsidP="001A33CA">
            <w:pPr>
              <w:pStyle w:val="Bodytext"/>
              <w:spacing w:before="120" w:after="120" w:line="240" w:lineRule="auto"/>
              <w:ind w:left="360"/>
            </w:pPr>
            <w:r>
              <w:t>c)Last Name</w:t>
            </w:r>
          </w:p>
          <w:p w14:paraId="0A1DDEAF" w14:textId="77777777" w:rsidR="00362001" w:rsidRDefault="00362001" w:rsidP="001A33CA">
            <w:pPr>
              <w:pStyle w:val="Bodytext"/>
              <w:spacing w:before="120" w:after="120" w:line="240" w:lineRule="auto"/>
              <w:ind w:left="360"/>
            </w:pPr>
            <w:r>
              <w:t>d)Email Address</w:t>
            </w:r>
          </w:p>
          <w:p w14:paraId="36F49EE4" w14:textId="77777777" w:rsidR="00362001" w:rsidRDefault="00362001" w:rsidP="001A33CA">
            <w:pPr>
              <w:pStyle w:val="Bodytext"/>
              <w:spacing w:before="120" w:after="120" w:line="240" w:lineRule="auto"/>
              <w:ind w:left="360"/>
            </w:pPr>
            <w:proofErr w:type="gramStart"/>
            <w:r>
              <w:t>e)Password</w:t>
            </w:r>
            <w:proofErr w:type="gramEnd"/>
          </w:p>
          <w:p w14:paraId="618056F6" w14:textId="77777777" w:rsidR="00362001" w:rsidRDefault="00362001" w:rsidP="001A33CA">
            <w:pPr>
              <w:pStyle w:val="Bodytext"/>
              <w:spacing w:before="120" w:after="120" w:line="240" w:lineRule="auto"/>
              <w:ind w:left="360"/>
            </w:pPr>
            <w:proofErr w:type="gramStart"/>
            <w:r>
              <w:t>f)Confirm</w:t>
            </w:r>
            <w:proofErr w:type="gramEnd"/>
            <w:r>
              <w:t xml:space="preserve"> Password</w:t>
            </w:r>
          </w:p>
          <w:p w14:paraId="1394F5CF" w14:textId="77777777" w:rsidR="00362001" w:rsidRDefault="00362001" w:rsidP="001A33CA">
            <w:pPr>
              <w:pStyle w:val="Bodytext"/>
              <w:spacing w:before="120" w:after="120" w:line="240" w:lineRule="auto"/>
              <w:ind w:left="360"/>
            </w:pPr>
            <w:proofErr w:type="gramStart"/>
            <w:r>
              <w:t>g)Mobile</w:t>
            </w:r>
            <w:proofErr w:type="gramEnd"/>
            <w:r>
              <w:t xml:space="preserve"> Number</w:t>
            </w:r>
          </w:p>
        </w:tc>
      </w:tr>
    </w:tbl>
    <w:p w14:paraId="1C8F839D" w14:textId="0CB74B57" w:rsidR="00362001" w:rsidRDefault="002A14F0" w:rsidP="002A14F0">
      <w:pPr>
        <w:pStyle w:val="Heading2"/>
        <w:numPr>
          <w:ilvl w:val="0"/>
          <w:numId w:val="0"/>
        </w:numPr>
        <w:ind w:left="360" w:firstLine="720"/>
      </w:pPr>
      <w:r>
        <w:lastRenderedPageBreak/>
        <w:t>2.</w:t>
      </w:r>
      <w:r w:rsidR="00DB3882">
        <w:t>8</w:t>
      </w:r>
      <w:r w:rsidR="00CE3E78">
        <w:t xml:space="preserve"> </w:t>
      </w:r>
      <w:r>
        <w:t>Customer</w:t>
      </w:r>
      <w:r w:rsidR="00362001">
        <w:t xml:space="preserve"> Login Page</w:t>
      </w:r>
    </w:p>
    <w:p w14:paraId="48B8EF42" w14:textId="51073E98" w:rsidR="00362001" w:rsidRPr="004A7B9D" w:rsidRDefault="002A14F0" w:rsidP="00362001">
      <w:pPr>
        <w:pStyle w:val="Bodytext"/>
      </w:pPr>
      <w:r>
        <w:t>Customer</w:t>
      </w:r>
      <w:r w:rsidR="00362001">
        <w:t xml:space="preserve"> uses this option to change details about a menu item.</w:t>
      </w:r>
    </w:p>
    <w:tbl>
      <w:tblPr>
        <w:tblStyle w:val="TableGrid"/>
        <w:tblW w:w="0" w:type="auto"/>
        <w:tblInd w:w="1080" w:type="dxa"/>
        <w:tblLook w:val="04A0" w:firstRow="1" w:lastRow="0" w:firstColumn="1" w:lastColumn="0" w:noHBand="0" w:noVBand="1"/>
      </w:tblPr>
      <w:tblGrid>
        <w:gridCol w:w="2245"/>
        <w:gridCol w:w="5694"/>
      </w:tblGrid>
      <w:tr w:rsidR="00362001" w14:paraId="15C90BCF" w14:textId="77777777" w:rsidTr="001A33CA">
        <w:tc>
          <w:tcPr>
            <w:tcW w:w="2245" w:type="dxa"/>
            <w:shd w:val="clear" w:color="auto" w:fill="F4B083" w:themeFill="accent2" w:themeFillTint="99"/>
          </w:tcPr>
          <w:p w14:paraId="79BF8CEB" w14:textId="77777777" w:rsidR="00362001" w:rsidRDefault="00362001" w:rsidP="001A33CA">
            <w:pPr>
              <w:pStyle w:val="Bodytext"/>
              <w:spacing w:before="120" w:after="120" w:line="240" w:lineRule="auto"/>
              <w:ind w:left="0"/>
            </w:pPr>
            <w:r>
              <w:t>Use Case ID</w:t>
            </w:r>
          </w:p>
        </w:tc>
        <w:tc>
          <w:tcPr>
            <w:tcW w:w="5694" w:type="dxa"/>
          </w:tcPr>
          <w:p w14:paraId="448DFA53" w14:textId="7BA3ED60" w:rsidR="00362001" w:rsidRDefault="00362001" w:rsidP="001A33CA">
            <w:pPr>
              <w:pStyle w:val="Bodytext"/>
              <w:spacing w:before="120" w:after="120" w:line="240" w:lineRule="auto"/>
              <w:ind w:left="0"/>
            </w:pPr>
            <w:r>
              <w:t>EBM</w:t>
            </w:r>
            <w:r w:rsidR="002A14F0">
              <w:t>9</w:t>
            </w:r>
          </w:p>
        </w:tc>
      </w:tr>
      <w:tr w:rsidR="00362001" w14:paraId="12EF8BC4" w14:textId="77777777" w:rsidTr="001A33CA">
        <w:tc>
          <w:tcPr>
            <w:tcW w:w="2245" w:type="dxa"/>
            <w:shd w:val="clear" w:color="auto" w:fill="F4B083" w:themeFill="accent2" w:themeFillTint="99"/>
          </w:tcPr>
          <w:p w14:paraId="5CD6CCE1" w14:textId="77777777" w:rsidR="00362001" w:rsidRDefault="00362001" w:rsidP="001A33CA">
            <w:pPr>
              <w:pStyle w:val="Bodytext"/>
              <w:spacing w:before="120" w:after="120" w:line="240" w:lineRule="auto"/>
              <w:ind w:left="0"/>
            </w:pPr>
            <w:r>
              <w:t>Use Case Name</w:t>
            </w:r>
          </w:p>
        </w:tc>
        <w:tc>
          <w:tcPr>
            <w:tcW w:w="5694" w:type="dxa"/>
          </w:tcPr>
          <w:p w14:paraId="377EB4EC" w14:textId="64A3093C" w:rsidR="00362001" w:rsidRDefault="002A14F0" w:rsidP="001A33CA">
            <w:pPr>
              <w:pStyle w:val="Bodytext"/>
              <w:spacing w:before="120" w:after="120" w:line="240" w:lineRule="auto"/>
              <w:ind w:left="0"/>
            </w:pPr>
            <w:r>
              <w:t>Customer</w:t>
            </w:r>
            <w:r w:rsidR="00362001">
              <w:t xml:space="preserve"> Login Page</w:t>
            </w:r>
          </w:p>
        </w:tc>
      </w:tr>
      <w:tr w:rsidR="00362001" w14:paraId="4CA902B0" w14:textId="77777777" w:rsidTr="001A33CA">
        <w:tc>
          <w:tcPr>
            <w:tcW w:w="2245" w:type="dxa"/>
            <w:shd w:val="clear" w:color="auto" w:fill="F4B083" w:themeFill="accent2" w:themeFillTint="99"/>
          </w:tcPr>
          <w:p w14:paraId="0AD1A35E" w14:textId="77777777" w:rsidR="00362001" w:rsidRDefault="00362001" w:rsidP="001A33CA">
            <w:pPr>
              <w:pStyle w:val="Bodytext"/>
              <w:spacing w:before="120" w:after="120" w:line="240" w:lineRule="auto"/>
              <w:ind w:left="0"/>
            </w:pPr>
            <w:r>
              <w:t>Actor(s)</w:t>
            </w:r>
          </w:p>
        </w:tc>
        <w:tc>
          <w:tcPr>
            <w:tcW w:w="5694" w:type="dxa"/>
          </w:tcPr>
          <w:p w14:paraId="2774F35D" w14:textId="7F92DBA0" w:rsidR="00362001" w:rsidRDefault="002A14F0" w:rsidP="001A33CA">
            <w:pPr>
              <w:pStyle w:val="Bodytext"/>
              <w:spacing w:before="120" w:after="120" w:line="240" w:lineRule="auto"/>
              <w:ind w:left="0"/>
            </w:pPr>
            <w:r>
              <w:t>Customer</w:t>
            </w:r>
          </w:p>
        </w:tc>
      </w:tr>
      <w:tr w:rsidR="00362001" w14:paraId="38E54903" w14:textId="77777777" w:rsidTr="001A33CA">
        <w:tc>
          <w:tcPr>
            <w:tcW w:w="2245" w:type="dxa"/>
            <w:shd w:val="clear" w:color="auto" w:fill="F4B083" w:themeFill="accent2" w:themeFillTint="99"/>
          </w:tcPr>
          <w:p w14:paraId="0AD8F3DB" w14:textId="77777777" w:rsidR="00362001" w:rsidRDefault="00362001" w:rsidP="001A33CA">
            <w:pPr>
              <w:pStyle w:val="Bodytext"/>
              <w:spacing w:before="120" w:after="120" w:line="240" w:lineRule="auto"/>
              <w:ind w:left="0"/>
            </w:pPr>
            <w:r>
              <w:t>Description</w:t>
            </w:r>
          </w:p>
        </w:tc>
        <w:tc>
          <w:tcPr>
            <w:tcW w:w="5694" w:type="dxa"/>
          </w:tcPr>
          <w:p w14:paraId="400FCAD6" w14:textId="431D81DE" w:rsidR="00362001" w:rsidRDefault="002A14F0" w:rsidP="001A33CA">
            <w:pPr>
              <w:pStyle w:val="Bodytext"/>
              <w:spacing w:before="120" w:after="120" w:line="240" w:lineRule="auto"/>
              <w:ind w:left="0"/>
            </w:pPr>
            <w:r>
              <w:t>Customer</w:t>
            </w:r>
            <w:r w:rsidR="00362001" w:rsidRPr="00335A0B">
              <w:t xml:space="preserve"> </w:t>
            </w:r>
            <w:r w:rsidR="00362001">
              <w:t>can enter the application by using his valid login credentials in the login page.</w:t>
            </w:r>
          </w:p>
        </w:tc>
      </w:tr>
      <w:tr w:rsidR="00362001" w14:paraId="3BE40B24" w14:textId="77777777" w:rsidTr="001A33CA">
        <w:tc>
          <w:tcPr>
            <w:tcW w:w="2245" w:type="dxa"/>
            <w:shd w:val="clear" w:color="auto" w:fill="F4B083" w:themeFill="accent2" w:themeFillTint="99"/>
          </w:tcPr>
          <w:p w14:paraId="4F2EC6B0" w14:textId="77777777" w:rsidR="00362001" w:rsidRDefault="00362001" w:rsidP="001A33CA">
            <w:pPr>
              <w:pStyle w:val="Bodytext"/>
              <w:spacing w:before="120" w:after="120" w:line="240" w:lineRule="auto"/>
              <w:ind w:left="0"/>
            </w:pPr>
            <w:r>
              <w:t>Pre-condition</w:t>
            </w:r>
          </w:p>
        </w:tc>
        <w:tc>
          <w:tcPr>
            <w:tcW w:w="5694" w:type="dxa"/>
          </w:tcPr>
          <w:p w14:paraId="50893C88" w14:textId="2B0A5EB0" w:rsidR="00362001" w:rsidRDefault="002A14F0" w:rsidP="001A33CA">
            <w:pPr>
              <w:pStyle w:val="Bodytext"/>
              <w:spacing w:before="120" w:after="120" w:line="240" w:lineRule="auto"/>
              <w:ind w:left="0"/>
            </w:pPr>
            <w:r>
              <w:t>Customer</w:t>
            </w:r>
            <w:r w:rsidR="00362001" w:rsidRPr="00335A0B">
              <w:t xml:space="preserve"> should have </w:t>
            </w:r>
            <w:proofErr w:type="spellStart"/>
            <w:r w:rsidR="00362001">
              <w:t>previlage</w:t>
            </w:r>
            <w:proofErr w:type="spellEnd"/>
            <w:r w:rsidR="00362001">
              <w:t xml:space="preserve"> to register page by entering his details.</w:t>
            </w:r>
          </w:p>
        </w:tc>
      </w:tr>
      <w:tr w:rsidR="00362001" w14:paraId="3FB7E260" w14:textId="77777777" w:rsidTr="001A33CA">
        <w:tc>
          <w:tcPr>
            <w:tcW w:w="2245" w:type="dxa"/>
            <w:shd w:val="clear" w:color="auto" w:fill="F4B083" w:themeFill="accent2" w:themeFillTint="99"/>
          </w:tcPr>
          <w:p w14:paraId="368C46D6" w14:textId="77777777" w:rsidR="00362001" w:rsidRDefault="00362001" w:rsidP="001A33CA">
            <w:pPr>
              <w:pStyle w:val="Bodytext"/>
              <w:spacing w:before="120" w:after="120" w:line="240" w:lineRule="auto"/>
              <w:ind w:left="0"/>
            </w:pPr>
            <w:r>
              <w:t>Post-Condition</w:t>
            </w:r>
          </w:p>
        </w:tc>
        <w:tc>
          <w:tcPr>
            <w:tcW w:w="5694" w:type="dxa"/>
          </w:tcPr>
          <w:p w14:paraId="3E8642A7" w14:textId="7E3336D9" w:rsidR="00362001" w:rsidRDefault="00362001" w:rsidP="001A33CA">
            <w:pPr>
              <w:pStyle w:val="Bodytext"/>
              <w:spacing w:before="120" w:after="120" w:line="240" w:lineRule="auto"/>
              <w:ind w:left="0"/>
            </w:pPr>
            <w:r>
              <w:t xml:space="preserve">After successful login in the application </w:t>
            </w:r>
            <w:r w:rsidR="002A14F0">
              <w:t>Customer view the books in the next page of this application.</w:t>
            </w:r>
          </w:p>
        </w:tc>
      </w:tr>
      <w:tr w:rsidR="00362001" w14:paraId="42B4D1CD" w14:textId="77777777" w:rsidTr="001A33CA">
        <w:tc>
          <w:tcPr>
            <w:tcW w:w="2245" w:type="dxa"/>
            <w:shd w:val="clear" w:color="auto" w:fill="F4B083" w:themeFill="accent2" w:themeFillTint="99"/>
          </w:tcPr>
          <w:p w14:paraId="0C745153" w14:textId="77777777" w:rsidR="00362001" w:rsidRDefault="00362001" w:rsidP="001A33CA">
            <w:pPr>
              <w:pStyle w:val="Bodytext"/>
              <w:spacing w:before="120" w:after="120" w:line="240" w:lineRule="auto"/>
              <w:ind w:left="0"/>
            </w:pPr>
            <w:r>
              <w:t>Basic Path</w:t>
            </w:r>
          </w:p>
        </w:tc>
        <w:tc>
          <w:tcPr>
            <w:tcW w:w="5694" w:type="dxa"/>
          </w:tcPr>
          <w:p w14:paraId="65608576" w14:textId="3A8297A5" w:rsidR="00362001" w:rsidRDefault="00362001" w:rsidP="00A25E34">
            <w:pPr>
              <w:pStyle w:val="Bodytext"/>
              <w:numPr>
                <w:ilvl w:val="0"/>
                <w:numId w:val="26"/>
              </w:numPr>
              <w:spacing w:before="120" w:after="120" w:line="240" w:lineRule="auto"/>
            </w:pPr>
            <w:r>
              <w:t>Admin after successful registration of his details can access the login page.</w:t>
            </w:r>
          </w:p>
          <w:p w14:paraId="42ECF56E" w14:textId="14482319" w:rsidR="00362001" w:rsidRDefault="00362001" w:rsidP="00A25E34">
            <w:pPr>
              <w:pStyle w:val="Bodytext"/>
              <w:numPr>
                <w:ilvl w:val="0"/>
                <w:numId w:val="26"/>
              </w:numPr>
              <w:spacing w:before="120" w:after="120" w:line="240" w:lineRule="auto"/>
            </w:pPr>
            <w:r>
              <w:t>In the login page admin should enter login details like:</w:t>
            </w:r>
          </w:p>
          <w:p w14:paraId="17905694" w14:textId="77777777" w:rsidR="00362001" w:rsidRDefault="00362001" w:rsidP="001A33CA">
            <w:pPr>
              <w:pStyle w:val="Bodytext"/>
              <w:spacing w:before="120" w:after="120" w:line="240" w:lineRule="auto"/>
              <w:ind w:left="360"/>
            </w:pPr>
            <w:proofErr w:type="gramStart"/>
            <w:r>
              <w:t>a)Email</w:t>
            </w:r>
            <w:proofErr w:type="gramEnd"/>
            <w:r>
              <w:t xml:space="preserve"> Address</w:t>
            </w:r>
          </w:p>
          <w:p w14:paraId="17562889" w14:textId="77777777" w:rsidR="00362001" w:rsidRDefault="00362001" w:rsidP="001A33CA">
            <w:pPr>
              <w:pStyle w:val="Bodytext"/>
              <w:spacing w:before="120" w:after="120" w:line="240" w:lineRule="auto"/>
              <w:ind w:left="360"/>
            </w:pPr>
            <w:proofErr w:type="gramStart"/>
            <w:r>
              <w:t>b)Password</w:t>
            </w:r>
            <w:proofErr w:type="gramEnd"/>
          </w:p>
          <w:p w14:paraId="5F5DCF28" w14:textId="1DE0B1E4" w:rsidR="00362001" w:rsidRDefault="002A14F0" w:rsidP="001A33CA">
            <w:pPr>
              <w:pStyle w:val="Bodytext"/>
              <w:spacing w:before="120" w:after="120" w:line="240" w:lineRule="auto"/>
              <w:ind w:left="0"/>
            </w:pPr>
            <w:r>
              <w:t xml:space="preserve">       3.   </w:t>
            </w:r>
            <w:r w:rsidR="00362001">
              <w:t xml:space="preserve"> After entering </w:t>
            </w:r>
            <w:proofErr w:type="gramStart"/>
            <w:r w:rsidR="00362001">
              <w:t>the  valid</w:t>
            </w:r>
            <w:proofErr w:type="gramEnd"/>
            <w:r w:rsidR="00362001">
              <w:t xml:space="preserve"> details it leads to successful </w:t>
            </w:r>
            <w:r w:rsidR="009E7E04">
              <w:t xml:space="preserve">        </w:t>
            </w:r>
            <w:r w:rsidR="00362001">
              <w:t>login.</w:t>
            </w:r>
          </w:p>
          <w:p w14:paraId="2CE124FF" w14:textId="77777777" w:rsidR="00362001" w:rsidRDefault="00362001" w:rsidP="001A33CA">
            <w:pPr>
              <w:pStyle w:val="Bodytext"/>
              <w:spacing w:before="120" w:after="120" w:line="240" w:lineRule="auto"/>
              <w:ind w:left="0"/>
            </w:pPr>
            <w:r>
              <w:t xml:space="preserve">       Otherwise, Enter the valid details to login.</w:t>
            </w:r>
          </w:p>
          <w:p w14:paraId="545520F4" w14:textId="77777777" w:rsidR="00362001" w:rsidRDefault="00362001" w:rsidP="001A33CA">
            <w:pPr>
              <w:pStyle w:val="Bodytext"/>
              <w:spacing w:before="120" w:after="120" w:line="240" w:lineRule="auto"/>
              <w:ind w:left="0"/>
            </w:pPr>
          </w:p>
          <w:p w14:paraId="60DE1412" w14:textId="77777777" w:rsidR="00362001" w:rsidRDefault="00362001" w:rsidP="001A33CA">
            <w:pPr>
              <w:pStyle w:val="Bodytext"/>
              <w:spacing w:before="120" w:after="120" w:line="240" w:lineRule="auto"/>
              <w:ind w:left="0"/>
            </w:pPr>
          </w:p>
        </w:tc>
      </w:tr>
      <w:tr w:rsidR="00362001" w14:paraId="711E0958" w14:textId="77777777" w:rsidTr="001A33CA">
        <w:tc>
          <w:tcPr>
            <w:tcW w:w="2245" w:type="dxa"/>
            <w:shd w:val="clear" w:color="auto" w:fill="F4B083" w:themeFill="accent2" w:themeFillTint="99"/>
          </w:tcPr>
          <w:p w14:paraId="2DE18874" w14:textId="77777777" w:rsidR="00362001" w:rsidRDefault="00362001" w:rsidP="001A33CA">
            <w:pPr>
              <w:pStyle w:val="Bodytext"/>
              <w:spacing w:before="120" w:after="120" w:line="240" w:lineRule="auto"/>
              <w:ind w:left="0"/>
            </w:pPr>
          </w:p>
        </w:tc>
        <w:tc>
          <w:tcPr>
            <w:tcW w:w="5694" w:type="dxa"/>
          </w:tcPr>
          <w:p w14:paraId="403CA1F5" w14:textId="77777777" w:rsidR="00362001" w:rsidRDefault="00362001" w:rsidP="001A33CA">
            <w:pPr>
              <w:pStyle w:val="Bodytext"/>
              <w:spacing w:before="120" w:after="120" w:line="240" w:lineRule="auto"/>
              <w:ind w:left="0"/>
            </w:pPr>
          </w:p>
        </w:tc>
      </w:tr>
    </w:tbl>
    <w:p w14:paraId="285970E7" w14:textId="77777777" w:rsidR="00362001" w:rsidRDefault="00362001" w:rsidP="00362001">
      <w:pPr>
        <w:pStyle w:val="Bodytext"/>
      </w:pPr>
    </w:p>
    <w:p w14:paraId="536DF18A" w14:textId="4AC81D39" w:rsidR="00362001" w:rsidRDefault="00362001" w:rsidP="00362001">
      <w:pPr>
        <w:pStyle w:val="Bodytext"/>
      </w:pPr>
    </w:p>
    <w:p w14:paraId="346C9ADF" w14:textId="4E30D536" w:rsidR="002A14F0" w:rsidRDefault="002A14F0" w:rsidP="002A14F0">
      <w:pPr>
        <w:pStyle w:val="Heading2"/>
        <w:numPr>
          <w:ilvl w:val="0"/>
          <w:numId w:val="0"/>
        </w:numPr>
        <w:ind w:left="720"/>
      </w:pPr>
      <w:r>
        <w:t>2.</w:t>
      </w:r>
      <w:r w:rsidR="00DB3882">
        <w:t>9</w:t>
      </w:r>
      <w:r w:rsidR="00CE3E78">
        <w:t xml:space="preserve"> </w:t>
      </w:r>
      <w:proofErr w:type="spellStart"/>
      <w:r>
        <w:t>Book_Details</w:t>
      </w:r>
      <w:proofErr w:type="spellEnd"/>
      <w:r>
        <w:t xml:space="preserve"> Page</w:t>
      </w:r>
    </w:p>
    <w:p w14:paraId="457E2BE9" w14:textId="65F3D219" w:rsidR="002A14F0" w:rsidRDefault="002A14F0" w:rsidP="002A14F0">
      <w:pPr>
        <w:pStyle w:val="Bodytext"/>
      </w:pPr>
      <w:r>
        <w:t>Customer can view all the all books added to the application.</w:t>
      </w:r>
    </w:p>
    <w:tbl>
      <w:tblPr>
        <w:tblStyle w:val="TableGrid"/>
        <w:tblW w:w="7846" w:type="dxa"/>
        <w:tblInd w:w="1080" w:type="dxa"/>
        <w:tblLook w:val="04A0" w:firstRow="1" w:lastRow="0" w:firstColumn="1" w:lastColumn="0" w:noHBand="0" w:noVBand="1"/>
      </w:tblPr>
      <w:tblGrid>
        <w:gridCol w:w="2164"/>
        <w:gridCol w:w="5682"/>
      </w:tblGrid>
      <w:tr w:rsidR="002A14F0" w14:paraId="58A6E041" w14:textId="77777777" w:rsidTr="005B3598">
        <w:trPr>
          <w:trHeight w:val="401"/>
        </w:trPr>
        <w:tc>
          <w:tcPr>
            <w:tcW w:w="2164" w:type="dxa"/>
            <w:shd w:val="clear" w:color="auto" w:fill="F4B083" w:themeFill="accent2" w:themeFillTint="99"/>
          </w:tcPr>
          <w:p w14:paraId="14676DC0" w14:textId="77777777" w:rsidR="002A14F0" w:rsidRDefault="002A14F0" w:rsidP="001A33CA">
            <w:pPr>
              <w:pStyle w:val="Bodytext"/>
              <w:spacing w:before="120" w:after="120" w:line="240" w:lineRule="auto"/>
              <w:ind w:left="0"/>
            </w:pPr>
            <w:r>
              <w:t>Use Case ID</w:t>
            </w:r>
          </w:p>
        </w:tc>
        <w:tc>
          <w:tcPr>
            <w:tcW w:w="5682" w:type="dxa"/>
          </w:tcPr>
          <w:p w14:paraId="5EEA2C00" w14:textId="5AC39A74" w:rsidR="002A14F0" w:rsidRDefault="002A14F0" w:rsidP="001A33CA">
            <w:pPr>
              <w:pStyle w:val="Bodytext"/>
              <w:spacing w:before="120" w:after="120" w:line="240" w:lineRule="auto"/>
              <w:ind w:left="0"/>
            </w:pPr>
            <w:r>
              <w:t>EBM10</w:t>
            </w:r>
          </w:p>
        </w:tc>
      </w:tr>
      <w:tr w:rsidR="002A14F0" w14:paraId="0723ECFD" w14:textId="77777777" w:rsidTr="005B3598">
        <w:trPr>
          <w:trHeight w:val="401"/>
        </w:trPr>
        <w:tc>
          <w:tcPr>
            <w:tcW w:w="2164" w:type="dxa"/>
            <w:shd w:val="clear" w:color="auto" w:fill="F4B083" w:themeFill="accent2" w:themeFillTint="99"/>
          </w:tcPr>
          <w:p w14:paraId="14F5F8CE" w14:textId="77777777" w:rsidR="002A14F0" w:rsidRDefault="002A14F0" w:rsidP="001A33CA">
            <w:pPr>
              <w:pStyle w:val="Bodytext"/>
              <w:spacing w:before="120" w:after="120" w:line="240" w:lineRule="auto"/>
              <w:ind w:left="0"/>
            </w:pPr>
            <w:r>
              <w:t>Use Case Name</w:t>
            </w:r>
          </w:p>
        </w:tc>
        <w:tc>
          <w:tcPr>
            <w:tcW w:w="5682" w:type="dxa"/>
          </w:tcPr>
          <w:p w14:paraId="3B56AC7C" w14:textId="77777777" w:rsidR="002A14F0" w:rsidRDefault="002A14F0" w:rsidP="001A33CA">
            <w:pPr>
              <w:pStyle w:val="Bodytext"/>
              <w:spacing w:before="120" w:after="120" w:line="240" w:lineRule="auto"/>
              <w:ind w:left="0"/>
            </w:pPr>
            <w:proofErr w:type="spellStart"/>
            <w:r>
              <w:t>Book_Details</w:t>
            </w:r>
            <w:proofErr w:type="spellEnd"/>
            <w:r>
              <w:t xml:space="preserve"> page</w:t>
            </w:r>
          </w:p>
        </w:tc>
      </w:tr>
      <w:tr w:rsidR="002A14F0" w14:paraId="22D3EFB7" w14:textId="77777777" w:rsidTr="005B3598">
        <w:trPr>
          <w:trHeight w:val="401"/>
        </w:trPr>
        <w:tc>
          <w:tcPr>
            <w:tcW w:w="2164" w:type="dxa"/>
            <w:shd w:val="clear" w:color="auto" w:fill="F4B083" w:themeFill="accent2" w:themeFillTint="99"/>
          </w:tcPr>
          <w:p w14:paraId="08475485" w14:textId="77777777" w:rsidR="002A14F0" w:rsidRDefault="002A14F0" w:rsidP="001A33CA">
            <w:pPr>
              <w:pStyle w:val="Bodytext"/>
              <w:spacing w:before="120" w:after="120" w:line="240" w:lineRule="auto"/>
              <w:ind w:left="0"/>
            </w:pPr>
            <w:r>
              <w:lastRenderedPageBreak/>
              <w:t>Actor(s)</w:t>
            </w:r>
          </w:p>
        </w:tc>
        <w:tc>
          <w:tcPr>
            <w:tcW w:w="5682" w:type="dxa"/>
          </w:tcPr>
          <w:p w14:paraId="3382250B" w14:textId="63B60592" w:rsidR="002A14F0" w:rsidRDefault="002A14F0" w:rsidP="001A33CA">
            <w:pPr>
              <w:pStyle w:val="Bodytext"/>
              <w:spacing w:before="120" w:after="120" w:line="240" w:lineRule="auto"/>
              <w:ind w:left="0"/>
            </w:pPr>
            <w:r>
              <w:t xml:space="preserve">Customer </w:t>
            </w:r>
          </w:p>
        </w:tc>
      </w:tr>
      <w:tr w:rsidR="002A14F0" w14:paraId="6F616CBC" w14:textId="77777777" w:rsidTr="005B3598">
        <w:trPr>
          <w:trHeight w:val="401"/>
        </w:trPr>
        <w:tc>
          <w:tcPr>
            <w:tcW w:w="2164" w:type="dxa"/>
            <w:shd w:val="clear" w:color="auto" w:fill="F4B083" w:themeFill="accent2" w:themeFillTint="99"/>
          </w:tcPr>
          <w:p w14:paraId="379FF55B" w14:textId="77777777" w:rsidR="002A14F0" w:rsidRDefault="002A14F0" w:rsidP="001A33CA">
            <w:pPr>
              <w:pStyle w:val="Bodytext"/>
              <w:spacing w:before="120" w:after="120" w:line="240" w:lineRule="auto"/>
              <w:ind w:left="0"/>
            </w:pPr>
            <w:r>
              <w:t>Description</w:t>
            </w:r>
          </w:p>
        </w:tc>
        <w:tc>
          <w:tcPr>
            <w:tcW w:w="5682" w:type="dxa"/>
          </w:tcPr>
          <w:p w14:paraId="0E946E8A" w14:textId="27C3081D" w:rsidR="002A14F0" w:rsidRDefault="002A14F0" w:rsidP="001A33CA">
            <w:pPr>
              <w:pStyle w:val="Bodytext"/>
              <w:spacing w:before="120" w:after="120" w:line="240" w:lineRule="auto"/>
              <w:ind w:left="0"/>
            </w:pPr>
            <w:r>
              <w:t>Customer can view all the books.</w:t>
            </w:r>
          </w:p>
        </w:tc>
      </w:tr>
      <w:tr w:rsidR="002A14F0" w14:paraId="372A2AD4" w14:textId="77777777" w:rsidTr="005B3598">
        <w:trPr>
          <w:trHeight w:val="598"/>
        </w:trPr>
        <w:tc>
          <w:tcPr>
            <w:tcW w:w="2164" w:type="dxa"/>
            <w:shd w:val="clear" w:color="auto" w:fill="F4B083" w:themeFill="accent2" w:themeFillTint="99"/>
          </w:tcPr>
          <w:p w14:paraId="079568E1" w14:textId="77777777" w:rsidR="002A14F0" w:rsidRDefault="002A14F0" w:rsidP="001A33CA">
            <w:pPr>
              <w:pStyle w:val="Bodytext"/>
              <w:spacing w:before="120" w:after="120" w:line="240" w:lineRule="auto"/>
              <w:ind w:left="0"/>
            </w:pPr>
            <w:r>
              <w:t>Pre-condition</w:t>
            </w:r>
          </w:p>
        </w:tc>
        <w:tc>
          <w:tcPr>
            <w:tcW w:w="5682" w:type="dxa"/>
          </w:tcPr>
          <w:p w14:paraId="09E52787" w14:textId="631F67E1" w:rsidR="002A14F0" w:rsidRDefault="002A14F0" w:rsidP="001A33CA">
            <w:pPr>
              <w:pStyle w:val="Bodytext"/>
              <w:spacing w:before="120" w:after="120" w:line="240" w:lineRule="auto"/>
              <w:ind w:left="0"/>
            </w:pPr>
            <w:r>
              <w:t xml:space="preserve">Customer should have the </w:t>
            </w:r>
            <w:proofErr w:type="spellStart"/>
            <w:r>
              <w:t>privelage</w:t>
            </w:r>
            <w:proofErr w:type="spellEnd"/>
            <w:r>
              <w:t xml:space="preserve"> to </w:t>
            </w:r>
            <w:r w:rsidR="009E7E04">
              <w:t>log in</w:t>
            </w:r>
            <w:r>
              <w:t>to</w:t>
            </w:r>
            <w:r w:rsidR="009E7E04">
              <w:t xml:space="preserve"> </w:t>
            </w:r>
            <w:r>
              <w:t>the application.</w:t>
            </w:r>
          </w:p>
        </w:tc>
      </w:tr>
      <w:tr w:rsidR="002A14F0" w14:paraId="0C6B020A" w14:textId="77777777" w:rsidTr="005B3598">
        <w:trPr>
          <w:trHeight w:val="401"/>
        </w:trPr>
        <w:tc>
          <w:tcPr>
            <w:tcW w:w="2164" w:type="dxa"/>
            <w:shd w:val="clear" w:color="auto" w:fill="F4B083" w:themeFill="accent2" w:themeFillTint="99"/>
          </w:tcPr>
          <w:p w14:paraId="67B9D71D" w14:textId="77777777" w:rsidR="002A14F0" w:rsidRDefault="002A14F0" w:rsidP="001A33CA">
            <w:pPr>
              <w:pStyle w:val="Bodytext"/>
              <w:spacing w:before="120" w:after="120" w:line="240" w:lineRule="auto"/>
              <w:ind w:left="0"/>
            </w:pPr>
            <w:r>
              <w:t>Post-Condition</w:t>
            </w:r>
          </w:p>
        </w:tc>
        <w:tc>
          <w:tcPr>
            <w:tcW w:w="5682" w:type="dxa"/>
          </w:tcPr>
          <w:p w14:paraId="5F7E540B" w14:textId="301F58B9" w:rsidR="002A14F0" w:rsidRDefault="002A14F0" w:rsidP="001A33CA">
            <w:pPr>
              <w:pStyle w:val="Bodytext"/>
              <w:spacing w:before="120" w:after="120" w:line="240" w:lineRule="auto"/>
              <w:ind w:left="0"/>
            </w:pPr>
            <w:r>
              <w:t xml:space="preserve">Customer Can </w:t>
            </w:r>
            <w:r w:rsidR="009E7E04">
              <w:t xml:space="preserve">add the books to </w:t>
            </w:r>
            <w:proofErr w:type="gramStart"/>
            <w:r w:rsidR="009E7E04">
              <w:t>cart.</w:t>
            </w:r>
            <w:r>
              <w:t>.</w:t>
            </w:r>
            <w:proofErr w:type="gramEnd"/>
          </w:p>
        </w:tc>
      </w:tr>
      <w:tr w:rsidR="002A14F0" w14:paraId="0515AD34" w14:textId="77777777" w:rsidTr="005B3598">
        <w:trPr>
          <w:trHeight w:val="6026"/>
        </w:trPr>
        <w:tc>
          <w:tcPr>
            <w:tcW w:w="2164" w:type="dxa"/>
            <w:shd w:val="clear" w:color="auto" w:fill="F4B083" w:themeFill="accent2" w:themeFillTint="99"/>
          </w:tcPr>
          <w:p w14:paraId="0039FD86" w14:textId="77777777" w:rsidR="002A14F0" w:rsidRDefault="002A14F0" w:rsidP="001A33CA">
            <w:pPr>
              <w:pStyle w:val="Bodytext"/>
              <w:spacing w:before="120" w:after="120" w:line="240" w:lineRule="auto"/>
              <w:ind w:left="0"/>
            </w:pPr>
            <w:r>
              <w:t>Basic Path</w:t>
            </w:r>
          </w:p>
        </w:tc>
        <w:tc>
          <w:tcPr>
            <w:tcW w:w="5682" w:type="dxa"/>
          </w:tcPr>
          <w:p w14:paraId="4BBFA085" w14:textId="213DD597" w:rsidR="002A14F0" w:rsidRDefault="002A14F0" w:rsidP="00A25E34">
            <w:pPr>
              <w:pStyle w:val="Bodytext"/>
              <w:numPr>
                <w:ilvl w:val="0"/>
                <w:numId w:val="27"/>
              </w:numPr>
              <w:spacing w:before="120" w:after="120" w:line="240" w:lineRule="auto"/>
            </w:pPr>
            <w:r>
              <w:t xml:space="preserve">After </w:t>
            </w:r>
            <w:r w:rsidR="009E7E04">
              <w:t>login into application customer</w:t>
            </w:r>
            <w:r>
              <w:t xml:space="preserve"> can view the book details.</w:t>
            </w:r>
          </w:p>
          <w:p w14:paraId="117DF9EB" w14:textId="524DAC73" w:rsidR="002A14F0" w:rsidRDefault="009E7E04" w:rsidP="009E7E04">
            <w:pPr>
              <w:pStyle w:val="Bodytext"/>
              <w:spacing w:before="120" w:after="120" w:line="240" w:lineRule="auto"/>
              <w:ind w:left="0"/>
            </w:pPr>
            <w:r>
              <w:t xml:space="preserve">       2.  </w:t>
            </w:r>
            <w:r w:rsidR="002A14F0">
              <w:t xml:space="preserve">Book details involves like </w:t>
            </w:r>
          </w:p>
          <w:p w14:paraId="28E967F1" w14:textId="2B6CDC1B" w:rsidR="002A14F0" w:rsidRDefault="009E7E04" w:rsidP="001A33CA">
            <w:pPr>
              <w:pStyle w:val="Bodytext"/>
              <w:spacing w:before="120" w:after="120" w:line="240" w:lineRule="auto"/>
              <w:ind w:left="360"/>
            </w:pPr>
            <w:r>
              <w:t xml:space="preserve">     </w:t>
            </w:r>
            <w:proofErr w:type="gramStart"/>
            <w:r w:rsidR="002A14F0">
              <w:t>a)</w:t>
            </w:r>
            <w:proofErr w:type="spellStart"/>
            <w:r w:rsidR="002A14F0">
              <w:t>book</w:t>
            </w:r>
            <w:proofErr w:type="gramEnd"/>
            <w:r w:rsidR="002A14F0">
              <w:t>_id</w:t>
            </w:r>
            <w:proofErr w:type="spellEnd"/>
          </w:p>
          <w:p w14:paraId="1D454B8A" w14:textId="3859F3B4" w:rsidR="002A14F0" w:rsidRDefault="009E7E04" w:rsidP="001A33CA">
            <w:pPr>
              <w:pStyle w:val="Bodytext"/>
              <w:spacing w:before="120" w:after="120" w:line="240" w:lineRule="auto"/>
              <w:ind w:left="360"/>
            </w:pPr>
            <w:r>
              <w:t xml:space="preserve">     </w:t>
            </w:r>
            <w:proofErr w:type="gramStart"/>
            <w:r w:rsidR="002A14F0">
              <w:t>b)</w:t>
            </w:r>
            <w:proofErr w:type="spellStart"/>
            <w:r w:rsidR="002A14F0">
              <w:t>book</w:t>
            </w:r>
            <w:proofErr w:type="gramEnd"/>
            <w:r w:rsidR="002A14F0">
              <w:t>_name</w:t>
            </w:r>
            <w:proofErr w:type="spellEnd"/>
            <w:r w:rsidR="002A14F0">
              <w:t xml:space="preserve"> </w:t>
            </w:r>
          </w:p>
          <w:p w14:paraId="066FAF73" w14:textId="7C6BC696" w:rsidR="002A14F0" w:rsidRDefault="009E7E04" w:rsidP="001A33CA">
            <w:pPr>
              <w:pStyle w:val="Bodytext"/>
              <w:spacing w:before="120" w:after="120" w:line="240" w:lineRule="auto"/>
              <w:ind w:left="360"/>
            </w:pPr>
            <w:r>
              <w:t xml:space="preserve">     </w:t>
            </w:r>
            <w:r w:rsidR="002A14F0">
              <w:t>c)</w:t>
            </w:r>
            <w:proofErr w:type="spellStart"/>
            <w:r w:rsidR="002A14F0">
              <w:t>book_author</w:t>
            </w:r>
            <w:proofErr w:type="spellEnd"/>
            <w:r w:rsidR="002A14F0">
              <w:t xml:space="preserve"> </w:t>
            </w:r>
          </w:p>
          <w:p w14:paraId="05AA78BE" w14:textId="60DAAEB9" w:rsidR="002A14F0" w:rsidRDefault="009E7E04" w:rsidP="001A33CA">
            <w:pPr>
              <w:pStyle w:val="Bodytext"/>
              <w:spacing w:before="120" w:after="120" w:line="240" w:lineRule="auto"/>
              <w:ind w:left="360"/>
            </w:pPr>
            <w:r>
              <w:t xml:space="preserve">     </w:t>
            </w:r>
            <w:r w:rsidR="002A14F0">
              <w:t>d)book</w:t>
            </w:r>
            <w:r w:rsidR="009542F7">
              <w:t xml:space="preserve"> category</w:t>
            </w:r>
          </w:p>
          <w:p w14:paraId="77E6B9B5" w14:textId="374A378F" w:rsidR="002A14F0" w:rsidRDefault="009E7E04" w:rsidP="00F17724">
            <w:pPr>
              <w:pStyle w:val="Bodytext"/>
              <w:spacing w:before="120" w:after="120" w:line="240" w:lineRule="auto"/>
              <w:ind w:left="360" w:right="1026"/>
            </w:pPr>
            <w:r>
              <w:t xml:space="preserve">     </w:t>
            </w:r>
            <w:proofErr w:type="gramStart"/>
            <w:r w:rsidR="002A14F0">
              <w:t>e)</w:t>
            </w:r>
            <w:proofErr w:type="spellStart"/>
            <w:r w:rsidR="002A14F0">
              <w:t>year</w:t>
            </w:r>
            <w:proofErr w:type="gramEnd"/>
            <w:r w:rsidR="002A14F0">
              <w:t>_of_publishing</w:t>
            </w:r>
            <w:proofErr w:type="spellEnd"/>
          </w:p>
          <w:p w14:paraId="696F46CB" w14:textId="5BE8FA3F" w:rsidR="002A14F0" w:rsidRDefault="009E7E04" w:rsidP="001A33CA">
            <w:pPr>
              <w:pStyle w:val="Bodytext"/>
              <w:spacing w:before="120" w:after="120" w:line="240" w:lineRule="auto"/>
              <w:ind w:left="360"/>
            </w:pPr>
            <w:r>
              <w:t xml:space="preserve">     </w:t>
            </w:r>
            <w:proofErr w:type="gramStart"/>
            <w:r w:rsidR="002A14F0">
              <w:t>f)</w:t>
            </w:r>
            <w:proofErr w:type="spellStart"/>
            <w:r w:rsidR="002A14F0">
              <w:t>availability</w:t>
            </w:r>
            <w:proofErr w:type="gramEnd"/>
            <w:r w:rsidR="002A14F0">
              <w:t>_of_books</w:t>
            </w:r>
            <w:proofErr w:type="spellEnd"/>
          </w:p>
          <w:p w14:paraId="6CFBC544" w14:textId="74494024" w:rsidR="002A14F0" w:rsidRDefault="009E7E04" w:rsidP="001A33CA">
            <w:pPr>
              <w:pStyle w:val="Bodytext"/>
              <w:spacing w:before="120" w:after="120" w:line="240" w:lineRule="auto"/>
              <w:ind w:left="360"/>
            </w:pPr>
            <w:r>
              <w:t xml:space="preserve">     </w:t>
            </w:r>
            <w:proofErr w:type="gramStart"/>
            <w:r w:rsidR="002A14F0">
              <w:t>g)</w:t>
            </w:r>
            <w:proofErr w:type="spellStart"/>
            <w:r w:rsidR="002A14F0">
              <w:t>Quantity</w:t>
            </w:r>
            <w:proofErr w:type="gramEnd"/>
            <w:r w:rsidR="002A14F0">
              <w:t>_of_books</w:t>
            </w:r>
            <w:proofErr w:type="spellEnd"/>
            <w:r w:rsidR="002A14F0">
              <w:t xml:space="preserve"> </w:t>
            </w:r>
          </w:p>
          <w:p w14:paraId="11CBB4A5" w14:textId="7C6D5099" w:rsidR="002A14F0" w:rsidRDefault="009E7E04" w:rsidP="001A33CA">
            <w:pPr>
              <w:pStyle w:val="Bodytext"/>
              <w:spacing w:before="120" w:after="120" w:line="240" w:lineRule="auto"/>
              <w:ind w:left="360"/>
            </w:pPr>
            <w:r>
              <w:t xml:space="preserve">     </w:t>
            </w:r>
            <w:proofErr w:type="gramStart"/>
            <w:r w:rsidR="002A14F0">
              <w:t>h)</w:t>
            </w:r>
            <w:proofErr w:type="spellStart"/>
            <w:r w:rsidR="002A14F0">
              <w:t>book</w:t>
            </w:r>
            <w:proofErr w:type="gramEnd"/>
            <w:r w:rsidR="002A14F0">
              <w:t>_price</w:t>
            </w:r>
            <w:proofErr w:type="spellEnd"/>
            <w:r w:rsidR="002A14F0">
              <w:t>.</w:t>
            </w:r>
          </w:p>
          <w:p w14:paraId="4EDDE9FE" w14:textId="4D710393" w:rsidR="002A14F0" w:rsidRDefault="009E7E04" w:rsidP="001A33CA">
            <w:pPr>
              <w:pStyle w:val="Bodytext"/>
              <w:spacing w:before="120" w:after="120" w:line="240" w:lineRule="auto"/>
              <w:ind w:left="0"/>
            </w:pPr>
            <w:r>
              <w:t xml:space="preserve">     3. </w:t>
            </w:r>
            <w:r w:rsidR="002A14F0">
              <w:t>Books are also categorized, Based on customer</w:t>
            </w:r>
            <w:r>
              <w:t xml:space="preserve"> interest</w:t>
            </w:r>
          </w:p>
          <w:p w14:paraId="32669D20" w14:textId="77777777" w:rsidR="002A14F0" w:rsidRDefault="002A14F0" w:rsidP="001A33CA">
            <w:pPr>
              <w:pStyle w:val="Bodytext"/>
              <w:spacing w:before="120" w:after="120" w:line="240" w:lineRule="auto"/>
              <w:ind w:left="0"/>
            </w:pPr>
            <w:r>
              <w:t xml:space="preserve">        Customer can buy a wide variety of books in Online </w:t>
            </w:r>
          </w:p>
          <w:p w14:paraId="77A063DF" w14:textId="66CDCEF5" w:rsidR="009E7E04" w:rsidRDefault="002A14F0" w:rsidP="009E7E04">
            <w:pPr>
              <w:pStyle w:val="Bodytext"/>
              <w:spacing w:before="120" w:after="120" w:line="240" w:lineRule="auto"/>
              <w:ind w:left="0"/>
            </w:pPr>
            <w:r>
              <w:t xml:space="preserve">        E-Book management System application portal.</w:t>
            </w:r>
          </w:p>
          <w:p w14:paraId="0089887D" w14:textId="42726733" w:rsidR="009E7E04" w:rsidRDefault="009E7E04" w:rsidP="009E7E04">
            <w:pPr>
              <w:pStyle w:val="Bodytext"/>
              <w:spacing w:before="120" w:after="120" w:line="240" w:lineRule="auto"/>
              <w:ind w:left="0"/>
            </w:pPr>
            <w:r>
              <w:t xml:space="preserve">      4.  Books are categorized as different categories they are:</w:t>
            </w:r>
          </w:p>
          <w:p w14:paraId="499C4B20" w14:textId="7F5C63BA" w:rsidR="009E7E04" w:rsidRDefault="009E7E04" w:rsidP="009E7E04">
            <w:pPr>
              <w:pStyle w:val="Bodytext"/>
              <w:spacing w:before="120" w:after="120" w:line="240" w:lineRule="auto"/>
              <w:ind w:left="0"/>
            </w:pPr>
            <w:r>
              <w:t xml:space="preserve">            </w:t>
            </w:r>
            <w:proofErr w:type="gramStart"/>
            <w:r>
              <w:t>a)Technology</w:t>
            </w:r>
            <w:proofErr w:type="gramEnd"/>
          </w:p>
          <w:p w14:paraId="166AD521" w14:textId="49E4CEC3" w:rsidR="009E7E04" w:rsidRDefault="009E7E04" w:rsidP="009E7E04">
            <w:pPr>
              <w:pStyle w:val="Bodytext"/>
              <w:spacing w:before="120" w:after="120" w:line="240" w:lineRule="auto"/>
              <w:ind w:left="0"/>
            </w:pPr>
            <w:r>
              <w:t xml:space="preserve">             </w:t>
            </w:r>
            <w:proofErr w:type="gramStart"/>
            <w:r>
              <w:t>b)Comics</w:t>
            </w:r>
            <w:proofErr w:type="gramEnd"/>
          </w:p>
          <w:p w14:paraId="25A6A506" w14:textId="46617C99" w:rsidR="005B3598" w:rsidRDefault="009E7E04" w:rsidP="005B3598">
            <w:pPr>
              <w:pStyle w:val="Bodytext"/>
              <w:spacing w:before="120" w:after="120" w:line="240" w:lineRule="auto"/>
              <w:ind w:left="0" w:right="-96"/>
            </w:pPr>
            <w:r>
              <w:t xml:space="preserve">             c)Histor</w:t>
            </w:r>
            <w:r w:rsidR="005B3598">
              <w:t>y and Novel</w:t>
            </w:r>
          </w:p>
        </w:tc>
      </w:tr>
      <w:tr w:rsidR="002A14F0" w14:paraId="5CD09E5B" w14:textId="77777777" w:rsidTr="005B3598">
        <w:trPr>
          <w:trHeight w:val="58"/>
        </w:trPr>
        <w:tc>
          <w:tcPr>
            <w:tcW w:w="2164" w:type="dxa"/>
            <w:shd w:val="clear" w:color="auto" w:fill="F4B083" w:themeFill="accent2" w:themeFillTint="99"/>
          </w:tcPr>
          <w:p w14:paraId="2BA24516" w14:textId="77777777" w:rsidR="002A14F0" w:rsidRDefault="002A14F0" w:rsidP="001A33CA">
            <w:pPr>
              <w:pStyle w:val="Bodytext"/>
              <w:spacing w:before="120" w:after="120" w:line="240" w:lineRule="auto"/>
              <w:ind w:left="0"/>
            </w:pPr>
          </w:p>
        </w:tc>
        <w:tc>
          <w:tcPr>
            <w:tcW w:w="5682" w:type="dxa"/>
          </w:tcPr>
          <w:p w14:paraId="0B412261" w14:textId="77777777" w:rsidR="002A14F0" w:rsidRDefault="002A14F0" w:rsidP="001A33CA">
            <w:pPr>
              <w:pStyle w:val="Bodytext"/>
              <w:spacing w:before="120" w:after="120" w:line="240" w:lineRule="auto"/>
              <w:ind w:left="0"/>
            </w:pPr>
          </w:p>
        </w:tc>
      </w:tr>
    </w:tbl>
    <w:p w14:paraId="6CFAEFB4" w14:textId="683DD983" w:rsidR="00F17724" w:rsidRDefault="00F12A9B" w:rsidP="00F12A9B">
      <w:pPr>
        <w:pStyle w:val="Heading2"/>
        <w:numPr>
          <w:ilvl w:val="0"/>
          <w:numId w:val="0"/>
        </w:numPr>
        <w:ind w:left="720" w:right="-43" w:firstLine="708"/>
      </w:pPr>
      <w:proofErr w:type="gramStart"/>
      <w:r>
        <w:t>2.1</w:t>
      </w:r>
      <w:r w:rsidR="00DB3882">
        <w:t>0</w:t>
      </w:r>
      <w:r>
        <w:t xml:space="preserve">  </w:t>
      </w:r>
      <w:proofErr w:type="spellStart"/>
      <w:r w:rsidR="00F17724">
        <w:t>Add</w:t>
      </w:r>
      <w:proofErr w:type="gramEnd"/>
      <w:r w:rsidR="00F17724">
        <w:t>_to_Cart</w:t>
      </w:r>
      <w:proofErr w:type="spellEnd"/>
    </w:p>
    <w:p w14:paraId="644F9526" w14:textId="0D29F5CD" w:rsidR="00F17724" w:rsidRDefault="00F17724" w:rsidP="00F17724">
      <w:pPr>
        <w:pStyle w:val="Bodytext"/>
        <w:ind w:left="1428" w:firstLine="12"/>
      </w:pPr>
      <w:r>
        <w:t>In this Page Customer can add the books to the cart in application Online E-Book Management System portal.</w:t>
      </w:r>
    </w:p>
    <w:tbl>
      <w:tblPr>
        <w:tblStyle w:val="TableGrid"/>
        <w:tblW w:w="0" w:type="auto"/>
        <w:tblInd w:w="1080" w:type="dxa"/>
        <w:tblLook w:val="04A0" w:firstRow="1" w:lastRow="0" w:firstColumn="1" w:lastColumn="0" w:noHBand="0" w:noVBand="1"/>
      </w:tblPr>
      <w:tblGrid>
        <w:gridCol w:w="2245"/>
        <w:gridCol w:w="5694"/>
      </w:tblGrid>
      <w:tr w:rsidR="00F17724" w14:paraId="0A26C046" w14:textId="77777777" w:rsidTr="001A33CA">
        <w:tc>
          <w:tcPr>
            <w:tcW w:w="2245" w:type="dxa"/>
            <w:shd w:val="clear" w:color="auto" w:fill="F4B083" w:themeFill="accent2" w:themeFillTint="99"/>
          </w:tcPr>
          <w:p w14:paraId="5C19CB96" w14:textId="77777777" w:rsidR="00F17724" w:rsidRDefault="00F17724" w:rsidP="001A33CA">
            <w:pPr>
              <w:pStyle w:val="Bodytext"/>
              <w:spacing w:before="120" w:after="120" w:line="240" w:lineRule="auto"/>
              <w:ind w:left="0"/>
            </w:pPr>
            <w:r>
              <w:t>Use Case ID</w:t>
            </w:r>
          </w:p>
        </w:tc>
        <w:tc>
          <w:tcPr>
            <w:tcW w:w="5694" w:type="dxa"/>
          </w:tcPr>
          <w:p w14:paraId="64A43233" w14:textId="3250346A" w:rsidR="00F17724" w:rsidRDefault="00F17724" w:rsidP="005B3598">
            <w:pPr>
              <w:pStyle w:val="Bodytext"/>
              <w:spacing w:before="120" w:after="120" w:line="240" w:lineRule="auto"/>
              <w:ind w:left="0" w:right="-15"/>
            </w:pPr>
            <w:r>
              <w:t>EBM</w:t>
            </w:r>
            <w:r w:rsidR="005B3598">
              <w:t>11</w:t>
            </w:r>
          </w:p>
        </w:tc>
      </w:tr>
      <w:tr w:rsidR="00F17724" w14:paraId="0609E61F" w14:textId="77777777" w:rsidTr="001A33CA">
        <w:tc>
          <w:tcPr>
            <w:tcW w:w="2245" w:type="dxa"/>
            <w:shd w:val="clear" w:color="auto" w:fill="F4B083" w:themeFill="accent2" w:themeFillTint="99"/>
          </w:tcPr>
          <w:p w14:paraId="0BAAE692" w14:textId="77777777" w:rsidR="00F17724" w:rsidRDefault="00F17724" w:rsidP="001A33CA">
            <w:pPr>
              <w:pStyle w:val="Bodytext"/>
              <w:spacing w:before="120" w:after="120" w:line="240" w:lineRule="auto"/>
              <w:ind w:left="0"/>
            </w:pPr>
            <w:r>
              <w:t>Use Case Name</w:t>
            </w:r>
          </w:p>
        </w:tc>
        <w:tc>
          <w:tcPr>
            <w:tcW w:w="5694" w:type="dxa"/>
          </w:tcPr>
          <w:p w14:paraId="365C17CD" w14:textId="13401DE4" w:rsidR="00F17724" w:rsidRDefault="00BA7F8C" w:rsidP="001A33CA">
            <w:pPr>
              <w:pStyle w:val="Bodytext"/>
              <w:spacing w:before="120" w:after="120" w:line="240" w:lineRule="auto"/>
              <w:ind w:left="0"/>
            </w:pPr>
            <w:proofErr w:type="spellStart"/>
            <w:r>
              <w:t>Add_to_cart</w:t>
            </w:r>
            <w:proofErr w:type="spellEnd"/>
          </w:p>
        </w:tc>
      </w:tr>
      <w:tr w:rsidR="00F17724" w14:paraId="52174AB2" w14:textId="77777777" w:rsidTr="001A33CA">
        <w:tc>
          <w:tcPr>
            <w:tcW w:w="2245" w:type="dxa"/>
            <w:shd w:val="clear" w:color="auto" w:fill="F4B083" w:themeFill="accent2" w:themeFillTint="99"/>
          </w:tcPr>
          <w:p w14:paraId="44CDF426" w14:textId="77777777" w:rsidR="00F17724" w:rsidRDefault="00F17724" w:rsidP="001A33CA">
            <w:pPr>
              <w:pStyle w:val="Bodytext"/>
              <w:spacing w:before="120" w:after="120" w:line="240" w:lineRule="auto"/>
              <w:ind w:left="0"/>
            </w:pPr>
            <w:r>
              <w:t>Actor(s)</w:t>
            </w:r>
          </w:p>
        </w:tc>
        <w:tc>
          <w:tcPr>
            <w:tcW w:w="5694" w:type="dxa"/>
          </w:tcPr>
          <w:p w14:paraId="2C1C3B2F" w14:textId="77777777" w:rsidR="00F17724" w:rsidRDefault="00F17724" w:rsidP="001A33CA">
            <w:pPr>
              <w:pStyle w:val="Bodytext"/>
              <w:spacing w:before="120" w:after="120" w:line="240" w:lineRule="auto"/>
              <w:ind w:left="0"/>
            </w:pPr>
            <w:r>
              <w:t>Customer</w:t>
            </w:r>
          </w:p>
        </w:tc>
      </w:tr>
      <w:tr w:rsidR="00F17724" w14:paraId="3664263B" w14:textId="77777777" w:rsidTr="001A33CA">
        <w:tc>
          <w:tcPr>
            <w:tcW w:w="2245" w:type="dxa"/>
            <w:shd w:val="clear" w:color="auto" w:fill="F4B083" w:themeFill="accent2" w:themeFillTint="99"/>
          </w:tcPr>
          <w:p w14:paraId="62997996" w14:textId="77777777" w:rsidR="00F17724" w:rsidRDefault="00F17724" w:rsidP="001A33CA">
            <w:pPr>
              <w:pStyle w:val="Bodytext"/>
              <w:spacing w:before="120" w:after="120" w:line="240" w:lineRule="auto"/>
              <w:ind w:left="0"/>
            </w:pPr>
            <w:r>
              <w:t>Description</w:t>
            </w:r>
          </w:p>
        </w:tc>
        <w:tc>
          <w:tcPr>
            <w:tcW w:w="5694" w:type="dxa"/>
          </w:tcPr>
          <w:p w14:paraId="34DA510D" w14:textId="4AC8B971" w:rsidR="00F17724" w:rsidRDefault="00F17724" w:rsidP="001A33CA">
            <w:pPr>
              <w:pStyle w:val="Bodytext"/>
              <w:spacing w:before="120" w:after="120" w:line="240" w:lineRule="auto"/>
              <w:ind w:left="0"/>
            </w:pPr>
            <w:r>
              <w:t xml:space="preserve">Customer has the </w:t>
            </w:r>
            <w:proofErr w:type="spellStart"/>
            <w:r>
              <w:t>previleage</w:t>
            </w:r>
            <w:proofErr w:type="spellEnd"/>
            <w:r>
              <w:t xml:space="preserve"> to </w:t>
            </w:r>
            <w:r w:rsidR="00BA7F8C">
              <w:t>add books to the cart.</w:t>
            </w:r>
          </w:p>
        </w:tc>
      </w:tr>
      <w:tr w:rsidR="00F17724" w14:paraId="11E2071A" w14:textId="77777777" w:rsidTr="001A33CA">
        <w:tc>
          <w:tcPr>
            <w:tcW w:w="2245" w:type="dxa"/>
            <w:shd w:val="clear" w:color="auto" w:fill="F4B083" w:themeFill="accent2" w:themeFillTint="99"/>
          </w:tcPr>
          <w:p w14:paraId="3B1B7C5A" w14:textId="77777777" w:rsidR="00F17724" w:rsidRDefault="00F17724" w:rsidP="001A33CA">
            <w:pPr>
              <w:pStyle w:val="Bodytext"/>
              <w:spacing w:before="120" w:after="120" w:line="240" w:lineRule="auto"/>
              <w:ind w:left="0"/>
            </w:pPr>
            <w:r>
              <w:t>Pre-condition</w:t>
            </w:r>
          </w:p>
        </w:tc>
        <w:tc>
          <w:tcPr>
            <w:tcW w:w="5694" w:type="dxa"/>
          </w:tcPr>
          <w:p w14:paraId="287E5726" w14:textId="4A0F49A2" w:rsidR="00F17724" w:rsidRDefault="00F17724" w:rsidP="001A33CA">
            <w:pPr>
              <w:pStyle w:val="Bodytext"/>
              <w:spacing w:before="120" w:after="120" w:line="240" w:lineRule="auto"/>
              <w:ind w:left="0"/>
            </w:pPr>
            <w:r>
              <w:t>Customer</w:t>
            </w:r>
            <w:r w:rsidRPr="0039082A">
              <w:t xml:space="preserve"> should have </w:t>
            </w:r>
            <w:r>
              <w:t>privilege to</w:t>
            </w:r>
            <w:r w:rsidR="00BA7F8C">
              <w:t xml:space="preserve"> view the </w:t>
            </w:r>
            <w:proofErr w:type="spellStart"/>
            <w:r w:rsidR="00BA7F8C">
              <w:t>book_details</w:t>
            </w:r>
            <w:proofErr w:type="spellEnd"/>
            <w:r w:rsidR="00BA7F8C">
              <w:t xml:space="preserve"> present in the application.</w:t>
            </w:r>
          </w:p>
        </w:tc>
      </w:tr>
      <w:tr w:rsidR="00F17724" w14:paraId="0747FF76" w14:textId="77777777" w:rsidTr="001A33CA">
        <w:tc>
          <w:tcPr>
            <w:tcW w:w="2245" w:type="dxa"/>
            <w:shd w:val="clear" w:color="auto" w:fill="F4B083" w:themeFill="accent2" w:themeFillTint="99"/>
          </w:tcPr>
          <w:p w14:paraId="27373010" w14:textId="77777777" w:rsidR="00F17724" w:rsidRDefault="00F17724" w:rsidP="001A33CA">
            <w:pPr>
              <w:pStyle w:val="Bodytext"/>
              <w:spacing w:before="120" w:after="120" w:line="240" w:lineRule="auto"/>
              <w:ind w:left="0"/>
            </w:pPr>
            <w:r>
              <w:t>Post-Condition</w:t>
            </w:r>
          </w:p>
        </w:tc>
        <w:tc>
          <w:tcPr>
            <w:tcW w:w="5694" w:type="dxa"/>
          </w:tcPr>
          <w:p w14:paraId="0B3B9175" w14:textId="78D71946" w:rsidR="00F17724" w:rsidRDefault="00F17724" w:rsidP="001A33CA">
            <w:pPr>
              <w:pStyle w:val="Bodytext"/>
              <w:spacing w:before="120" w:after="120" w:line="240" w:lineRule="auto"/>
              <w:ind w:left="0"/>
            </w:pPr>
            <w:r>
              <w:t xml:space="preserve">Customer </w:t>
            </w:r>
            <w:r w:rsidR="00BA7F8C">
              <w:t xml:space="preserve">has </w:t>
            </w:r>
            <w:proofErr w:type="spellStart"/>
            <w:r w:rsidR="00BA7F8C">
              <w:t>previleage</w:t>
            </w:r>
            <w:proofErr w:type="spellEnd"/>
            <w:r w:rsidR="00BA7F8C">
              <w:t xml:space="preserve"> to view the cart</w:t>
            </w:r>
          </w:p>
        </w:tc>
      </w:tr>
      <w:tr w:rsidR="00F17724" w14:paraId="6A25C32F" w14:textId="77777777" w:rsidTr="001A33CA">
        <w:tc>
          <w:tcPr>
            <w:tcW w:w="2245" w:type="dxa"/>
            <w:shd w:val="clear" w:color="auto" w:fill="F4B083" w:themeFill="accent2" w:themeFillTint="99"/>
          </w:tcPr>
          <w:p w14:paraId="7020100E" w14:textId="77777777" w:rsidR="00F17724" w:rsidRDefault="00F17724" w:rsidP="001A33CA">
            <w:pPr>
              <w:pStyle w:val="Bodytext"/>
              <w:spacing w:before="120" w:after="120" w:line="240" w:lineRule="auto"/>
              <w:ind w:left="0"/>
            </w:pPr>
            <w:r>
              <w:lastRenderedPageBreak/>
              <w:t>Basic Path</w:t>
            </w:r>
          </w:p>
        </w:tc>
        <w:tc>
          <w:tcPr>
            <w:tcW w:w="5694" w:type="dxa"/>
          </w:tcPr>
          <w:p w14:paraId="1914E026" w14:textId="22DB8A5A" w:rsidR="00F17724" w:rsidRDefault="00F17724" w:rsidP="001A33CA">
            <w:pPr>
              <w:pStyle w:val="Bodytext"/>
              <w:spacing w:before="120" w:after="120" w:line="240" w:lineRule="auto"/>
              <w:ind w:left="0"/>
            </w:pPr>
            <w:r>
              <w:t xml:space="preserve">1.Customer </w:t>
            </w:r>
            <w:r w:rsidR="00BA7F8C">
              <w:t xml:space="preserve">after viewing of </w:t>
            </w:r>
            <w:proofErr w:type="spellStart"/>
            <w:r w:rsidR="00BA7F8C">
              <w:t>book_details</w:t>
            </w:r>
            <w:proofErr w:type="spellEnd"/>
            <w:r w:rsidR="00BA7F8C">
              <w:t xml:space="preserve"> present in the application then customer adds the books to the cart.</w:t>
            </w:r>
          </w:p>
          <w:p w14:paraId="5B576247" w14:textId="7299A91C" w:rsidR="00BA7F8C" w:rsidRDefault="00BA7F8C" w:rsidP="001A33CA">
            <w:pPr>
              <w:pStyle w:val="Bodytext"/>
              <w:spacing w:before="120" w:after="120" w:line="240" w:lineRule="auto"/>
              <w:ind w:left="0"/>
            </w:pPr>
            <w:r>
              <w:t>2. Customer can either add books to cart.</w:t>
            </w:r>
          </w:p>
          <w:p w14:paraId="50E7DD68" w14:textId="77777777" w:rsidR="00F17724" w:rsidRDefault="00F17724" w:rsidP="001A33CA">
            <w:pPr>
              <w:pStyle w:val="Bodytext"/>
              <w:spacing w:before="120" w:after="120" w:line="240" w:lineRule="auto"/>
              <w:ind w:left="0"/>
            </w:pPr>
            <w:r>
              <w:t xml:space="preserve"> </w:t>
            </w:r>
          </w:p>
        </w:tc>
      </w:tr>
      <w:tr w:rsidR="00AE7C63" w14:paraId="09D399B2" w14:textId="77777777" w:rsidTr="001A33CA">
        <w:tc>
          <w:tcPr>
            <w:tcW w:w="2245" w:type="dxa"/>
            <w:shd w:val="clear" w:color="auto" w:fill="F4B083" w:themeFill="accent2" w:themeFillTint="99"/>
          </w:tcPr>
          <w:p w14:paraId="0D41218A" w14:textId="56598232" w:rsidR="00AE7C63" w:rsidRDefault="00AE7C63" w:rsidP="001A33CA">
            <w:pPr>
              <w:pStyle w:val="Bodytext"/>
              <w:spacing w:before="120" w:after="120" w:line="240" w:lineRule="auto"/>
              <w:ind w:left="0"/>
            </w:pPr>
            <w:r>
              <w:t>Alternative Path</w:t>
            </w:r>
          </w:p>
        </w:tc>
        <w:tc>
          <w:tcPr>
            <w:tcW w:w="5694" w:type="dxa"/>
          </w:tcPr>
          <w:p w14:paraId="16B0705F" w14:textId="75013B0A" w:rsidR="00AE7C63" w:rsidRDefault="00AE7C63" w:rsidP="00AE7C63">
            <w:pPr>
              <w:pStyle w:val="Bodytext"/>
              <w:spacing w:before="120" w:after="120" w:line="240" w:lineRule="auto"/>
              <w:ind w:left="0"/>
            </w:pPr>
            <w:r>
              <w:t>1.Customer can also Remove the books from the cart.</w:t>
            </w:r>
          </w:p>
        </w:tc>
      </w:tr>
    </w:tbl>
    <w:p w14:paraId="2984BCE6" w14:textId="77777777" w:rsidR="00F17724" w:rsidRPr="00F17724" w:rsidRDefault="00F17724" w:rsidP="00F17724">
      <w:pPr>
        <w:pStyle w:val="Bodytext"/>
        <w:ind w:left="720"/>
      </w:pPr>
    </w:p>
    <w:p w14:paraId="70C113DC" w14:textId="77777777" w:rsidR="00F17724" w:rsidRPr="00F17724" w:rsidRDefault="00F17724" w:rsidP="00F17724">
      <w:pPr>
        <w:pStyle w:val="Bodytext"/>
        <w:ind w:left="1428"/>
      </w:pPr>
    </w:p>
    <w:p w14:paraId="1B9C8B3E" w14:textId="35098E6E" w:rsidR="00BA7F8C" w:rsidRDefault="00BA7F8C" w:rsidP="00BA7F8C">
      <w:pPr>
        <w:pStyle w:val="Heading2"/>
        <w:numPr>
          <w:ilvl w:val="0"/>
          <w:numId w:val="0"/>
        </w:numPr>
        <w:ind w:left="720" w:right="-43" w:firstLine="708"/>
      </w:pPr>
      <w:proofErr w:type="gramStart"/>
      <w:r>
        <w:t>2.1</w:t>
      </w:r>
      <w:r w:rsidR="00DB3882">
        <w:t>1</w:t>
      </w:r>
      <w:r>
        <w:t xml:space="preserve">  </w:t>
      </w:r>
      <w:proofErr w:type="spellStart"/>
      <w:r>
        <w:t>View</w:t>
      </w:r>
      <w:proofErr w:type="gramEnd"/>
      <w:r>
        <w:t>_Cart</w:t>
      </w:r>
      <w:proofErr w:type="spellEnd"/>
    </w:p>
    <w:p w14:paraId="5F967761" w14:textId="1E3BA19A" w:rsidR="00BA7F8C" w:rsidRDefault="00BA7F8C" w:rsidP="00BA7F8C">
      <w:pPr>
        <w:pStyle w:val="Bodytext"/>
        <w:ind w:left="1428" w:firstLine="12"/>
      </w:pPr>
      <w:r>
        <w:t>In this Page Customer can view the books which are added to the cart.</w:t>
      </w:r>
    </w:p>
    <w:tbl>
      <w:tblPr>
        <w:tblStyle w:val="TableGrid"/>
        <w:tblW w:w="0" w:type="auto"/>
        <w:tblInd w:w="1080" w:type="dxa"/>
        <w:tblLook w:val="04A0" w:firstRow="1" w:lastRow="0" w:firstColumn="1" w:lastColumn="0" w:noHBand="0" w:noVBand="1"/>
      </w:tblPr>
      <w:tblGrid>
        <w:gridCol w:w="2245"/>
        <w:gridCol w:w="5694"/>
      </w:tblGrid>
      <w:tr w:rsidR="00BA7F8C" w14:paraId="556A2D64" w14:textId="77777777" w:rsidTr="00AE7C63">
        <w:tc>
          <w:tcPr>
            <w:tcW w:w="2245" w:type="dxa"/>
            <w:shd w:val="clear" w:color="auto" w:fill="F4B083" w:themeFill="accent2" w:themeFillTint="99"/>
          </w:tcPr>
          <w:p w14:paraId="2A6EA45F" w14:textId="77777777" w:rsidR="00BA7F8C" w:rsidRDefault="00BA7F8C" w:rsidP="001A33CA">
            <w:pPr>
              <w:pStyle w:val="Bodytext"/>
              <w:spacing w:before="120" w:after="120" w:line="240" w:lineRule="auto"/>
              <w:ind w:left="0"/>
            </w:pPr>
            <w:r>
              <w:t>Use Case ID</w:t>
            </w:r>
          </w:p>
        </w:tc>
        <w:tc>
          <w:tcPr>
            <w:tcW w:w="5694" w:type="dxa"/>
          </w:tcPr>
          <w:p w14:paraId="71A4AC12" w14:textId="06402819" w:rsidR="00BA7F8C" w:rsidRDefault="00BA7F8C" w:rsidP="001A33CA">
            <w:pPr>
              <w:pStyle w:val="Bodytext"/>
              <w:spacing w:before="120" w:after="120" w:line="240" w:lineRule="auto"/>
              <w:ind w:left="0" w:right="-15"/>
            </w:pPr>
            <w:r>
              <w:t>EBM12</w:t>
            </w:r>
          </w:p>
        </w:tc>
      </w:tr>
      <w:tr w:rsidR="00BA7F8C" w14:paraId="17475B8E" w14:textId="77777777" w:rsidTr="00AE7C63">
        <w:tc>
          <w:tcPr>
            <w:tcW w:w="2245" w:type="dxa"/>
            <w:shd w:val="clear" w:color="auto" w:fill="F4B083" w:themeFill="accent2" w:themeFillTint="99"/>
          </w:tcPr>
          <w:p w14:paraId="655C4319" w14:textId="77777777" w:rsidR="00BA7F8C" w:rsidRDefault="00BA7F8C" w:rsidP="001A33CA">
            <w:pPr>
              <w:pStyle w:val="Bodytext"/>
              <w:spacing w:before="120" w:after="120" w:line="240" w:lineRule="auto"/>
              <w:ind w:left="0"/>
            </w:pPr>
            <w:r>
              <w:t>Use Case Name</w:t>
            </w:r>
          </w:p>
        </w:tc>
        <w:tc>
          <w:tcPr>
            <w:tcW w:w="5694" w:type="dxa"/>
          </w:tcPr>
          <w:p w14:paraId="1F86F3E5" w14:textId="7455F96D" w:rsidR="00BA7F8C" w:rsidRDefault="00BA7F8C" w:rsidP="001A33CA">
            <w:pPr>
              <w:pStyle w:val="Bodytext"/>
              <w:spacing w:before="120" w:after="120" w:line="240" w:lineRule="auto"/>
              <w:ind w:left="0"/>
            </w:pPr>
            <w:proofErr w:type="spellStart"/>
            <w:r>
              <w:t>View_Cart</w:t>
            </w:r>
            <w:proofErr w:type="spellEnd"/>
          </w:p>
        </w:tc>
      </w:tr>
      <w:tr w:rsidR="00BA7F8C" w14:paraId="1AD2B8EE" w14:textId="77777777" w:rsidTr="00AE7C63">
        <w:tc>
          <w:tcPr>
            <w:tcW w:w="2245" w:type="dxa"/>
            <w:shd w:val="clear" w:color="auto" w:fill="F4B083" w:themeFill="accent2" w:themeFillTint="99"/>
          </w:tcPr>
          <w:p w14:paraId="27901561" w14:textId="77777777" w:rsidR="00BA7F8C" w:rsidRDefault="00BA7F8C" w:rsidP="001A33CA">
            <w:pPr>
              <w:pStyle w:val="Bodytext"/>
              <w:spacing w:before="120" w:after="120" w:line="240" w:lineRule="auto"/>
              <w:ind w:left="0"/>
            </w:pPr>
            <w:r>
              <w:t>Actor(s)</w:t>
            </w:r>
          </w:p>
        </w:tc>
        <w:tc>
          <w:tcPr>
            <w:tcW w:w="5694" w:type="dxa"/>
          </w:tcPr>
          <w:p w14:paraId="5D90E5F4" w14:textId="77777777" w:rsidR="00BA7F8C" w:rsidRDefault="00BA7F8C" w:rsidP="001A33CA">
            <w:pPr>
              <w:pStyle w:val="Bodytext"/>
              <w:spacing w:before="120" w:after="120" w:line="240" w:lineRule="auto"/>
              <w:ind w:left="0"/>
            </w:pPr>
            <w:r>
              <w:t>Customer</w:t>
            </w:r>
          </w:p>
        </w:tc>
      </w:tr>
      <w:tr w:rsidR="00BA7F8C" w14:paraId="604A7CB0" w14:textId="77777777" w:rsidTr="00AE7C63">
        <w:tc>
          <w:tcPr>
            <w:tcW w:w="2245" w:type="dxa"/>
            <w:shd w:val="clear" w:color="auto" w:fill="F4B083" w:themeFill="accent2" w:themeFillTint="99"/>
          </w:tcPr>
          <w:p w14:paraId="210D3C88" w14:textId="77777777" w:rsidR="00BA7F8C" w:rsidRDefault="00BA7F8C" w:rsidP="001A33CA">
            <w:pPr>
              <w:pStyle w:val="Bodytext"/>
              <w:spacing w:before="120" w:after="120" w:line="240" w:lineRule="auto"/>
              <w:ind w:left="0"/>
            </w:pPr>
            <w:r>
              <w:t>Description</w:t>
            </w:r>
          </w:p>
        </w:tc>
        <w:tc>
          <w:tcPr>
            <w:tcW w:w="5694" w:type="dxa"/>
          </w:tcPr>
          <w:p w14:paraId="13D7FE7B" w14:textId="2E41D417" w:rsidR="00BA7F8C" w:rsidRDefault="00BA7F8C" w:rsidP="001A33CA">
            <w:pPr>
              <w:pStyle w:val="Bodytext"/>
              <w:spacing w:before="120" w:after="120" w:line="240" w:lineRule="auto"/>
              <w:ind w:left="0"/>
            </w:pPr>
            <w:r>
              <w:t xml:space="preserve">Customer has the </w:t>
            </w:r>
            <w:proofErr w:type="spellStart"/>
            <w:r>
              <w:t>previleage</w:t>
            </w:r>
            <w:proofErr w:type="spellEnd"/>
            <w:r>
              <w:t xml:space="preserve"> to view the books which are added to the cart.</w:t>
            </w:r>
          </w:p>
        </w:tc>
      </w:tr>
      <w:tr w:rsidR="00BA7F8C" w14:paraId="267A23F6" w14:textId="77777777" w:rsidTr="00AE7C63">
        <w:tc>
          <w:tcPr>
            <w:tcW w:w="2245" w:type="dxa"/>
            <w:shd w:val="clear" w:color="auto" w:fill="F4B083" w:themeFill="accent2" w:themeFillTint="99"/>
          </w:tcPr>
          <w:p w14:paraId="249E5B22" w14:textId="77777777" w:rsidR="00BA7F8C" w:rsidRDefault="00BA7F8C" w:rsidP="001A33CA">
            <w:pPr>
              <w:pStyle w:val="Bodytext"/>
              <w:spacing w:before="120" w:after="120" w:line="240" w:lineRule="auto"/>
              <w:ind w:left="0"/>
            </w:pPr>
            <w:r>
              <w:t>Pre-condition</w:t>
            </w:r>
          </w:p>
        </w:tc>
        <w:tc>
          <w:tcPr>
            <w:tcW w:w="5694" w:type="dxa"/>
          </w:tcPr>
          <w:p w14:paraId="6A1AF01B" w14:textId="1CD8B8D3" w:rsidR="00BA7F8C" w:rsidRDefault="00BA7F8C" w:rsidP="001A33CA">
            <w:pPr>
              <w:pStyle w:val="Bodytext"/>
              <w:spacing w:before="120" w:after="120" w:line="240" w:lineRule="auto"/>
              <w:ind w:left="0"/>
            </w:pPr>
            <w:r>
              <w:t>Customer</w:t>
            </w:r>
            <w:r w:rsidRPr="0039082A">
              <w:t xml:space="preserve"> </w:t>
            </w:r>
            <w:r>
              <w:t>has</w:t>
            </w:r>
            <w:r w:rsidRPr="0039082A">
              <w:t xml:space="preserve"> </w:t>
            </w:r>
            <w:r>
              <w:t>privilege to add the books to the cart.</w:t>
            </w:r>
          </w:p>
        </w:tc>
      </w:tr>
      <w:tr w:rsidR="00BA7F8C" w14:paraId="0D3B2E93" w14:textId="77777777" w:rsidTr="00AE7C63">
        <w:tc>
          <w:tcPr>
            <w:tcW w:w="2245" w:type="dxa"/>
            <w:shd w:val="clear" w:color="auto" w:fill="F4B083" w:themeFill="accent2" w:themeFillTint="99"/>
          </w:tcPr>
          <w:p w14:paraId="36C25A47" w14:textId="77777777" w:rsidR="00BA7F8C" w:rsidRDefault="00BA7F8C" w:rsidP="001A33CA">
            <w:pPr>
              <w:pStyle w:val="Bodytext"/>
              <w:spacing w:before="120" w:after="120" w:line="240" w:lineRule="auto"/>
              <w:ind w:left="0"/>
            </w:pPr>
            <w:r>
              <w:t>Post-Condition</w:t>
            </w:r>
          </w:p>
        </w:tc>
        <w:tc>
          <w:tcPr>
            <w:tcW w:w="5694" w:type="dxa"/>
          </w:tcPr>
          <w:p w14:paraId="590E1B53" w14:textId="1516C1A9" w:rsidR="00BA7F8C" w:rsidRDefault="00BA7F8C" w:rsidP="00AE7C63">
            <w:pPr>
              <w:pStyle w:val="Bodytext"/>
              <w:spacing w:before="120" w:after="120" w:line="240" w:lineRule="auto"/>
              <w:ind w:left="0" w:right="-156"/>
            </w:pPr>
            <w:r>
              <w:t xml:space="preserve">Customer </w:t>
            </w:r>
            <w:r w:rsidR="00AE7C63">
              <w:t xml:space="preserve">has </w:t>
            </w:r>
            <w:proofErr w:type="spellStart"/>
            <w:r w:rsidR="00AE7C63">
              <w:t>previleage</w:t>
            </w:r>
            <w:proofErr w:type="spellEnd"/>
            <w:r w:rsidR="00AE7C63">
              <w:t xml:space="preserve"> to place the order.</w:t>
            </w:r>
          </w:p>
        </w:tc>
      </w:tr>
      <w:tr w:rsidR="00BA7F8C" w14:paraId="18543257" w14:textId="77777777" w:rsidTr="00AE7C63">
        <w:tc>
          <w:tcPr>
            <w:tcW w:w="2245" w:type="dxa"/>
            <w:shd w:val="clear" w:color="auto" w:fill="F4B083" w:themeFill="accent2" w:themeFillTint="99"/>
          </w:tcPr>
          <w:p w14:paraId="327674B3" w14:textId="77777777" w:rsidR="00BA7F8C" w:rsidRDefault="00BA7F8C" w:rsidP="001A33CA">
            <w:pPr>
              <w:pStyle w:val="Bodytext"/>
              <w:spacing w:before="120" w:after="120" w:line="240" w:lineRule="auto"/>
              <w:ind w:left="0"/>
            </w:pPr>
            <w:r>
              <w:t>Basic Path</w:t>
            </w:r>
          </w:p>
        </w:tc>
        <w:tc>
          <w:tcPr>
            <w:tcW w:w="5694" w:type="dxa"/>
          </w:tcPr>
          <w:p w14:paraId="0567D2D2" w14:textId="77FE4D77" w:rsidR="00BA7F8C" w:rsidRDefault="00BA7F8C" w:rsidP="00AE7C63">
            <w:pPr>
              <w:pStyle w:val="Bodytext"/>
              <w:spacing w:before="120" w:after="120" w:line="240" w:lineRule="auto"/>
              <w:ind w:left="0" w:right="-156"/>
            </w:pPr>
            <w:r>
              <w:t>1.C</w:t>
            </w:r>
            <w:r w:rsidR="00AE7C63">
              <w:t>ustomer can view the books which are added to the cart.</w:t>
            </w:r>
          </w:p>
          <w:p w14:paraId="71EED83F" w14:textId="1ABCC7DC" w:rsidR="00AE7C63" w:rsidRDefault="00AE7C63" w:rsidP="00AE7C63">
            <w:pPr>
              <w:pStyle w:val="Bodytext"/>
              <w:spacing w:before="120" w:after="120" w:line="240" w:lineRule="auto"/>
              <w:ind w:left="0" w:right="-156"/>
            </w:pPr>
            <w:r>
              <w:t>2. Customer can place the order.</w:t>
            </w:r>
          </w:p>
          <w:p w14:paraId="7B0F62F4" w14:textId="77777777" w:rsidR="00BA7F8C" w:rsidRDefault="00BA7F8C" w:rsidP="001A33CA">
            <w:pPr>
              <w:pStyle w:val="Bodytext"/>
              <w:spacing w:before="120" w:after="120" w:line="240" w:lineRule="auto"/>
              <w:ind w:left="0"/>
            </w:pPr>
            <w:r>
              <w:t xml:space="preserve"> </w:t>
            </w:r>
          </w:p>
        </w:tc>
      </w:tr>
    </w:tbl>
    <w:p w14:paraId="7A15E12E" w14:textId="77777777" w:rsidR="002A14F0" w:rsidRPr="00362001" w:rsidRDefault="002A14F0" w:rsidP="00362001">
      <w:pPr>
        <w:pStyle w:val="Bodytext"/>
      </w:pPr>
    </w:p>
    <w:p w14:paraId="49C5ADAF" w14:textId="1FC408E5" w:rsidR="00362001" w:rsidRDefault="00362001" w:rsidP="00D3327F">
      <w:pPr>
        <w:pStyle w:val="Bodytext"/>
      </w:pPr>
    </w:p>
    <w:p w14:paraId="3E9601F2" w14:textId="4B42E2B2" w:rsidR="00362001" w:rsidRDefault="00362001" w:rsidP="00D3327F">
      <w:pPr>
        <w:pStyle w:val="Bodytext"/>
      </w:pPr>
    </w:p>
    <w:p w14:paraId="6BAF7EAF" w14:textId="728317C1" w:rsidR="00AE7C63" w:rsidRDefault="00AE7C63" w:rsidP="00AE7C63">
      <w:pPr>
        <w:pStyle w:val="Heading2"/>
        <w:numPr>
          <w:ilvl w:val="0"/>
          <w:numId w:val="0"/>
        </w:numPr>
        <w:ind w:left="720" w:right="-43" w:firstLine="708"/>
      </w:pPr>
      <w:proofErr w:type="gramStart"/>
      <w:r>
        <w:t>2.1</w:t>
      </w:r>
      <w:r w:rsidR="00DB3882">
        <w:t>2</w:t>
      </w:r>
      <w:r w:rsidR="0023666B">
        <w:t xml:space="preserve"> </w:t>
      </w:r>
      <w:r>
        <w:t xml:space="preserve"> </w:t>
      </w:r>
      <w:proofErr w:type="spellStart"/>
      <w:r>
        <w:t>Place</w:t>
      </w:r>
      <w:proofErr w:type="gramEnd"/>
      <w:r>
        <w:t>_Order</w:t>
      </w:r>
      <w:proofErr w:type="spellEnd"/>
    </w:p>
    <w:p w14:paraId="469C0219" w14:textId="65F3381E" w:rsidR="00AE7C63" w:rsidRDefault="00AE7C63" w:rsidP="00AE7C63">
      <w:pPr>
        <w:pStyle w:val="Bodytext"/>
        <w:ind w:left="1428" w:firstLine="12"/>
      </w:pPr>
      <w:r>
        <w:t xml:space="preserve">In this Page Customer can place the order in the </w:t>
      </w:r>
      <w:proofErr w:type="gramStart"/>
      <w:r>
        <w:t>application(</w:t>
      </w:r>
      <w:proofErr w:type="gramEnd"/>
      <w:r>
        <w:t>Online E-Book management System) portal.</w:t>
      </w:r>
    </w:p>
    <w:tbl>
      <w:tblPr>
        <w:tblStyle w:val="TableGrid"/>
        <w:tblW w:w="0" w:type="auto"/>
        <w:tblInd w:w="1080" w:type="dxa"/>
        <w:tblLook w:val="04A0" w:firstRow="1" w:lastRow="0" w:firstColumn="1" w:lastColumn="0" w:noHBand="0" w:noVBand="1"/>
      </w:tblPr>
      <w:tblGrid>
        <w:gridCol w:w="2245"/>
        <w:gridCol w:w="5694"/>
      </w:tblGrid>
      <w:tr w:rsidR="00AE7C63" w14:paraId="7EDC3C8D" w14:textId="77777777" w:rsidTr="001A33CA">
        <w:tc>
          <w:tcPr>
            <w:tcW w:w="2245" w:type="dxa"/>
            <w:shd w:val="clear" w:color="auto" w:fill="F4B083" w:themeFill="accent2" w:themeFillTint="99"/>
          </w:tcPr>
          <w:p w14:paraId="6A09631A" w14:textId="77777777" w:rsidR="00AE7C63" w:rsidRDefault="00AE7C63" w:rsidP="001A33CA">
            <w:pPr>
              <w:pStyle w:val="Bodytext"/>
              <w:spacing w:before="120" w:after="120" w:line="240" w:lineRule="auto"/>
              <w:ind w:left="0"/>
            </w:pPr>
            <w:r>
              <w:t>Use Case ID</w:t>
            </w:r>
          </w:p>
        </w:tc>
        <w:tc>
          <w:tcPr>
            <w:tcW w:w="5694" w:type="dxa"/>
          </w:tcPr>
          <w:p w14:paraId="052BDD7A" w14:textId="740A854F" w:rsidR="00AE7C63" w:rsidRDefault="00AE7C63" w:rsidP="001A33CA">
            <w:pPr>
              <w:pStyle w:val="Bodytext"/>
              <w:spacing w:before="120" w:after="120" w:line="240" w:lineRule="auto"/>
              <w:ind w:left="0" w:right="-15"/>
            </w:pPr>
            <w:r>
              <w:t>EBM13</w:t>
            </w:r>
          </w:p>
        </w:tc>
      </w:tr>
      <w:tr w:rsidR="00AE7C63" w14:paraId="3F937D48" w14:textId="77777777" w:rsidTr="001A33CA">
        <w:tc>
          <w:tcPr>
            <w:tcW w:w="2245" w:type="dxa"/>
            <w:shd w:val="clear" w:color="auto" w:fill="F4B083" w:themeFill="accent2" w:themeFillTint="99"/>
          </w:tcPr>
          <w:p w14:paraId="620BE601" w14:textId="77777777" w:rsidR="00AE7C63" w:rsidRDefault="00AE7C63" w:rsidP="001A33CA">
            <w:pPr>
              <w:pStyle w:val="Bodytext"/>
              <w:spacing w:before="120" w:after="120" w:line="240" w:lineRule="auto"/>
              <w:ind w:left="0"/>
            </w:pPr>
            <w:r>
              <w:t>Use Case Name</w:t>
            </w:r>
          </w:p>
        </w:tc>
        <w:tc>
          <w:tcPr>
            <w:tcW w:w="5694" w:type="dxa"/>
          </w:tcPr>
          <w:p w14:paraId="7D83AD12" w14:textId="6BA236AB" w:rsidR="00AE7C63" w:rsidRDefault="00BE705A" w:rsidP="001A33CA">
            <w:pPr>
              <w:pStyle w:val="Bodytext"/>
              <w:spacing w:before="120" w:after="120" w:line="240" w:lineRule="auto"/>
              <w:ind w:left="0"/>
            </w:pPr>
            <w:proofErr w:type="spellStart"/>
            <w:r>
              <w:t>Place_Order</w:t>
            </w:r>
            <w:proofErr w:type="spellEnd"/>
          </w:p>
        </w:tc>
      </w:tr>
      <w:tr w:rsidR="00AE7C63" w14:paraId="4ED9C2F5" w14:textId="77777777" w:rsidTr="001A33CA">
        <w:tc>
          <w:tcPr>
            <w:tcW w:w="2245" w:type="dxa"/>
            <w:shd w:val="clear" w:color="auto" w:fill="F4B083" w:themeFill="accent2" w:themeFillTint="99"/>
          </w:tcPr>
          <w:p w14:paraId="183A02CF" w14:textId="77777777" w:rsidR="00AE7C63" w:rsidRDefault="00AE7C63" w:rsidP="001A33CA">
            <w:pPr>
              <w:pStyle w:val="Bodytext"/>
              <w:spacing w:before="120" w:after="120" w:line="240" w:lineRule="auto"/>
              <w:ind w:left="0"/>
            </w:pPr>
            <w:r>
              <w:t>Actor(s)</w:t>
            </w:r>
          </w:p>
        </w:tc>
        <w:tc>
          <w:tcPr>
            <w:tcW w:w="5694" w:type="dxa"/>
          </w:tcPr>
          <w:p w14:paraId="048A75E7" w14:textId="77777777" w:rsidR="00AE7C63" w:rsidRDefault="00AE7C63" w:rsidP="001A33CA">
            <w:pPr>
              <w:pStyle w:val="Bodytext"/>
              <w:spacing w:before="120" w:after="120" w:line="240" w:lineRule="auto"/>
              <w:ind w:left="0"/>
            </w:pPr>
            <w:r>
              <w:t>Customer</w:t>
            </w:r>
          </w:p>
        </w:tc>
      </w:tr>
      <w:tr w:rsidR="00AE7C63" w14:paraId="0AA3B5CE" w14:textId="77777777" w:rsidTr="001A33CA">
        <w:tc>
          <w:tcPr>
            <w:tcW w:w="2245" w:type="dxa"/>
            <w:shd w:val="clear" w:color="auto" w:fill="F4B083" w:themeFill="accent2" w:themeFillTint="99"/>
          </w:tcPr>
          <w:p w14:paraId="13191902" w14:textId="77777777" w:rsidR="00AE7C63" w:rsidRDefault="00AE7C63" w:rsidP="001A33CA">
            <w:pPr>
              <w:pStyle w:val="Bodytext"/>
              <w:spacing w:before="120" w:after="120" w:line="240" w:lineRule="auto"/>
              <w:ind w:left="0"/>
            </w:pPr>
            <w:r>
              <w:t>Description</w:t>
            </w:r>
          </w:p>
        </w:tc>
        <w:tc>
          <w:tcPr>
            <w:tcW w:w="5694" w:type="dxa"/>
          </w:tcPr>
          <w:p w14:paraId="44E119B3" w14:textId="2A2005CA" w:rsidR="00AE7C63" w:rsidRDefault="00AE7C63" w:rsidP="001A33CA">
            <w:pPr>
              <w:pStyle w:val="Bodytext"/>
              <w:spacing w:before="120" w:after="120" w:line="240" w:lineRule="auto"/>
              <w:ind w:left="0"/>
            </w:pPr>
            <w:r>
              <w:t xml:space="preserve">Customer has the </w:t>
            </w:r>
            <w:proofErr w:type="spellStart"/>
            <w:r>
              <w:t>previleage</w:t>
            </w:r>
            <w:proofErr w:type="spellEnd"/>
            <w:r>
              <w:t xml:space="preserve"> to </w:t>
            </w:r>
            <w:r w:rsidR="00BE705A">
              <w:t>place the order.</w:t>
            </w:r>
          </w:p>
        </w:tc>
      </w:tr>
      <w:tr w:rsidR="00AE7C63" w14:paraId="19D1044B" w14:textId="77777777" w:rsidTr="001A33CA">
        <w:tc>
          <w:tcPr>
            <w:tcW w:w="2245" w:type="dxa"/>
            <w:shd w:val="clear" w:color="auto" w:fill="F4B083" w:themeFill="accent2" w:themeFillTint="99"/>
          </w:tcPr>
          <w:p w14:paraId="45826824" w14:textId="77777777" w:rsidR="00AE7C63" w:rsidRDefault="00AE7C63" w:rsidP="001A33CA">
            <w:pPr>
              <w:pStyle w:val="Bodytext"/>
              <w:spacing w:before="120" w:after="120" w:line="240" w:lineRule="auto"/>
              <w:ind w:left="0"/>
            </w:pPr>
            <w:r>
              <w:t>Pre-condition</w:t>
            </w:r>
          </w:p>
        </w:tc>
        <w:tc>
          <w:tcPr>
            <w:tcW w:w="5694" w:type="dxa"/>
          </w:tcPr>
          <w:p w14:paraId="36E211C8" w14:textId="5BBC4637" w:rsidR="00AE7C63" w:rsidRDefault="00AE7C63" w:rsidP="001A33CA">
            <w:pPr>
              <w:pStyle w:val="Bodytext"/>
              <w:spacing w:before="120" w:after="120" w:line="240" w:lineRule="auto"/>
              <w:ind w:left="0"/>
            </w:pPr>
            <w:r>
              <w:t>Customer</w:t>
            </w:r>
            <w:r w:rsidRPr="0039082A">
              <w:t xml:space="preserve"> </w:t>
            </w:r>
            <w:r w:rsidR="00BE705A">
              <w:t xml:space="preserve">has the </w:t>
            </w:r>
            <w:proofErr w:type="spellStart"/>
            <w:r w:rsidR="00BE705A">
              <w:t>previleage</w:t>
            </w:r>
            <w:proofErr w:type="spellEnd"/>
            <w:r w:rsidR="00BE705A">
              <w:t xml:space="preserve"> to view the cart.</w:t>
            </w:r>
          </w:p>
        </w:tc>
      </w:tr>
      <w:tr w:rsidR="00AE7C63" w14:paraId="7B9E7E0F" w14:textId="77777777" w:rsidTr="001A33CA">
        <w:tc>
          <w:tcPr>
            <w:tcW w:w="2245" w:type="dxa"/>
            <w:shd w:val="clear" w:color="auto" w:fill="F4B083" w:themeFill="accent2" w:themeFillTint="99"/>
          </w:tcPr>
          <w:p w14:paraId="029E7489" w14:textId="77777777" w:rsidR="00AE7C63" w:rsidRDefault="00AE7C63" w:rsidP="001A33CA">
            <w:pPr>
              <w:pStyle w:val="Bodytext"/>
              <w:spacing w:before="120" w:after="120" w:line="240" w:lineRule="auto"/>
              <w:ind w:left="0"/>
            </w:pPr>
            <w:r>
              <w:lastRenderedPageBreak/>
              <w:t>Post-Condition</w:t>
            </w:r>
          </w:p>
        </w:tc>
        <w:tc>
          <w:tcPr>
            <w:tcW w:w="5694" w:type="dxa"/>
          </w:tcPr>
          <w:p w14:paraId="13E96398" w14:textId="5896EAD3" w:rsidR="00AE7C63" w:rsidRDefault="00AE7C63" w:rsidP="001A33CA">
            <w:pPr>
              <w:pStyle w:val="Bodytext"/>
              <w:spacing w:before="120" w:after="120" w:line="240" w:lineRule="auto"/>
              <w:ind w:left="0"/>
            </w:pPr>
            <w:r>
              <w:t>Customer ha</w:t>
            </w:r>
            <w:r w:rsidR="00BE705A">
              <w:t>s to give payment details in payment page.</w:t>
            </w:r>
          </w:p>
        </w:tc>
      </w:tr>
      <w:tr w:rsidR="00AE7C63" w14:paraId="46E9F51E" w14:textId="77777777" w:rsidTr="001A33CA">
        <w:tc>
          <w:tcPr>
            <w:tcW w:w="2245" w:type="dxa"/>
            <w:shd w:val="clear" w:color="auto" w:fill="F4B083" w:themeFill="accent2" w:themeFillTint="99"/>
          </w:tcPr>
          <w:p w14:paraId="0A56ED01" w14:textId="77777777" w:rsidR="00AE7C63" w:rsidRDefault="00AE7C63" w:rsidP="001A33CA">
            <w:pPr>
              <w:pStyle w:val="Bodytext"/>
              <w:spacing w:before="120" w:after="120" w:line="240" w:lineRule="auto"/>
              <w:ind w:left="0"/>
            </w:pPr>
            <w:r>
              <w:t>Basic Path</w:t>
            </w:r>
          </w:p>
        </w:tc>
        <w:tc>
          <w:tcPr>
            <w:tcW w:w="5694" w:type="dxa"/>
          </w:tcPr>
          <w:p w14:paraId="7574F1B5" w14:textId="15455E30" w:rsidR="00AE7C63" w:rsidRDefault="00AE7C63" w:rsidP="001A33CA">
            <w:pPr>
              <w:pStyle w:val="Bodytext"/>
              <w:spacing w:before="120" w:after="120" w:line="240" w:lineRule="auto"/>
              <w:ind w:left="0"/>
            </w:pPr>
            <w:r>
              <w:t xml:space="preserve">1.Customer </w:t>
            </w:r>
            <w:r w:rsidR="00BE705A">
              <w:t>can place the order by confirming the book details and price details and quantity of books</w:t>
            </w:r>
          </w:p>
          <w:p w14:paraId="213B1555" w14:textId="76156DC1" w:rsidR="00BE705A" w:rsidRDefault="00BE705A" w:rsidP="001A33CA">
            <w:pPr>
              <w:pStyle w:val="Bodytext"/>
              <w:spacing w:before="120" w:after="120" w:line="240" w:lineRule="auto"/>
              <w:ind w:left="0"/>
            </w:pPr>
            <w:r>
              <w:t xml:space="preserve">2. Details in the </w:t>
            </w:r>
            <w:proofErr w:type="spellStart"/>
            <w:r>
              <w:t>Place_Order</w:t>
            </w:r>
            <w:proofErr w:type="spellEnd"/>
            <w:r>
              <w:t xml:space="preserve"> page is:</w:t>
            </w:r>
          </w:p>
          <w:p w14:paraId="2F20832E" w14:textId="1D90A5A5" w:rsidR="00BE705A" w:rsidRDefault="00BE705A" w:rsidP="001A33CA">
            <w:pPr>
              <w:pStyle w:val="Bodytext"/>
              <w:spacing w:before="120" w:after="120" w:line="240" w:lineRule="auto"/>
              <w:ind w:left="0"/>
            </w:pPr>
            <w:r>
              <w:t xml:space="preserve">     </w:t>
            </w:r>
            <w:proofErr w:type="gramStart"/>
            <w:r>
              <w:t>a)</w:t>
            </w:r>
            <w:proofErr w:type="spellStart"/>
            <w:r w:rsidR="0023666B">
              <w:t>Customer</w:t>
            </w:r>
            <w:proofErr w:type="gramEnd"/>
            <w:r w:rsidR="0023666B">
              <w:t>_id</w:t>
            </w:r>
            <w:proofErr w:type="spellEnd"/>
          </w:p>
          <w:p w14:paraId="4BDD3961" w14:textId="0F285744" w:rsidR="00BE705A" w:rsidRDefault="00BE705A" w:rsidP="001A33CA">
            <w:pPr>
              <w:pStyle w:val="Bodytext"/>
              <w:spacing w:before="120" w:after="120" w:line="240" w:lineRule="auto"/>
              <w:ind w:left="0"/>
            </w:pPr>
            <w:r>
              <w:t xml:space="preserve">     </w:t>
            </w:r>
            <w:proofErr w:type="gramStart"/>
            <w:r>
              <w:t>b)</w:t>
            </w:r>
            <w:proofErr w:type="spellStart"/>
            <w:r>
              <w:t>Book</w:t>
            </w:r>
            <w:proofErr w:type="gramEnd"/>
            <w:r>
              <w:t>_</w:t>
            </w:r>
            <w:r w:rsidR="0023666B">
              <w:t>id</w:t>
            </w:r>
            <w:proofErr w:type="spellEnd"/>
          </w:p>
          <w:p w14:paraId="4879AD11" w14:textId="71A2282E" w:rsidR="0023666B" w:rsidRDefault="0023666B" w:rsidP="001A33CA">
            <w:pPr>
              <w:pStyle w:val="Bodytext"/>
              <w:spacing w:before="120" w:after="120" w:line="240" w:lineRule="auto"/>
              <w:ind w:left="0"/>
            </w:pPr>
            <w:r>
              <w:t xml:space="preserve">     c)Quantity</w:t>
            </w:r>
          </w:p>
          <w:p w14:paraId="3DAA0400" w14:textId="2B63529E" w:rsidR="0023666B" w:rsidRDefault="0023666B" w:rsidP="001A33CA">
            <w:pPr>
              <w:pStyle w:val="Bodytext"/>
              <w:spacing w:before="120" w:after="120" w:line="240" w:lineRule="auto"/>
              <w:ind w:left="0"/>
            </w:pPr>
            <w:r>
              <w:t xml:space="preserve">     d)</w:t>
            </w:r>
            <w:proofErr w:type="spellStart"/>
            <w:r>
              <w:t>Book_Price</w:t>
            </w:r>
            <w:proofErr w:type="spellEnd"/>
          </w:p>
          <w:p w14:paraId="5A32F423" w14:textId="74B3F0CC" w:rsidR="0023666B" w:rsidRDefault="0023666B" w:rsidP="001A33CA">
            <w:pPr>
              <w:pStyle w:val="Bodytext"/>
              <w:spacing w:before="120" w:after="120" w:line="240" w:lineRule="auto"/>
              <w:ind w:left="0"/>
            </w:pPr>
            <w:r>
              <w:t xml:space="preserve">     </w:t>
            </w:r>
            <w:proofErr w:type="gramStart"/>
            <w:r>
              <w:t>e)</w:t>
            </w:r>
            <w:proofErr w:type="spellStart"/>
            <w:r>
              <w:t>Total</w:t>
            </w:r>
            <w:proofErr w:type="gramEnd"/>
            <w:r>
              <w:t>_price</w:t>
            </w:r>
            <w:proofErr w:type="spellEnd"/>
          </w:p>
          <w:p w14:paraId="226990EF" w14:textId="77777777" w:rsidR="00AE7C63" w:rsidRDefault="00AE7C63" w:rsidP="001A33CA">
            <w:pPr>
              <w:pStyle w:val="Bodytext"/>
              <w:spacing w:before="120" w:after="120" w:line="240" w:lineRule="auto"/>
              <w:ind w:left="0"/>
            </w:pPr>
            <w:r>
              <w:t xml:space="preserve"> </w:t>
            </w:r>
          </w:p>
        </w:tc>
      </w:tr>
      <w:tr w:rsidR="00AE7C63" w14:paraId="22A2C1EB" w14:textId="77777777" w:rsidTr="001A33CA">
        <w:tc>
          <w:tcPr>
            <w:tcW w:w="2245" w:type="dxa"/>
            <w:shd w:val="clear" w:color="auto" w:fill="F4B083" w:themeFill="accent2" w:themeFillTint="99"/>
          </w:tcPr>
          <w:p w14:paraId="186D6701" w14:textId="77777777" w:rsidR="00AE7C63" w:rsidRDefault="00AE7C63" w:rsidP="001A33CA">
            <w:pPr>
              <w:pStyle w:val="Bodytext"/>
              <w:spacing w:before="120" w:after="120" w:line="240" w:lineRule="auto"/>
              <w:ind w:left="0"/>
            </w:pPr>
            <w:r>
              <w:t>Alternative Path</w:t>
            </w:r>
          </w:p>
        </w:tc>
        <w:tc>
          <w:tcPr>
            <w:tcW w:w="5694" w:type="dxa"/>
          </w:tcPr>
          <w:p w14:paraId="38154271" w14:textId="7E1A25B1" w:rsidR="00AE7C63" w:rsidRDefault="00AE7C63" w:rsidP="001A33CA">
            <w:pPr>
              <w:pStyle w:val="Bodytext"/>
              <w:spacing w:before="120" w:after="120" w:line="240" w:lineRule="auto"/>
              <w:ind w:left="0"/>
            </w:pPr>
            <w:r>
              <w:t xml:space="preserve">1.Customer can also </w:t>
            </w:r>
            <w:r w:rsidR="00BE705A">
              <w:t>Cancel the order.</w:t>
            </w:r>
          </w:p>
        </w:tc>
      </w:tr>
    </w:tbl>
    <w:p w14:paraId="5FFFAE70" w14:textId="77777777" w:rsidR="00AE7C63" w:rsidRDefault="00AE7C63" w:rsidP="00D3327F">
      <w:pPr>
        <w:pStyle w:val="Bodytext"/>
      </w:pPr>
    </w:p>
    <w:p w14:paraId="58424019" w14:textId="2C6F9C7D" w:rsidR="00362001" w:rsidRDefault="00362001" w:rsidP="00D3327F">
      <w:pPr>
        <w:pStyle w:val="Bodytext"/>
      </w:pPr>
    </w:p>
    <w:p w14:paraId="7AD00F0C" w14:textId="0CFE97B2" w:rsidR="0023666B" w:rsidRDefault="0023666B" w:rsidP="0023666B">
      <w:pPr>
        <w:pStyle w:val="Heading2"/>
        <w:numPr>
          <w:ilvl w:val="0"/>
          <w:numId w:val="0"/>
        </w:numPr>
        <w:ind w:left="720" w:right="-43" w:firstLine="708"/>
      </w:pPr>
      <w:proofErr w:type="gramStart"/>
      <w:r>
        <w:t>2.1</w:t>
      </w:r>
      <w:r w:rsidR="00DB3882">
        <w:t>3</w:t>
      </w:r>
      <w:r>
        <w:t xml:space="preserve">  Payment</w:t>
      </w:r>
      <w:proofErr w:type="gramEnd"/>
      <w:r>
        <w:t xml:space="preserve"> Page</w:t>
      </w:r>
    </w:p>
    <w:tbl>
      <w:tblPr>
        <w:tblStyle w:val="TableGrid"/>
        <w:tblpPr w:leftFromText="180" w:rightFromText="180" w:vertAnchor="text" w:horzAnchor="margin" w:tblpXSpec="center" w:tblpY="138"/>
        <w:tblW w:w="0" w:type="auto"/>
        <w:tblLook w:val="04A0" w:firstRow="1" w:lastRow="0" w:firstColumn="1" w:lastColumn="0" w:noHBand="0" w:noVBand="1"/>
      </w:tblPr>
      <w:tblGrid>
        <w:gridCol w:w="2163"/>
        <w:gridCol w:w="6479"/>
      </w:tblGrid>
      <w:tr w:rsidR="0082100C" w14:paraId="78D35C9C" w14:textId="77777777" w:rsidTr="0082100C">
        <w:trPr>
          <w:trHeight w:val="458"/>
        </w:trPr>
        <w:tc>
          <w:tcPr>
            <w:tcW w:w="2163" w:type="dxa"/>
            <w:shd w:val="clear" w:color="auto" w:fill="F4B083" w:themeFill="accent2" w:themeFillTint="99"/>
          </w:tcPr>
          <w:p w14:paraId="54A1438C" w14:textId="77777777" w:rsidR="0082100C" w:rsidRDefault="0082100C" w:rsidP="0082100C">
            <w:pPr>
              <w:pStyle w:val="Bodytext"/>
              <w:spacing w:before="120" w:after="120" w:line="240" w:lineRule="auto"/>
              <w:ind w:left="0"/>
            </w:pPr>
            <w:r>
              <w:t>Use Case ID</w:t>
            </w:r>
          </w:p>
        </w:tc>
        <w:tc>
          <w:tcPr>
            <w:tcW w:w="6479" w:type="dxa"/>
          </w:tcPr>
          <w:p w14:paraId="49A923E8" w14:textId="77777777" w:rsidR="0082100C" w:rsidRDefault="0082100C" w:rsidP="0082100C">
            <w:pPr>
              <w:pStyle w:val="Bodytext"/>
              <w:spacing w:before="120" w:after="120" w:line="240" w:lineRule="auto"/>
              <w:ind w:left="0" w:right="-15"/>
            </w:pPr>
            <w:r>
              <w:t>EBM14</w:t>
            </w:r>
          </w:p>
        </w:tc>
      </w:tr>
      <w:tr w:rsidR="0082100C" w14:paraId="3330313A" w14:textId="77777777" w:rsidTr="0082100C">
        <w:trPr>
          <w:trHeight w:val="458"/>
        </w:trPr>
        <w:tc>
          <w:tcPr>
            <w:tcW w:w="2163" w:type="dxa"/>
            <w:shd w:val="clear" w:color="auto" w:fill="F4B083" w:themeFill="accent2" w:themeFillTint="99"/>
          </w:tcPr>
          <w:p w14:paraId="5F94CB00" w14:textId="77777777" w:rsidR="0082100C" w:rsidRDefault="0082100C" w:rsidP="0082100C">
            <w:pPr>
              <w:pStyle w:val="Bodytext"/>
              <w:spacing w:before="120" w:after="120" w:line="240" w:lineRule="auto"/>
              <w:ind w:left="0"/>
            </w:pPr>
            <w:r>
              <w:t>Use Case Name</w:t>
            </w:r>
          </w:p>
        </w:tc>
        <w:tc>
          <w:tcPr>
            <w:tcW w:w="6479" w:type="dxa"/>
          </w:tcPr>
          <w:p w14:paraId="6A3CA26D" w14:textId="77777777" w:rsidR="0082100C" w:rsidRDefault="0082100C" w:rsidP="0082100C">
            <w:pPr>
              <w:pStyle w:val="Bodytext"/>
              <w:spacing w:before="120" w:after="120" w:line="240" w:lineRule="auto"/>
              <w:ind w:left="0"/>
            </w:pPr>
            <w:r>
              <w:t>Payment page</w:t>
            </w:r>
          </w:p>
        </w:tc>
      </w:tr>
      <w:tr w:rsidR="0082100C" w14:paraId="3C174675" w14:textId="77777777" w:rsidTr="0082100C">
        <w:trPr>
          <w:trHeight w:val="458"/>
        </w:trPr>
        <w:tc>
          <w:tcPr>
            <w:tcW w:w="2163" w:type="dxa"/>
            <w:shd w:val="clear" w:color="auto" w:fill="F4B083" w:themeFill="accent2" w:themeFillTint="99"/>
          </w:tcPr>
          <w:p w14:paraId="5ADD3AB0" w14:textId="77777777" w:rsidR="0082100C" w:rsidRDefault="0082100C" w:rsidP="0082100C">
            <w:pPr>
              <w:pStyle w:val="Bodytext"/>
              <w:spacing w:before="120" w:after="120" w:line="240" w:lineRule="auto"/>
              <w:ind w:left="0"/>
            </w:pPr>
            <w:r>
              <w:t>Actor(s)</w:t>
            </w:r>
          </w:p>
        </w:tc>
        <w:tc>
          <w:tcPr>
            <w:tcW w:w="6479" w:type="dxa"/>
          </w:tcPr>
          <w:p w14:paraId="742149C0" w14:textId="77777777" w:rsidR="0082100C" w:rsidRDefault="0082100C" w:rsidP="0082100C">
            <w:pPr>
              <w:pStyle w:val="Bodytext"/>
              <w:spacing w:before="120" w:after="120" w:line="240" w:lineRule="auto"/>
              <w:ind w:left="0"/>
            </w:pPr>
            <w:r>
              <w:t>Customer</w:t>
            </w:r>
          </w:p>
        </w:tc>
      </w:tr>
      <w:tr w:rsidR="0082100C" w14:paraId="14AFF018" w14:textId="77777777" w:rsidTr="0082100C">
        <w:trPr>
          <w:trHeight w:val="458"/>
        </w:trPr>
        <w:tc>
          <w:tcPr>
            <w:tcW w:w="2163" w:type="dxa"/>
            <w:shd w:val="clear" w:color="auto" w:fill="F4B083" w:themeFill="accent2" w:themeFillTint="99"/>
          </w:tcPr>
          <w:p w14:paraId="63F6CC25" w14:textId="77777777" w:rsidR="0082100C" w:rsidRDefault="0082100C" w:rsidP="0082100C">
            <w:pPr>
              <w:pStyle w:val="Bodytext"/>
              <w:spacing w:before="120" w:after="120" w:line="240" w:lineRule="auto"/>
              <w:ind w:left="0"/>
            </w:pPr>
            <w:r>
              <w:t>Description</w:t>
            </w:r>
          </w:p>
        </w:tc>
        <w:tc>
          <w:tcPr>
            <w:tcW w:w="6479" w:type="dxa"/>
          </w:tcPr>
          <w:p w14:paraId="0E0298E3" w14:textId="77777777" w:rsidR="0082100C" w:rsidRDefault="0082100C" w:rsidP="0082100C">
            <w:pPr>
              <w:pStyle w:val="Bodytext"/>
              <w:spacing w:before="120" w:after="120" w:line="240" w:lineRule="auto"/>
              <w:ind w:left="0"/>
            </w:pPr>
            <w:r>
              <w:t xml:space="preserve">Customer has the </w:t>
            </w:r>
            <w:proofErr w:type="spellStart"/>
            <w:r>
              <w:t>previleage</w:t>
            </w:r>
            <w:proofErr w:type="spellEnd"/>
            <w:r>
              <w:t xml:space="preserve"> to access the payment details.</w:t>
            </w:r>
          </w:p>
        </w:tc>
      </w:tr>
      <w:tr w:rsidR="0082100C" w14:paraId="474CD3B6" w14:textId="77777777" w:rsidTr="0082100C">
        <w:trPr>
          <w:trHeight w:val="458"/>
        </w:trPr>
        <w:tc>
          <w:tcPr>
            <w:tcW w:w="2163" w:type="dxa"/>
            <w:shd w:val="clear" w:color="auto" w:fill="F4B083" w:themeFill="accent2" w:themeFillTint="99"/>
          </w:tcPr>
          <w:p w14:paraId="3C9A81F7" w14:textId="77777777" w:rsidR="0082100C" w:rsidRDefault="0082100C" w:rsidP="0082100C">
            <w:pPr>
              <w:pStyle w:val="Bodytext"/>
              <w:spacing w:before="120" w:after="120" w:line="240" w:lineRule="auto"/>
              <w:ind w:left="0"/>
            </w:pPr>
            <w:r>
              <w:t>Pre-condition</w:t>
            </w:r>
          </w:p>
        </w:tc>
        <w:tc>
          <w:tcPr>
            <w:tcW w:w="6479" w:type="dxa"/>
          </w:tcPr>
          <w:p w14:paraId="0E78B1E2" w14:textId="77777777" w:rsidR="0082100C" w:rsidRDefault="0082100C" w:rsidP="0082100C">
            <w:pPr>
              <w:pStyle w:val="Bodytext"/>
              <w:spacing w:before="120" w:after="120" w:line="240" w:lineRule="auto"/>
              <w:ind w:left="0"/>
            </w:pPr>
            <w:r>
              <w:t>Customer</w:t>
            </w:r>
            <w:r w:rsidRPr="0039082A">
              <w:t xml:space="preserve"> </w:t>
            </w:r>
            <w:r>
              <w:t>has</w:t>
            </w:r>
            <w:r w:rsidRPr="0039082A">
              <w:t xml:space="preserve"> </w:t>
            </w:r>
            <w:r>
              <w:t>privilege to place the order</w:t>
            </w:r>
          </w:p>
        </w:tc>
      </w:tr>
      <w:tr w:rsidR="0082100C" w14:paraId="4E53C717" w14:textId="77777777" w:rsidTr="0082100C">
        <w:trPr>
          <w:trHeight w:val="458"/>
        </w:trPr>
        <w:tc>
          <w:tcPr>
            <w:tcW w:w="2163" w:type="dxa"/>
            <w:shd w:val="clear" w:color="auto" w:fill="F4B083" w:themeFill="accent2" w:themeFillTint="99"/>
          </w:tcPr>
          <w:p w14:paraId="6962D830" w14:textId="77777777" w:rsidR="0082100C" w:rsidRDefault="0082100C" w:rsidP="0082100C">
            <w:pPr>
              <w:pStyle w:val="Bodytext"/>
              <w:spacing w:before="120" w:after="120" w:line="240" w:lineRule="auto"/>
              <w:ind w:left="0"/>
            </w:pPr>
            <w:r>
              <w:t>Post-Condition</w:t>
            </w:r>
          </w:p>
        </w:tc>
        <w:tc>
          <w:tcPr>
            <w:tcW w:w="6479" w:type="dxa"/>
          </w:tcPr>
          <w:p w14:paraId="100C98EF" w14:textId="77777777" w:rsidR="0082100C" w:rsidRDefault="0082100C" w:rsidP="0082100C">
            <w:pPr>
              <w:pStyle w:val="Bodytext"/>
              <w:spacing w:before="120" w:after="120" w:line="240" w:lineRule="auto"/>
              <w:ind w:left="0" w:right="-156"/>
            </w:pPr>
            <w:r>
              <w:t xml:space="preserve">Order placed!!! Logs out !! returns customer home page  </w:t>
            </w:r>
          </w:p>
        </w:tc>
      </w:tr>
      <w:tr w:rsidR="0082100C" w14:paraId="66100991" w14:textId="77777777" w:rsidTr="0082100C">
        <w:trPr>
          <w:trHeight w:val="800"/>
        </w:trPr>
        <w:tc>
          <w:tcPr>
            <w:tcW w:w="2163" w:type="dxa"/>
            <w:shd w:val="clear" w:color="auto" w:fill="F4B083" w:themeFill="accent2" w:themeFillTint="99"/>
          </w:tcPr>
          <w:p w14:paraId="7F099505" w14:textId="77777777" w:rsidR="0082100C" w:rsidRDefault="0082100C" w:rsidP="0082100C">
            <w:pPr>
              <w:pStyle w:val="Bodytext"/>
              <w:spacing w:before="120" w:after="120" w:line="240" w:lineRule="auto"/>
              <w:ind w:left="0"/>
            </w:pPr>
            <w:r>
              <w:t>Basic Path</w:t>
            </w:r>
          </w:p>
        </w:tc>
        <w:tc>
          <w:tcPr>
            <w:tcW w:w="6479" w:type="dxa"/>
          </w:tcPr>
          <w:p w14:paraId="2DA6CE96" w14:textId="77777777" w:rsidR="0082100C" w:rsidRDefault="0082100C" w:rsidP="0082100C">
            <w:pPr>
              <w:pStyle w:val="Bodytext"/>
              <w:spacing w:before="120" w:after="120" w:line="240" w:lineRule="auto"/>
              <w:ind w:left="0" w:right="-156"/>
            </w:pPr>
            <w:r>
              <w:t xml:space="preserve">1.Customer gives payment details and </w:t>
            </w:r>
            <w:proofErr w:type="spellStart"/>
            <w:r>
              <w:t>succesfully</w:t>
            </w:r>
            <w:proofErr w:type="spellEnd"/>
            <w:r>
              <w:t xml:space="preserve"> places order</w:t>
            </w:r>
          </w:p>
          <w:p w14:paraId="73502E60" w14:textId="77777777" w:rsidR="0082100C" w:rsidRDefault="0082100C" w:rsidP="0082100C">
            <w:pPr>
              <w:pStyle w:val="Bodytext"/>
              <w:spacing w:before="120" w:after="120" w:line="240" w:lineRule="auto"/>
              <w:ind w:left="0"/>
            </w:pPr>
            <w:r>
              <w:t xml:space="preserve"> </w:t>
            </w:r>
          </w:p>
        </w:tc>
      </w:tr>
    </w:tbl>
    <w:p w14:paraId="1ADE3320" w14:textId="741C2691" w:rsidR="0023666B" w:rsidRDefault="0023666B" w:rsidP="0023666B">
      <w:pPr>
        <w:pStyle w:val="Bodytext"/>
        <w:ind w:left="1428" w:firstLine="12"/>
      </w:pPr>
      <w:r>
        <w:t>In this Page Customer gets the payment details of the books.</w:t>
      </w:r>
    </w:p>
    <w:p w14:paraId="64C1BD5F" w14:textId="7AC476A9" w:rsidR="007C60BE" w:rsidRPr="003E5C21" w:rsidRDefault="007C60BE" w:rsidP="00DB3882">
      <w:pPr>
        <w:pStyle w:val="Heading1"/>
        <w:numPr>
          <w:ilvl w:val="0"/>
          <w:numId w:val="0"/>
        </w:numPr>
        <w:ind w:right="-43"/>
      </w:pPr>
      <w:r>
        <w:rPr>
          <w:color w:val="2E74B5" w:themeColor="accent1" w:themeShade="BF"/>
          <w:sz w:val="32"/>
          <w:szCs w:val="32"/>
        </w:rPr>
        <w:t xml:space="preserve">      </w:t>
      </w:r>
    </w:p>
    <w:p w14:paraId="2D708292" w14:textId="3BA17B4E" w:rsidR="007C60BE" w:rsidRDefault="007C60BE" w:rsidP="007C60BE">
      <w:pPr>
        <w:pStyle w:val="Bodytext"/>
        <w:ind w:left="0"/>
      </w:pPr>
    </w:p>
    <w:bookmarkEnd w:id="20"/>
    <w:bookmarkEnd w:id="21"/>
    <w:p w14:paraId="4A453BFD" w14:textId="0E5775A4" w:rsidR="009A63CD" w:rsidRDefault="009A63CD" w:rsidP="007C60BE">
      <w:pPr>
        <w:pStyle w:val="Heading1"/>
        <w:numPr>
          <w:ilvl w:val="0"/>
          <w:numId w:val="0"/>
        </w:numPr>
      </w:pPr>
    </w:p>
    <w:bookmarkEnd w:id="2"/>
    <w:bookmarkEnd w:id="3"/>
    <w:bookmarkEnd w:id="4"/>
    <w:p w14:paraId="10D1BCDC" w14:textId="77777777" w:rsidR="00222F32" w:rsidRPr="003E5C21" w:rsidRDefault="00222F32" w:rsidP="00DF4E80">
      <w:pPr>
        <w:spacing w:line="240" w:lineRule="auto"/>
      </w:pPr>
    </w:p>
    <w:sectPr w:rsidR="00222F32" w:rsidRPr="003E5C21" w:rsidSect="00BC557C">
      <w:footerReference w:type="default" r:id="rId12"/>
      <w:headerReference w:type="first" r:id="rId13"/>
      <w:footerReference w:type="first" r:id="rId14"/>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273B1" w14:textId="77777777" w:rsidR="00877ED8" w:rsidRDefault="00877ED8">
      <w:r>
        <w:separator/>
      </w:r>
    </w:p>
  </w:endnote>
  <w:endnote w:type="continuationSeparator" w:id="0">
    <w:p w14:paraId="1998904F" w14:textId="77777777" w:rsidR="00877ED8" w:rsidRDefault="00877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1AB1" w14:textId="77777777" w:rsidR="00AF2568" w:rsidRDefault="00AF2568"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0"/>
      <w:gridCol w:w="2460"/>
    </w:tblGrid>
    <w:tr w:rsidR="00AF2568" w14:paraId="7C910848" w14:textId="77777777" w:rsidTr="00A40616">
      <w:trPr>
        <w:trHeight w:val="540"/>
      </w:trPr>
      <w:tc>
        <w:tcPr>
          <w:tcW w:w="7891" w:type="dxa"/>
          <w:gridSpan w:val="2"/>
          <w:shd w:val="clear" w:color="auto" w:fill="auto"/>
          <w:tcMar>
            <w:bottom w:w="115" w:type="dxa"/>
          </w:tcMar>
          <w:vAlign w:val="bottom"/>
        </w:tcPr>
        <w:p w14:paraId="0DCC4266" w14:textId="77777777" w:rsidR="00AF2568" w:rsidRPr="00A40616" w:rsidRDefault="00AF2568"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14:paraId="701BFB9F" w14:textId="77777777" w:rsidR="00AF2568" w:rsidRDefault="00AF2568" w:rsidP="00A40616">
          <w:pPr>
            <w:pStyle w:val="Footer"/>
            <w:tabs>
              <w:tab w:val="right" w:pos="9900"/>
            </w:tabs>
            <w:spacing w:before="0" w:after="0" w:line="240" w:lineRule="auto"/>
            <w:jc w:val="right"/>
          </w:pPr>
          <w:r>
            <w:rPr>
              <w:noProof/>
            </w:rPr>
            <w:drawing>
              <wp:inline distT="0" distB="0" distL="0" distR="0" wp14:anchorId="6394DF69" wp14:editId="614B9DA1">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AF2568" w14:paraId="78C3E0D8" w14:textId="77777777" w:rsidTr="00A40616">
      <w:tc>
        <w:tcPr>
          <w:tcW w:w="1440" w:type="dxa"/>
          <w:shd w:val="clear" w:color="auto" w:fill="auto"/>
          <w:tcMar>
            <w:top w:w="115" w:type="dxa"/>
          </w:tcMar>
          <w:vAlign w:val="bottom"/>
        </w:tcPr>
        <w:p w14:paraId="62F7A65E" w14:textId="77777777" w:rsidR="00AF2568" w:rsidRPr="00594865" w:rsidRDefault="00AF2568"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51B659DC" w14:textId="77777777" w:rsidR="00AF2568" w:rsidRPr="00594865" w:rsidRDefault="00AF2568"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14:paraId="5BA23479" w14:textId="77777777" w:rsidR="00AF2568" w:rsidRDefault="00AF2568" w:rsidP="00A40616">
          <w:pPr>
            <w:pStyle w:val="Footer"/>
            <w:tabs>
              <w:tab w:val="clear" w:pos="8640"/>
              <w:tab w:val="right" w:pos="9900"/>
            </w:tabs>
            <w:spacing w:before="0" w:after="0" w:line="240" w:lineRule="auto"/>
          </w:pPr>
        </w:p>
      </w:tc>
    </w:tr>
  </w:tbl>
  <w:p w14:paraId="0D95A4F9" w14:textId="77777777" w:rsidR="00AF2568" w:rsidRPr="002B50D0" w:rsidRDefault="00AF2568"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41C01" w14:textId="77777777" w:rsidR="00877ED8" w:rsidRDefault="00877ED8">
      <w:r>
        <w:separator/>
      </w:r>
    </w:p>
  </w:footnote>
  <w:footnote w:type="continuationSeparator" w:id="0">
    <w:p w14:paraId="7A750DC5" w14:textId="77777777" w:rsidR="00877ED8" w:rsidRDefault="00877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5A1DB" w14:textId="77777777" w:rsidR="00AF2568" w:rsidRDefault="00AF2568"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67A92"/>
    <w:multiLevelType w:val="multilevel"/>
    <w:tmpl w:val="733C24E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031E490F"/>
    <w:multiLevelType w:val="multilevel"/>
    <w:tmpl w:val="27D8D266"/>
    <w:lvl w:ilvl="0">
      <w:start w:val="1"/>
      <w:numFmt w:val="decimal"/>
      <w:lvlText w:val="%1."/>
      <w:lvlJc w:val="left"/>
      <w:pPr>
        <w:ind w:left="1440" w:hanging="360"/>
      </w:pPr>
      <w:rPr>
        <w:rFonts w:hint="default"/>
      </w:rPr>
    </w:lvl>
    <w:lvl w:ilvl="1">
      <w:start w:val="6"/>
      <w:numFmt w:val="decimal"/>
      <w:isLgl/>
      <w:lvlText w:val="%1.%2"/>
      <w:lvlJc w:val="left"/>
      <w:pPr>
        <w:ind w:left="1608" w:hanging="52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2" w15:restartNumberingAfterBreak="0">
    <w:nsid w:val="077B32BD"/>
    <w:multiLevelType w:val="multilevel"/>
    <w:tmpl w:val="7C0099F2"/>
    <w:lvl w:ilvl="0">
      <w:start w:val="2"/>
      <w:numFmt w:val="decimal"/>
      <w:lvlText w:val="%1"/>
      <w:lvlJc w:val="left"/>
      <w:pPr>
        <w:ind w:left="456" w:hanging="456"/>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3"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0B880706"/>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13414F58"/>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5C5569E"/>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9"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25D1746B"/>
    <w:multiLevelType w:val="multilevel"/>
    <w:tmpl w:val="078C04FE"/>
    <w:lvl w:ilvl="0">
      <w:start w:val="2"/>
      <w:numFmt w:val="decimal"/>
      <w:lvlText w:val="%1"/>
      <w:lvlJc w:val="left"/>
      <w:pPr>
        <w:ind w:left="456" w:hanging="456"/>
      </w:pPr>
      <w:rPr>
        <w:rFonts w:hint="default"/>
      </w:rPr>
    </w:lvl>
    <w:lvl w:ilvl="1">
      <w:start w:val="7"/>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1" w15:restartNumberingAfterBreak="0">
    <w:nsid w:val="29573716"/>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27566A7"/>
    <w:multiLevelType w:val="hybridMultilevel"/>
    <w:tmpl w:val="DDD4A8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EFF0B4E"/>
    <w:multiLevelType w:val="multilevel"/>
    <w:tmpl w:val="11928D0C"/>
    <w:lvl w:ilvl="0">
      <w:start w:val="1"/>
      <w:numFmt w:val="decimal"/>
      <w:lvlText w:val="%1."/>
      <w:lvlJc w:val="left"/>
      <w:pPr>
        <w:ind w:left="720" w:hanging="360"/>
      </w:pPr>
      <w:rPr>
        <w:rFonts w:hint="default"/>
      </w:rPr>
    </w:lvl>
    <w:lvl w:ilvl="1">
      <w:start w:val="10"/>
      <w:numFmt w:val="decimal"/>
      <w:isLgl/>
      <w:lvlText w:val="%1.%2"/>
      <w:lvlJc w:val="left"/>
      <w:pPr>
        <w:ind w:left="1428" w:hanging="7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6F500EC6"/>
    <w:multiLevelType w:val="hybridMultilevel"/>
    <w:tmpl w:val="39943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C573CA"/>
    <w:multiLevelType w:val="hybridMultilevel"/>
    <w:tmpl w:val="97783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584EB5"/>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95574F"/>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9"/>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num>
  <w:num w:numId="16">
    <w:abstractNumId w:val="23"/>
  </w:num>
  <w:num w:numId="17">
    <w:abstractNumId w:val="11"/>
  </w:num>
  <w:num w:numId="18">
    <w:abstractNumId w:val="10"/>
  </w:num>
  <w:num w:numId="19">
    <w:abstractNumId w:val="21"/>
  </w:num>
  <w:num w:numId="20">
    <w:abstractNumId w:val="16"/>
  </w:num>
  <w:num w:numId="21">
    <w:abstractNumId w:val="14"/>
  </w:num>
  <w:num w:numId="22">
    <w:abstractNumId w:val="17"/>
  </w:num>
  <w:num w:numId="23">
    <w:abstractNumId w:val="28"/>
  </w:num>
  <w:num w:numId="24">
    <w:abstractNumId w:val="27"/>
  </w:num>
  <w:num w:numId="25">
    <w:abstractNumId w:val="22"/>
  </w:num>
  <w:num w:numId="26">
    <w:abstractNumId w:val="24"/>
  </w:num>
  <w:num w:numId="27">
    <w:abstractNumId w:val="25"/>
  </w:num>
  <w:num w:numId="28">
    <w:abstractNumId w:val="12"/>
  </w:num>
  <w:num w:numId="29">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4340"/>
    <w:rsid w:val="00035742"/>
    <w:rsid w:val="000433D2"/>
    <w:rsid w:val="00043499"/>
    <w:rsid w:val="00044EB7"/>
    <w:rsid w:val="00045FD3"/>
    <w:rsid w:val="00046E53"/>
    <w:rsid w:val="00046EC8"/>
    <w:rsid w:val="00050C81"/>
    <w:rsid w:val="00051119"/>
    <w:rsid w:val="000543F6"/>
    <w:rsid w:val="0005473A"/>
    <w:rsid w:val="000569CD"/>
    <w:rsid w:val="000577D5"/>
    <w:rsid w:val="00061A92"/>
    <w:rsid w:val="00062CB6"/>
    <w:rsid w:val="000652EA"/>
    <w:rsid w:val="0006592A"/>
    <w:rsid w:val="00071B85"/>
    <w:rsid w:val="00071B86"/>
    <w:rsid w:val="00072FDD"/>
    <w:rsid w:val="0007301C"/>
    <w:rsid w:val="00073AA3"/>
    <w:rsid w:val="00073CE0"/>
    <w:rsid w:val="00074F0A"/>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013"/>
    <w:rsid w:val="000B574F"/>
    <w:rsid w:val="000B68E7"/>
    <w:rsid w:val="000C04CF"/>
    <w:rsid w:val="000C1E28"/>
    <w:rsid w:val="000C2205"/>
    <w:rsid w:val="000C4856"/>
    <w:rsid w:val="000C5CAA"/>
    <w:rsid w:val="000C6186"/>
    <w:rsid w:val="000D0731"/>
    <w:rsid w:val="000D3C30"/>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4882"/>
    <w:rsid w:val="00125E65"/>
    <w:rsid w:val="001302CD"/>
    <w:rsid w:val="00130783"/>
    <w:rsid w:val="0013185C"/>
    <w:rsid w:val="00132F0A"/>
    <w:rsid w:val="001330F5"/>
    <w:rsid w:val="00133AE9"/>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3A59"/>
    <w:rsid w:val="00186F47"/>
    <w:rsid w:val="001877D0"/>
    <w:rsid w:val="00187E28"/>
    <w:rsid w:val="0019108F"/>
    <w:rsid w:val="00191444"/>
    <w:rsid w:val="00192A9C"/>
    <w:rsid w:val="00192AE2"/>
    <w:rsid w:val="0019384E"/>
    <w:rsid w:val="0019589D"/>
    <w:rsid w:val="001A2949"/>
    <w:rsid w:val="001A3778"/>
    <w:rsid w:val="001A55F4"/>
    <w:rsid w:val="001A6454"/>
    <w:rsid w:val="001A6D81"/>
    <w:rsid w:val="001A787E"/>
    <w:rsid w:val="001A7B21"/>
    <w:rsid w:val="001B2BFB"/>
    <w:rsid w:val="001B343C"/>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5909"/>
    <w:rsid w:val="00205AFA"/>
    <w:rsid w:val="0020695B"/>
    <w:rsid w:val="00207B82"/>
    <w:rsid w:val="002104E6"/>
    <w:rsid w:val="00210956"/>
    <w:rsid w:val="00215E62"/>
    <w:rsid w:val="00220A48"/>
    <w:rsid w:val="00220B47"/>
    <w:rsid w:val="00222F32"/>
    <w:rsid w:val="00225399"/>
    <w:rsid w:val="002255D2"/>
    <w:rsid w:val="00230D6C"/>
    <w:rsid w:val="0023206C"/>
    <w:rsid w:val="00234644"/>
    <w:rsid w:val="0023538D"/>
    <w:rsid w:val="002354C9"/>
    <w:rsid w:val="0023666B"/>
    <w:rsid w:val="00241E10"/>
    <w:rsid w:val="002423CC"/>
    <w:rsid w:val="00242620"/>
    <w:rsid w:val="00244953"/>
    <w:rsid w:val="00245738"/>
    <w:rsid w:val="00246673"/>
    <w:rsid w:val="002526EE"/>
    <w:rsid w:val="0025398C"/>
    <w:rsid w:val="002547B9"/>
    <w:rsid w:val="00254811"/>
    <w:rsid w:val="0025575E"/>
    <w:rsid w:val="002560AE"/>
    <w:rsid w:val="00260855"/>
    <w:rsid w:val="00263E3E"/>
    <w:rsid w:val="00264E5A"/>
    <w:rsid w:val="00267CE2"/>
    <w:rsid w:val="00271AE1"/>
    <w:rsid w:val="00271F8D"/>
    <w:rsid w:val="00271FE1"/>
    <w:rsid w:val="002730A5"/>
    <w:rsid w:val="0027338D"/>
    <w:rsid w:val="002742C9"/>
    <w:rsid w:val="00274BB5"/>
    <w:rsid w:val="0027565C"/>
    <w:rsid w:val="00275D0F"/>
    <w:rsid w:val="0027608C"/>
    <w:rsid w:val="00276285"/>
    <w:rsid w:val="00283970"/>
    <w:rsid w:val="0028401D"/>
    <w:rsid w:val="0028543D"/>
    <w:rsid w:val="002861E4"/>
    <w:rsid w:val="00287913"/>
    <w:rsid w:val="00287B08"/>
    <w:rsid w:val="002904B7"/>
    <w:rsid w:val="00292119"/>
    <w:rsid w:val="00292D55"/>
    <w:rsid w:val="00293DCA"/>
    <w:rsid w:val="002A14F0"/>
    <w:rsid w:val="002A1A3E"/>
    <w:rsid w:val="002A3B0F"/>
    <w:rsid w:val="002A47BB"/>
    <w:rsid w:val="002A49E3"/>
    <w:rsid w:val="002A53F5"/>
    <w:rsid w:val="002A5D21"/>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E07D2"/>
    <w:rsid w:val="002E23AF"/>
    <w:rsid w:val="002E314A"/>
    <w:rsid w:val="002E37BB"/>
    <w:rsid w:val="002E4713"/>
    <w:rsid w:val="002F1F7B"/>
    <w:rsid w:val="002F1FC8"/>
    <w:rsid w:val="002F29A4"/>
    <w:rsid w:val="002F5208"/>
    <w:rsid w:val="002F61FE"/>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22C"/>
    <w:rsid w:val="00322D15"/>
    <w:rsid w:val="0033236C"/>
    <w:rsid w:val="00332666"/>
    <w:rsid w:val="0033399D"/>
    <w:rsid w:val="00333E79"/>
    <w:rsid w:val="00333EF7"/>
    <w:rsid w:val="00334D36"/>
    <w:rsid w:val="00335A0B"/>
    <w:rsid w:val="003361CD"/>
    <w:rsid w:val="00336A28"/>
    <w:rsid w:val="00341132"/>
    <w:rsid w:val="00341AEF"/>
    <w:rsid w:val="00341D20"/>
    <w:rsid w:val="003421E3"/>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1DEF"/>
    <w:rsid w:val="00362001"/>
    <w:rsid w:val="00363851"/>
    <w:rsid w:val="0036475B"/>
    <w:rsid w:val="003662D1"/>
    <w:rsid w:val="00367EAE"/>
    <w:rsid w:val="003705B6"/>
    <w:rsid w:val="00372A54"/>
    <w:rsid w:val="00372E88"/>
    <w:rsid w:val="0038337E"/>
    <w:rsid w:val="00383D2C"/>
    <w:rsid w:val="003854F8"/>
    <w:rsid w:val="003855F4"/>
    <w:rsid w:val="00385EAD"/>
    <w:rsid w:val="00387CD5"/>
    <w:rsid w:val="00387EDD"/>
    <w:rsid w:val="0039082A"/>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8C8"/>
    <w:rsid w:val="003B4C84"/>
    <w:rsid w:val="003B4CAD"/>
    <w:rsid w:val="003B6FCF"/>
    <w:rsid w:val="003C11B4"/>
    <w:rsid w:val="003C12E2"/>
    <w:rsid w:val="003C33C9"/>
    <w:rsid w:val="003C3EC0"/>
    <w:rsid w:val="003D061C"/>
    <w:rsid w:val="003D4B40"/>
    <w:rsid w:val="003D5AC8"/>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0F21"/>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3718"/>
    <w:rsid w:val="004517CA"/>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A7B9D"/>
    <w:rsid w:val="004B39F8"/>
    <w:rsid w:val="004B416F"/>
    <w:rsid w:val="004B600D"/>
    <w:rsid w:val="004B79BF"/>
    <w:rsid w:val="004B7D8F"/>
    <w:rsid w:val="004B7EDD"/>
    <w:rsid w:val="004C1238"/>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0F8"/>
    <w:rsid w:val="004E7A87"/>
    <w:rsid w:val="004F03A0"/>
    <w:rsid w:val="004F07BC"/>
    <w:rsid w:val="004F1FCD"/>
    <w:rsid w:val="004F2895"/>
    <w:rsid w:val="004F2ED6"/>
    <w:rsid w:val="004F2F10"/>
    <w:rsid w:val="004F35C0"/>
    <w:rsid w:val="004F589C"/>
    <w:rsid w:val="004F6D82"/>
    <w:rsid w:val="00502785"/>
    <w:rsid w:val="00502D60"/>
    <w:rsid w:val="00502D66"/>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2A6C"/>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67B9"/>
    <w:rsid w:val="00560834"/>
    <w:rsid w:val="00561A90"/>
    <w:rsid w:val="005627EE"/>
    <w:rsid w:val="00563563"/>
    <w:rsid w:val="00563B97"/>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0DA6"/>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598"/>
    <w:rsid w:val="005B3C66"/>
    <w:rsid w:val="005B3E58"/>
    <w:rsid w:val="005B4289"/>
    <w:rsid w:val="005B4576"/>
    <w:rsid w:val="005B74EA"/>
    <w:rsid w:val="005C0BF2"/>
    <w:rsid w:val="005C3822"/>
    <w:rsid w:val="005C3940"/>
    <w:rsid w:val="005C7812"/>
    <w:rsid w:val="005C7A28"/>
    <w:rsid w:val="005D0047"/>
    <w:rsid w:val="005D0701"/>
    <w:rsid w:val="005D0E9E"/>
    <w:rsid w:val="005D19AC"/>
    <w:rsid w:val="005D235F"/>
    <w:rsid w:val="005D2A30"/>
    <w:rsid w:val="005D3302"/>
    <w:rsid w:val="005D57C3"/>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40D0E"/>
    <w:rsid w:val="00644392"/>
    <w:rsid w:val="00645B27"/>
    <w:rsid w:val="006511C0"/>
    <w:rsid w:val="00651282"/>
    <w:rsid w:val="006557CF"/>
    <w:rsid w:val="00656432"/>
    <w:rsid w:val="00656C94"/>
    <w:rsid w:val="00661F9D"/>
    <w:rsid w:val="00662F1A"/>
    <w:rsid w:val="006641B3"/>
    <w:rsid w:val="00664894"/>
    <w:rsid w:val="00665D06"/>
    <w:rsid w:val="00666796"/>
    <w:rsid w:val="006708D4"/>
    <w:rsid w:val="00674E22"/>
    <w:rsid w:val="00676348"/>
    <w:rsid w:val="00677948"/>
    <w:rsid w:val="00677FF0"/>
    <w:rsid w:val="006817B0"/>
    <w:rsid w:val="00683C60"/>
    <w:rsid w:val="006850FA"/>
    <w:rsid w:val="0068717E"/>
    <w:rsid w:val="00687698"/>
    <w:rsid w:val="00687D73"/>
    <w:rsid w:val="00690958"/>
    <w:rsid w:val="00690B1D"/>
    <w:rsid w:val="006924FC"/>
    <w:rsid w:val="00696D6F"/>
    <w:rsid w:val="00696E7C"/>
    <w:rsid w:val="00697F96"/>
    <w:rsid w:val="006A00C7"/>
    <w:rsid w:val="006A2081"/>
    <w:rsid w:val="006A247F"/>
    <w:rsid w:val="006B0754"/>
    <w:rsid w:val="006B153E"/>
    <w:rsid w:val="006B1C39"/>
    <w:rsid w:val="006B2074"/>
    <w:rsid w:val="006B2B25"/>
    <w:rsid w:val="006B41EC"/>
    <w:rsid w:val="006B42D8"/>
    <w:rsid w:val="006B749E"/>
    <w:rsid w:val="006C12CA"/>
    <w:rsid w:val="006C1E3B"/>
    <w:rsid w:val="006C35E8"/>
    <w:rsid w:val="006C4C0C"/>
    <w:rsid w:val="006C56F0"/>
    <w:rsid w:val="006C7826"/>
    <w:rsid w:val="006D041E"/>
    <w:rsid w:val="006D0C02"/>
    <w:rsid w:val="006D0C84"/>
    <w:rsid w:val="006D497A"/>
    <w:rsid w:val="006D5142"/>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3B1"/>
    <w:rsid w:val="00730E7F"/>
    <w:rsid w:val="0073281D"/>
    <w:rsid w:val="00734BCF"/>
    <w:rsid w:val="00735287"/>
    <w:rsid w:val="007358C2"/>
    <w:rsid w:val="00735AAE"/>
    <w:rsid w:val="00735D11"/>
    <w:rsid w:val="00742081"/>
    <w:rsid w:val="00745FA2"/>
    <w:rsid w:val="00746B18"/>
    <w:rsid w:val="0075144C"/>
    <w:rsid w:val="00751FAC"/>
    <w:rsid w:val="007617B7"/>
    <w:rsid w:val="0076229B"/>
    <w:rsid w:val="00764176"/>
    <w:rsid w:val="0077023A"/>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8A9"/>
    <w:rsid w:val="007A15A1"/>
    <w:rsid w:val="007A1E24"/>
    <w:rsid w:val="007A32C2"/>
    <w:rsid w:val="007A338F"/>
    <w:rsid w:val="007A38E1"/>
    <w:rsid w:val="007A6E53"/>
    <w:rsid w:val="007B1676"/>
    <w:rsid w:val="007B6253"/>
    <w:rsid w:val="007C0A43"/>
    <w:rsid w:val="007C15F2"/>
    <w:rsid w:val="007C1827"/>
    <w:rsid w:val="007C60BE"/>
    <w:rsid w:val="007D41C9"/>
    <w:rsid w:val="007D766E"/>
    <w:rsid w:val="007D77AE"/>
    <w:rsid w:val="007D786B"/>
    <w:rsid w:val="007E0B50"/>
    <w:rsid w:val="007E194E"/>
    <w:rsid w:val="007E2B3A"/>
    <w:rsid w:val="007E54B1"/>
    <w:rsid w:val="007E60C6"/>
    <w:rsid w:val="007E6EEF"/>
    <w:rsid w:val="007E6FCA"/>
    <w:rsid w:val="007E750C"/>
    <w:rsid w:val="007F2F65"/>
    <w:rsid w:val="007F33A1"/>
    <w:rsid w:val="007F391B"/>
    <w:rsid w:val="007F7C65"/>
    <w:rsid w:val="00803234"/>
    <w:rsid w:val="0080324E"/>
    <w:rsid w:val="00803DC8"/>
    <w:rsid w:val="00803DE0"/>
    <w:rsid w:val="0080425C"/>
    <w:rsid w:val="0080442B"/>
    <w:rsid w:val="00806092"/>
    <w:rsid w:val="00807975"/>
    <w:rsid w:val="0081122A"/>
    <w:rsid w:val="00812AA8"/>
    <w:rsid w:val="008131CA"/>
    <w:rsid w:val="00813CCE"/>
    <w:rsid w:val="0081551F"/>
    <w:rsid w:val="0081562A"/>
    <w:rsid w:val="00817EDA"/>
    <w:rsid w:val="0082100C"/>
    <w:rsid w:val="00824205"/>
    <w:rsid w:val="00824BC3"/>
    <w:rsid w:val="00825D45"/>
    <w:rsid w:val="008261F7"/>
    <w:rsid w:val="00826CFC"/>
    <w:rsid w:val="00826E55"/>
    <w:rsid w:val="00830EA5"/>
    <w:rsid w:val="008313F6"/>
    <w:rsid w:val="00833AE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77ED8"/>
    <w:rsid w:val="00880569"/>
    <w:rsid w:val="00880EC8"/>
    <w:rsid w:val="00882185"/>
    <w:rsid w:val="00883AEA"/>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22AD"/>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77AB"/>
    <w:rsid w:val="008E3881"/>
    <w:rsid w:val="008E477D"/>
    <w:rsid w:val="008E694A"/>
    <w:rsid w:val="008E7423"/>
    <w:rsid w:val="008E7E43"/>
    <w:rsid w:val="008F0708"/>
    <w:rsid w:val="008F0C23"/>
    <w:rsid w:val="008F2373"/>
    <w:rsid w:val="008F4CFE"/>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6EF"/>
    <w:rsid w:val="00920C2C"/>
    <w:rsid w:val="009210F9"/>
    <w:rsid w:val="0092351A"/>
    <w:rsid w:val="00925F6F"/>
    <w:rsid w:val="0093035E"/>
    <w:rsid w:val="009319B9"/>
    <w:rsid w:val="00931CF4"/>
    <w:rsid w:val="00934908"/>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2F7"/>
    <w:rsid w:val="00954F50"/>
    <w:rsid w:val="00954F6B"/>
    <w:rsid w:val="00956A6F"/>
    <w:rsid w:val="00957632"/>
    <w:rsid w:val="009601AE"/>
    <w:rsid w:val="00963008"/>
    <w:rsid w:val="00964A1A"/>
    <w:rsid w:val="00964E2C"/>
    <w:rsid w:val="009669A8"/>
    <w:rsid w:val="009706C5"/>
    <w:rsid w:val="00974863"/>
    <w:rsid w:val="00977135"/>
    <w:rsid w:val="009771EB"/>
    <w:rsid w:val="00980C2E"/>
    <w:rsid w:val="00984596"/>
    <w:rsid w:val="009846C0"/>
    <w:rsid w:val="00987D2C"/>
    <w:rsid w:val="00993C85"/>
    <w:rsid w:val="009A1070"/>
    <w:rsid w:val="009A12EC"/>
    <w:rsid w:val="009A2B27"/>
    <w:rsid w:val="009A31AD"/>
    <w:rsid w:val="009A46D1"/>
    <w:rsid w:val="009A583F"/>
    <w:rsid w:val="009A599E"/>
    <w:rsid w:val="009A63CD"/>
    <w:rsid w:val="009C234F"/>
    <w:rsid w:val="009C4118"/>
    <w:rsid w:val="009C5016"/>
    <w:rsid w:val="009D19B8"/>
    <w:rsid w:val="009D3517"/>
    <w:rsid w:val="009D7CE8"/>
    <w:rsid w:val="009D7DBF"/>
    <w:rsid w:val="009E1066"/>
    <w:rsid w:val="009E3E34"/>
    <w:rsid w:val="009E7E04"/>
    <w:rsid w:val="009F02B3"/>
    <w:rsid w:val="009F0923"/>
    <w:rsid w:val="009F1E74"/>
    <w:rsid w:val="009F21F7"/>
    <w:rsid w:val="009F33C4"/>
    <w:rsid w:val="009F3646"/>
    <w:rsid w:val="009F4BAC"/>
    <w:rsid w:val="009F4FEB"/>
    <w:rsid w:val="009F69A3"/>
    <w:rsid w:val="009F75FD"/>
    <w:rsid w:val="00A00692"/>
    <w:rsid w:val="00A009FD"/>
    <w:rsid w:val="00A00A6A"/>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5E34"/>
    <w:rsid w:val="00A26FC4"/>
    <w:rsid w:val="00A31D03"/>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688"/>
    <w:rsid w:val="00A6580F"/>
    <w:rsid w:val="00A671BD"/>
    <w:rsid w:val="00A74201"/>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6A63"/>
    <w:rsid w:val="00AD6B31"/>
    <w:rsid w:val="00AE636E"/>
    <w:rsid w:val="00AE63E6"/>
    <w:rsid w:val="00AE7C63"/>
    <w:rsid w:val="00AF080B"/>
    <w:rsid w:val="00AF0D14"/>
    <w:rsid w:val="00AF0D68"/>
    <w:rsid w:val="00AF25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8E7"/>
    <w:rsid w:val="00B72C52"/>
    <w:rsid w:val="00B74726"/>
    <w:rsid w:val="00B75EB3"/>
    <w:rsid w:val="00B76AE0"/>
    <w:rsid w:val="00B76D93"/>
    <w:rsid w:val="00B81C3E"/>
    <w:rsid w:val="00B82E8F"/>
    <w:rsid w:val="00B869EC"/>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8C"/>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B48"/>
    <w:rsid w:val="00BD7D24"/>
    <w:rsid w:val="00BE078D"/>
    <w:rsid w:val="00BE230E"/>
    <w:rsid w:val="00BE53E8"/>
    <w:rsid w:val="00BE705A"/>
    <w:rsid w:val="00BF0512"/>
    <w:rsid w:val="00BF41DB"/>
    <w:rsid w:val="00BF4B43"/>
    <w:rsid w:val="00BF54F3"/>
    <w:rsid w:val="00C0092E"/>
    <w:rsid w:val="00C01429"/>
    <w:rsid w:val="00C01D89"/>
    <w:rsid w:val="00C05065"/>
    <w:rsid w:val="00C06706"/>
    <w:rsid w:val="00C07C81"/>
    <w:rsid w:val="00C10C5B"/>
    <w:rsid w:val="00C121D0"/>
    <w:rsid w:val="00C1323C"/>
    <w:rsid w:val="00C13D75"/>
    <w:rsid w:val="00C154F0"/>
    <w:rsid w:val="00C15676"/>
    <w:rsid w:val="00C15A6A"/>
    <w:rsid w:val="00C20983"/>
    <w:rsid w:val="00C2294D"/>
    <w:rsid w:val="00C22EEA"/>
    <w:rsid w:val="00C25146"/>
    <w:rsid w:val="00C25BC6"/>
    <w:rsid w:val="00C26F3E"/>
    <w:rsid w:val="00C27755"/>
    <w:rsid w:val="00C308A7"/>
    <w:rsid w:val="00C360C1"/>
    <w:rsid w:val="00C3645B"/>
    <w:rsid w:val="00C374E8"/>
    <w:rsid w:val="00C403AA"/>
    <w:rsid w:val="00C42653"/>
    <w:rsid w:val="00C42A4D"/>
    <w:rsid w:val="00C42F80"/>
    <w:rsid w:val="00C43597"/>
    <w:rsid w:val="00C44DCB"/>
    <w:rsid w:val="00C509CF"/>
    <w:rsid w:val="00C51F39"/>
    <w:rsid w:val="00C52437"/>
    <w:rsid w:val="00C52619"/>
    <w:rsid w:val="00C5498D"/>
    <w:rsid w:val="00C5504F"/>
    <w:rsid w:val="00C550C5"/>
    <w:rsid w:val="00C562EE"/>
    <w:rsid w:val="00C56B39"/>
    <w:rsid w:val="00C6091E"/>
    <w:rsid w:val="00C61399"/>
    <w:rsid w:val="00C62628"/>
    <w:rsid w:val="00C62BBE"/>
    <w:rsid w:val="00C63056"/>
    <w:rsid w:val="00C657D7"/>
    <w:rsid w:val="00C66582"/>
    <w:rsid w:val="00C67FD7"/>
    <w:rsid w:val="00C717DB"/>
    <w:rsid w:val="00C71F07"/>
    <w:rsid w:val="00C749EE"/>
    <w:rsid w:val="00C759CB"/>
    <w:rsid w:val="00C81450"/>
    <w:rsid w:val="00C82B8B"/>
    <w:rsid w:val="00C831D8"/>
    <w:rsid w:val="00C85194"/>
    <w:rsid w:val="00C87498"/>
    <w:rsid w:val="00C9075C"/>
    <w:rsid w:val="00C9099B"/>
    <w:rsid w:val="00C90C82"/>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0B15"/>
    <w:rsid w:val="00CD29C1"/>
    <w:rsid w:val="00CD3857"/>
    <w:rsid w:val="00CD3B20"/>
    <w:rsid w:val="00CD5851"/>
    <w:rsid w:val="00CE132D"/>
    <w:rsid w:val="00CE28CE"/>
    <w:rsid w:val="00CE3E78"/>
    <w:rsid w:val="00CF3084"/>
    <w:rsid w:val="00CF43DA"/>
    <w:rsid w:val="00CF4AC6"/>
    <w:rsid w:val="00CF548F"/>
    <w:rsid w:val="00CF74FE"/>
    <w:rsid w:val="00D021A5"/>
    <w:rsid w:val="00D038C4"/>
    <w:rsid w:val="00D053E8"/>
    <w:rsid w:val="00D07D20"/>
    <w:rsid w:val="00D1706B"/>
    <w:rsid w:val="00D1765D"/>
    <w:rsid w:val="00D20740"/>
    <w:rsid w:val="00D21762"/>
    <w:rsid w:val="00D23845"/>
    <w:rsid w:val="00D23E8F"/>
    <w:rsid w:val="00D24432"/>
    <w:rsid w:val="00D24D72"/>
    <w:rsid w:val="00D26685"/>
    <w:rsid w:val="00D27007"/>
    <w:rsid w:val="00D31F1E"/>
    <w:rsid w:val="00D3327F"/>
    <w:rsid w:val="00D33309"/>
    <w:rsid w:val="00D342B2"/>
    <w:rsid w:val="00D367A5"/>
    <w:rsid w:val="00D377A7"/>
    <w:rsid w:val="00D427FE"/>
    <w:rsid w:val="00D436A3"/>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524E"/>
    <w:rsid w:val="00DA66E8"/>
    <w:rsid w:val="00DA673B"/>
    <w:rsid w:val="00DA6D48"/>
    <w:rsid w:val="00DB07A9"/>
    <w:rsid w:val="00DB181F"/>
    <w:rsid w:val="00DB3882"/>
    <w:rsid w:val="00DB38F4"/>
    <w:rsid w:val="00DB406E"/>
    <w:rsid w:val="00DB4A66"/>
    <w:rsid w:val="00DB6A90"/>
    <w:rsid w:val="00DB71E9"/>
    <w:rsid w:val="00DC1A39"/>
    <w:rsid w:val="00DC1C67"/>
    <w:rsid w:val="00DC217C"/>
    <w:rsid w:val="00DC2C0E"/>
    <w:rsid w:val="00DC4181"/>
    <w:rsid w:val="00DC4CA1"/>
    <w:rsid w:val="00DC7957"/>
    <w:rsid w:val="00DC7AAF"/>
    <w:rsid w:val="00DD1837"/>
    <w:rsid w:val="00DD21F2"/>
    <w:rsid w:val="00DD2943"/>
    <w:rsid w:val="00DD4062"/>
    <w:rsid w:val="00DD547B"/>
    <w:rsid w:val="00DD7485"/>
    <w:rsid w:val="00DD7A1F"/>
    <w:rsid w:val="00DD7B4F"/>
    <w:rsid w:val="00DE3266"/>
    <w:rsid w:val="00DE4028"/>
    <w:rsid w:val="00DE43AB"/>
    <w:rsid w:val="00DE6179"/>
    <w:rsid w:val="00DE6C8D"/>
    <w:rsid w:val="00DF14FD"/>
    <w:rsid w:val="00DF43F1"/>
    <w:rsid w:val="00DF4A92"/>
    <w:rsid w:val="00DF4E80"/>
    <w:rsid w:val="00DF69B4"/>
    <w:rsid w:val="00DF6C2E"/>
    <w:rsid w:val="00E009BB"/>
    <w:rsid w:val="00E020D7"/>
    <w:rsid w:val="00E02DDE"/>
    <w:rsid w:val="00E0361F"/>
    <w:rsid w:val="00E0411D"/>
    <w:rsid w:val="00E04698"/>
    <w:rsid w:val="00E0476B"/>
    <w:rsid w:val="00E0550A"/>
    <w:rsid w:val="00E110CF"/>
    <w:rsid w:val="00E137F0"/>
    <w:rsid w:val="00E14F44"/>
    <w:rsid w:val="00E1751F"/>
    <w:rsid w:val="00E176DF"/>
    <w:rsid w:val="00E21D17"/>
    <w:rsid w:val="00E23F39"/>
    <w:rsid w:val="00E306FB"/>
    <w:rsid w:val="00E30BF4"/>
    <w:rsid w:val="00E32719"/>
    <w:rsid w:val="00E3277B"/>
    <w:rsid w:val="00E32824"/>
    <w:rsid w:val="00E3457B"/>
    <w:rsid w:val="00E34C6B"/>
    <w:rsid w:val="00E34C9B"/>
    <w:rsid w:val="00E364BD"/>
    <w:rsid w:val="00E3650E"/>
    <w:rsid w:val="00E3680D"/>
    <w:rsid w:val="00E37335"/>
    <w:rsid w:val="00E4187F"/>
    <w:rsid w:val="00E517DD"/>
    <w:rsid w:val="00E51AA2"/>
    <w:rsid w:val="00E52B7B"/>
    <w:rsid w:val="00E543F9"/>
    <w:rsid w:val="00E54CE9"/>
    <w:rsid w:val="00E57162"/>
    <w:rsid w:val="00E6271C"/>
    <w:rsid w:val="00E6670A"/>
    <w:rsid w:val="00E70B33"/>
    <w:rsid w:val="00E71171"/>
    <w:rsid w:val="00E7278D"/>
    <w:rsid w:val="00E7282E"/>
    <w:rsid w:val="00E748BD"/>
    <w:rsid w:val="00E74AFB"/>
    <w:rsid w:val="00E76BDA"/>
    <w:rsid w:val="00E80042"/>
    <w:rsid w:val="00E80792"/>
    <w:rsid w:val="00E8204F"/>
    <w:rsid w:val="00E8322E"/>
    <w:rsid w:val="00E84F6B"/>
    <w:rsid w:val="00E8629C"/>
    <w:rsid w:val="00E86CA6"/>
    <w:rsid w:val="00E90189"/>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804"/>
    <w:rsid w:val="00EC09F9"/>
    <w:rsid w:val="00EC40F6"/>
    <w:rsid w:val="00EC49BC"/>
    <w:rsid w:val="00EC77B8"/>
    <w:rsid w:val="00ED0AE1"/>
    <w:rsid w:val="00ED15A4"/>
    <w:rsid w:val="00ED5E23"/>
    <w:rsid w:val="00ED6EED"/>
    <w:rsid w:val="00ED72BC"/>
    <w:rsid w:val="00EE1EFB"/>
    <w:rsid w:val="00EE267A"/>
    <w:rsid w:val="00EE33CF"/>
    <w:rsid w:val="00EE4F22"/>
    <w:rsid w:val="00EE5B1B"/>
    <w:rsid w:val="00EF08F8"/>
    <w:rsid w:val="00EF161A"/>
    <w:rsid w:val="00EF2CCF"/>
    <w:rsid w:val="00EF3096"/>
    <w:rsid w:val="00EF4CD8"/>
    <w:rsid w:val="00EF5590"/>
    <w:rsid w:val="00EF5BE6"/>
    <w:rsid w:val="00EF6BD8"/>
    <w:rsid w:val="00F04794"/>
    <w:rsid w:val="00F04E5A"/>
    <w:rsid w:val="00F06E62"/>
    <w:rsid w:val="00F07A3E"/>
    <w:rsid w:val="00F1122F"/>
    <w:rsid w:val="00F11B26"/>
    <w:rsid w:val="00F121FE"/>
    <w:rsid w:val="00F12A9B"/>
    <w:rsid w:val="00F13F7A"/>
    <w:rsid w:val="00F16303"/>
    <w:rsid w:val="00F16EE0"/>
    <w:rsid w:val="00F17724"/>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46ADE"/>
    <w:rsid w:val="00F50E73"/>
    <w:rsid w:val="00F51E12"/>
    <w:rsid w:val="00F523D0"/>
    <w:rsid w:val="00F52BD7"/>
    <w:rsid w:val="00F544FA"/>
    <w:rsid w:val="00F55866"/>
    <w:rsid w:val="00F558EA"/>
    <w:rsid w:val="00F575DF"/>
    <w:rsid w:val="00F600A4"/>
    <w:rsid w:val="00F61D70"/>
    <w:rsid w:val="00F652D5"/>
    <w:rsid w:val="00F74966"/>
    <w:rsid w:val="00F77DD8"/>
    <w:rsid w:val="00F80EBB"/>
    <w:rsid w:val="00F81000"/>
    <w:rsid w:val="00F827C4"/>
    <w:rsid w:val="00F829D4"/>
    <w:rsid w:val="00F84501"/>
    <w:rsid w:val="00F849CB"/>
    <w:rsid w:val="00F84E2A"/>
    <w:rsid w:val="00F86173"/>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B54DD"/>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335BF4"/>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488DDF754E534294A033E685BB7BB2" ma:contentTypeVersion="4" ma:contentTypeDescription="Create a new document." ma:contentTypeScope="" ma:versionID="421cce1b2cc05ec777d56904f32029b4">
  <xsd:schema xmlns:xsd="http://www.w3.org/2001/XMLSchema" xmlns:xs="http://www.w3.org/2001/XMLSchema" xmlns:p="http://schemas.microsoft.com/office/2006/metadata/properties" xmlns:ns2="5349db9c-67ed-4999-a121-efc56dbedff2" targetNamespace="http://schemas.microsoft.com/office/2006/metadata/properties" ma:root="true" ma:fieldsID="59f85a3b93e118046a5ca43cd30d2e6b" ns2:_="">
    <xsd:import namespace="5349db9c-67ed-4999-a121-efc56dbedff2"/>
    <xsd:element name="properties">
      <xsd:complexType>
        <xsd:sequence>
          <xsd:element name="documentManagement">
            <xsd:complexType>
              <xsd:all>
                <xsd:element ref="ns2:IsCommon" minOccurs="0"/>
                <xsd:element ref="ns2:DocVersion" minOccurs="0"/>
                <xsd:element ref="ns2:DocTitle" minOccurs="0"/>
                <xsd:element ref="ns2:IsRestric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9db9c-67ed-4999-a121-efc56dbedff2" elementFormDefault="qualified">
    <xsd:import namespace="http://schemas.microsoft.com/office/2006/documentManagement/types"/>
    <xsd:import namespace="http://schemas.microsoft.com/office/infopath/2007/PartnerControls"/>
    <xsd:element name="IsCommon" ma:index="8" nillable="true" ma:displayName="IsCommon" ma:default="No" ma:format="Dropdown" ma:internalName="IsCommon">
      <xsd:simpleType>
        <xsd:restriction base="dms:Choice">
          <xsd:enumeration value="No"/>
          <xsd:enumeration value="Yes"/>
        </xsd:restriction>
      </xsd:simpleType>
    </xsd:element>
    <xsd:element name="DocVersion" ma:index="9" nillable="true" ma:displayName="DocVersion" ma:internalName="DocVersion">
      <xsd:simpleType>
        <xsd:restriction base="dms:Text">
          <xsd:maxLength value="255"/>
        </xsd:restriction>
      </xsd:simpleType>
    </xsd:element>
    <xsd:element name="DocTitle" ma:index="10" nillable="true" ma:displayName="DocTitle" ma:internalName="DocTitle">
      <xsd:simpleType>
        <xsd:restriction base="dms:Text">
          <xsd:maxLength value="255"/>
        </xsd:restriction>
      </xsd:simpleType>
    </xsd:element>
    <xsd:element name="IsRestricted" ma:index="11" nillable="true" ma:displayName="IsRestricted" ma:default="No" ma:format="Dropdown" ma:internalName="IsRestricted">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DocTitle xmlns="5349db9c-67ed-4999-a121-efc56dbedff2" xsi:nil="true"/>
    <IsCommon xmlns="5349db9c-67ed-4999-a121-efc56dbedff2">No</IsCommon>
    <IsRestricted xmlns="5349db9c-67ed-4999-a121-efc56dbedff2">No</IsRestricted>
    <DocVersion xmlns="5349db9c-67ed-4999-a121-efc56dbedff2" xsi:nil="true"/>
  </documentManagement>
</p:properties>
</file>

<file path=customXml/itemProps1.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2.xml><?xml version="1.0" encoding="utf-8"?>
<ds:datastoreItem xmlns:ds="http://schemas.openxmlformats.org/officeDocument/2006/customXml" ds:itemID="{C9DCC6EB-B190-4565-AB17-9C2AB9119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9db9c-67ed-4999-a121-efc56dbed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A743E6-4A83-4001-8A7C-96C41DF4E544}">
  <ds:schemaRefs>
    <ds:schemaRef ds:uri="http://schemas.openxmlformats.org/officeDocument/2006/bibliography"/>
  </ds:schemaRefs>
</ds:datastoreItem>
</file>

<file path=customXml/itemProps4.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docProps/app.xml><?xml version="1.0" encoding="utf-8"?>
<Properties xmlns="http://schemas.openxmlformats.org/officeDocument/2006/extended-properties" xmlns:vt="http://schemas.openxmlformats.org/officeDocument/2006/docPropsVTypes">
  <Template>QTQP-TEMPW.dot</Template>
  <TotalTime>691</TotalTime>
  <Pages>12</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13814</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Rohith kothakonda</cp:lastModifiedBy>
  <cp:revision>50</cp:revision>
  <cp:lastPrinted>2015-06-18T10:03:00Z</cp:lastPrinted>
  <dcterms:created xsi:type="dcterms:W3CDTF">2019-05-06T06:32:00Z</dcterms:created>
  <dcterms:modified xsi:type="dcterms:W3CDTF">2021-11-01T09:09:00Z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ies>
</file>